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171881891"/>
        <w:docPartObj>
          <w:docPartGallery w:val="Cover Pages"/>
          <w:docPartUnique/>
        </w:docPartObj>
      </w:sdtPr>
      <w:sdtEndPr>
        <w:rPr>
          <w:color w:val="auto"/>
        </w:rPr>
      </w:sdtEndPr>
      <w:sdtContent>
        <w:p w14:paraId="4777A3C0" w14:textId="71162D9E" w:rsidR="00303108" w:rsidRDefault="00303108">
          <w:pPr>
            <w:pStyle w:val="NoSpacing"/>
            <w:spacing w:before="1540" w:after="240"/>
            <w:jc w:val="center"/>
            <w:rPr>
              <w:color w:val="156082" w:themeColor="accent1"/>
            </w:rPr>
          </w:pPr>
          <w:r>
            <w:rPr>
              <w:noProof/>
              <w:color w:val="156082" w:themeColor="accent1"/>
            </w:rPr>
            <w:drawing>
              <wp:inline distT="0" distB="0" distL="0" distR="0" wp14:anchorId="33F8DAC8" wp14:editId="6CEDF2F6">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A20DBCE54CE4D8284A4D09384E3D3D0"/>
            </w:placeholder>
            <w:dataBinding w:prefixMappings="xmlns:ns0='http://purl.org/dc/elements/1.1/' xmlns:ns1='http://schemas.openxmlformats.org/package/2006/metadata/core-properties' " w:xpath="/ns1:coreProperties[1]/ns0:title[1]" w:storeItemID="{6C3C8BC8-F283-45AE-878A-BAB7291924A1}"/>
            <w:text/>
          </w:sdtPr>
          <w:sdtEndPr/>
          <w:sdtContent>
            <w:p w14:paraId="53D1C727" w14:textId="0D0B8374" w:rsidR="00303108" w:rsidRDefault="00B44502">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Báo cáo Project nhập môn trí tuệ nhân tạo</w:t>
              </w:r>
            </w:p>
          </w:sdtContent>
        </w:sdt>
        <w:sdt>
          <w:sdtPr>
            <w:rPr>
              <w:color w:val="156082" w:themeColor="accent1"/>
              <w:sz w:val="36"/>
              <w:szCs w:val="36"/>
            </w:rPr>
            <w:alias w:val="Subtitle"/>
            <w:tag w:val=""/>
            <w:id w:val="328029620"/>
            <w:placeholder>
              <w:docPart w:val="8537953AF3C84C18A22697B882C319B1"/>
            </w:placeholder>
            <w:dataBinding w:prefixMappings="xmlns:ns0='http://purl.org/dc/elements/1.1/' xmlns:ns1='http://schemas.openxmlformats.org/package/2006/metadata/core-properties' " w:xpath="/ns1:coreProperties[1]/ns0:subject[1]" w:storeItemID="{6C3C8BC8-F283-45AE-878A-BAB7291924A1}"/>
            <w:text/>
          </w:sdtPr>
          <w:sdtEndPr/>
          <w:sdtContent>
            <w:p w14:paraId="31D20B2B" w14:textId="326D0F29" w:rsidR="00303108" w:rsidRPr="006D6296" w:rsidRDefault="00B44502">
              <w:pPr>
                <w:pStyle w:val="NoSpacing"/>
                <w:jc w:val="center"/>
                <w:rPr>
                  <w:color w:val="156082" w:themeColor="accent1"/>
                  <w:sz w:val="36"/>
                  <w:szCs w:val="36"/>
                </w:rPr>
              </w:pPr>
              <w:r w:rsidRPr="006D6296">
                <w:rPr>
                  <w:color w:val="156082" w:themeColor="accent1"/>
                  <w:sz w:val="36"/>
                  <w:szCs w:val="36"/>
                </w:rPr>
                <w:t xml:space="preserve">Đề tài: </w:t>
              </w:r>
              <w:r w:rsidR="00925AA2" w:rsidRPr="006D6296">
                <w:rPr>
                  <w:color w:val="156082" w:themeColor="accent1"/>
                  <w:sz w:val="36"/>
                  <w:szCs w:val="36"/>
                </w:rPr>
                <w:t>Chess bot</w:t>
              </w:r>
            </w:p>
          </w:sdtContent>
        </w:sdt>
        <w:p w14:paraId="62034EF4" w14:textId="56E9817B" w:rsidR="00303108" w:rsidRDefault="005576DC">
          <w:pPr>
            <w:pStyle w:val="NoSpacing"/>
            <w:spacing w:before="480"/>
            <w:jc w:val="center"/>
            <w:rPr>
              <w:color w:val="156082" w:themeColor="accent1"/>
            </w:rPr>
          </w:pPr>
          <w:r>
            <w:rPr>
              <w:noProof/>
            </w:rPr>
            <w:pict w14:anchorId="06F8F035">
              <v:shapetype id="_x0000_t202" coordsize="21600,21600" o:spt="202" path="m,l,21600r21600,l21600,xe">
                <v:stroke joinstyle="miter"/>
                <v:path gradientshapeok="t" o:connecttype="rect"/>
              </v:shapetype>
              <v:shape id="Text Box 146" o:spid="_x0000_s205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next-textbox:#Text Box 146;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6-02T00:00:00Z">
                          <w:dateFormat w:val="MMMM d, yyyy"/>
                          <w:lid w:val="en-US"/>
                          <w:storeMappedDataAs w:val="dateTime"/>
                          <w:calendar w:val="gregorian"/>
                        </w:date>
                      </w:sdtPr>
                      <w:sdtEndPr/>
                      <w:sdtContent>
                        <w:p w14:paraId="6F3A2E82" w14:textId="0B67E667" w:rsidR="00303108" w:rsidRDefault="00B9267C">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26172152" w14:textId="5CBFE0D2" w:rsidR="00303108" w:rsidRPr="00F55247" w:rsidRDefault="005576DC">
                      <w:pPr>
                        <w:pStyle w:val="NoSpacing"/>
                        <w:jc w:val="center"/>
                        <w:rPr>
                          <w:color w:val="156082" w:themeColor="accent1"/>
                          <w:sz w:val="32"/>
                          <w:szCs w:val="40"/>
                        </w:rPr>
                      </w:pPr>
                      <w:sdt>
                        <w:sdtPr>
                          <w:rPr>
                            <w:caps/>
                            <w:color w:val="156082" w:themeColor="accent1"/>
                            <w:sz w:val="36"/>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25AA2" w:rsidRPr="006D6296">
                            <w:rPr>
                              <w:caps/>
                              <w:color w:val="156082" w:themeColor="accent1"/>
                              <w:sz w:val="36"/>
                              <w:szCs w:val="44"/>
                            </w:rPr>
                            <w:t>Nhóm 15</w:t>
                          </w:r>
                        </w:sdtContent>
                      </w:sdt>
                    </w:p>
                  </w:txbxContent>
                </v:textbox>
                <w10:wrap anchorx="margin" anchory="page"/>
              </v:shape>
            </w:pict>
          </w:r>
          <w:r w:rsidR="00303108">
            <w:rPr>
              <w:noProof/>
              <w:color w:val="156082" w:themeColor="accent1"/>
            </w:rPr>
            <w:drawing>
              <wp:inline distT="0" distB="0" distL="0" distR="0" wp14:anchorId="0F423AB6" wp14:editId="7AD316E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48C1A8" w14:textId="26F628E8" w:rsidR="00303108" w:rsidRDefault="00303108">
          <w:pPr>
            <w:ind w:firstLine="0"/>
            <w:jc w:val="left"/>
            <w:rPr>
              <w:rFonts w:eastAsiaTheme="majorEastAsia" w:cstheme="majorBidi"/>
              <w:b/>
              <w:spacing w:val="-10"/>
              <w:kern w:val="28"/>
              <w:sz w:val="40"/>
              <w:szCs w:val="56"/>
            </w:rPr>
          </w:pPr>
          <w:r>
            <w:br w:type="page"/>
          </w:r>
        </w:p>
      </w:sdtContent>
    </w:sdt>
    <w:p w14:paraId="5E96E7F7" w14:textId="17BE3F7D" w:rsidR="00817800" w:rsidRDefault="00817800" w:rsidP="004844A1">
      <w:pPr>
        <w:pStyle w:val="Title"/>
        <w:sectPr w:rsidR="00817800" w:rsidSect="00303108">
          <w:pgSz w:w="12240" w:h="15840"/>
          <w:pgMar w:top="1440" w:right="1440" w:bottom="1440" w:left="1440" w:header="567" w:footer="567" w:gutter="0"/>
          <w:pgNumType w:start="0"/>
          <w:cols w:space="720"/>
          <w:titlePg/>
          <w:docGrid w:linePitch="360"/>
        </w:sectPr>
      </w:pPr>
    </w:p>
    <w:p w14:paraId="3FF71AB2" w14:textId="59B708E6" w:rsidR="003864F9" w:rsidRPr="003864F9" w:rsidRDefault="003864F9" w:rsidP="003864F9">
      <w:pPr>
        <w:pStyle w:val="TOCHeading"/>
      </w:pPr>
      <w:r>
        <w:lastRenderedPageBreak/>
        <w:t>Mục lục</w:t>
      </w:r>
    </w:p>
    <w:p w14:paraId="358C7275" w14:textId="23CC88F3" w:rsidR="004E6813" w:rsidRDefault="000537EC">
      <w:pPr>
        <w:pStyle w:val="TOC1"/>
        <w:rPr>
          <w:rFonts w:asciiTheme="minorHAnsi" w:hAnsiTheme="minorHAnsi" w:cstheme="minorBidi"/>
          <w:b w:val="0"/>
          <w:bCs w:val="0"/>
          <w:i w:val="0"/>
          <w:iCs w:val="0"/>
          <w:noProof/>
        </w:rPr>
      </w:pPr>
      <w:r>
        <w:fldChar w:fldCharType="begin"/>
      </w:r>
      <w:r>
        <w:instrText xml:space="preserve"> TOC \o "1-3" \h \z \u </w:instrText>
      </w:r>
      <w:r>
        <w:fldChar w:fldCharType="separate"/>
      </w:r>
      <w:hyperlink w:anchor="_Toc168744582" w:history="1">
        <w:r w:rsidR="004E6813" w:rsidRPr="00CE46E4">
          <w:rPr>
            <w:rStyle w:val="Hyperlink"/>
            <w:noProof/>
          </w:rPr>
          <w:t>1</w:t>
        </w:r>
        <w:r w:rsidR="004E6813">
          <w:rPr>
            <w:rFonts w:asciiTheme="minorHAnsi" w:hAnsiTheme="minorHAnsi" w:cstheme="minorBidi"/>
            <w:b w:val="0"/>
            <w:bCs w:val="0"/>
            <w:i w:val="0"/>
            <w:iCs w:val="0"/>
            <w:noProof/>
          </w:rPr>
          <w:tab/>
        </w:r>
        <w:r w:rsidR="004E6813" w:rsidRPr="00CE46E4">
          <w:rPr>
            <w:rStyle w:val="Hyperlink"/>
            <w:noProof/>
          </w:rPr>
          <w:t>Giới thiệu</w:t>
        </w:r>
        <w:r w:rsidR="004E6813">
          <w:rPr>
            <w:noProof/>
            <w:webHidden/>
          </w:rPr>
          <w:tab/>
        </w:r>
        <w:r w:rsidR="004E6813">
          <w:rPr>
            <w:noProof/>
            <w:webHidden/>
          </w:rPr>
          <w:fldChar w:fldCharType="begin"/>
        </w:r>
        <w:r w:rsidR="004E6813">
          <w:rPr>
            <w:noProof/>
            <w:webHidden/>
          </w:rPr>
          <w:instrText xml:space="preserve"> PAGEREF _Toc168744582 \h </w:instrText>
        </w:r>
        <w:r w:rsidR="004E6813">
          <w:rPr>
            <w:noProof/>
            <w:webHidden/>
          </w:rPr>
        </w:r>
        <w:r w:rsidR="004E6813">
          <w:rPr>
            <w:noProof/>
            <w:webHidden/>
          </w:rPr>
          <w:fldChar w:fldCharType="separate"/>
        </w:r>
        <w:r w:rsidR="004E6813">
          <w:rPr>
            <w:noProof/>
            <w:webHidden/>
          </w:rPr>
          <w:t>4</w:t>
        </w:r>
        <w:r w:rsidR="004E6813">
          <w:rPr>
            <w:noProof/>
            <w:webHidden/>
          </w:rPr>
          <w:fldChar w:fldCharType="end"/>
        </w:r>
      </w:hyperlink>
    </w:p>
    <w:p w14:paraId="680FD1D0" w14:textId="540EDD82" w:rsidR="004E6813" w:rsidRDefault="004E6813">
      <w:pPr>
        <w:pStyle w:val="TOC2"/>
        <w:rPr>
          <w:rFonts w:asciiTheme="minorHAnsi" w:hAnsiTheme="minorHAnsi" w:cstheme="minorBidi"/>
          <w:b w:val="0"/>
          <w:bCs w:val="0"/>
          <w:noProof/>
          <w:sz w:val="24"/>
          <w:szCs w:val="24"/>
        </w:rPr>
      </w:pPr>
      <w:hyperlink w:anchor="_Toc168744583" w:history="1">
        <w:r w:rsidRPr="00CE46E4">
          <w:rPr>
            <w:rStyle w:val="Hyperlink"/>
            <w:noProof/>
          </w:rPr>
          <w:t>1.1</w:t>
        </w:r>
        <w:r>
          <w:rPr>
            <w:rFonts w:asciiTheme="minorHAnsi" w:hAnsiTheme="minorHAnsi" w:cstheme="minorBidi"/>
            <w:b w:val="0"/>
            <w:bCs w:val="0"/>
            <w:noProof/>
            <w:sz w:val="24"/>
            <w:szCs w:val="24"/>
          </w:rPr>
          <w:tab/>
        </w:r>
        <w:r w:rsidRPr="00CE46E4">
          <w:rPr>
            <w:rStyle w:val="Hyperlink"/>
            <w:noProof/>
          </w:rPr>
          <w:t>Danh sách thành viên và phân công công việc</w:t>
        </w:r>
        <w:r>
          <w:rPr>
            <w:noProof/>
            <w:webHidden/>
          </w:rPr>
          <w:tab/>
        </w:r>
        <w:r>
          <w:rPr>
            <w:noProof/>
            <w:webHidden/>
          </w:rPr>
          <w:fldChar w:fldCharType="begin"/>
        </w:r>
        <w:r>
          <w:rPr>
            <w:noProof/>
            <w:webHidden/>
          </w:rPr>
          <w:instrText xml:space="preserve"> PAGEREF _Toc168744583 \h </w:instrText>
        </w:r>
        <w:r>
          <w:rPr>
            <w:noProof/>
            <w:webHidden/>
          </w:rPr>
        </w:r>
        <w:r>
          <w:rPr>
            <w:noProof/>
            <w:webHidden/>
          </w:rPr>
          <w:fldChar w:fldCharType="separate"/>
        </w:r>
        <w:r>
          <w:rPr>
            <w:noProof/>
            <w:webHidden/>
          </w:rPr>
          <w:t>4</w:t>
        </w:r>
        <w:r>
          <w:rPr>
            <w:noProof/>
            <w:webHidden/>
          </w:rPr>
          <w:fldChar w:fldCharType="end"/>
        </w:r>
      </w:hyperlink>
    </w:p>
    <w:p w14:paraId="41F0F433" w14:textId="0A785BA5" w:rsidR="004E6813" w:rsidRDefault="004E6813">
      <w:pPr>
        <w:pStyle w:val="TOC2"/>
        <w:rPr>
          <w:rFonts w:asciiTheme="minorHAnsi" w:hAnsiTheme="minorHAnsi" w:cstheme="minorBidi"/>
          <w:b w:val="0"/>
          <w:bCs w:val="0"/>
          <w:noProof/>
          <w:sz w:val="24"/>
          <w:szCs w:val="24"/>
        </w:rPr>
      </w:pPr>
      <w:hyperlink w:anchor="_Toc168744584" w:history="1">
        <w:r w:rsidRPr="00CE46E4">
          <w:rPr>
            <w:rStyle w:val="Hyperlink"/>
            <w:noProof/>
          </w:rPr>
          <w:t>1.2</w:t>
        </w:r>
        <w:r>
          <w:rPr>
            <w:rFonts w:asciiTheme="minorHAnsi" w:hAnsiTheme="minorHAnsi" w:cstheme="minorBidi"/>
            <w:b w:val="0"/>
            <w:bCs w:val="0"/>
            <w:noProof/>
            <w:sz w:val="24"/>
            <w:szCs w:val="24"/>
          </w:rPr>
          <w:tab/>
        </w:r>
        <w:r w:rsidRPr="00CE46E4">
          <w:rPr>
            <w:rStyle w:val="Hyperlink"/>
            <w:noProof/>
          </w:rPr>
          <w:t>Lý do chọn đề tài</w:t>
        </w:r>
        <w:r>
          <w:rPr>
            <w:noProof/>
            <w:webHidden/>
          </w:rPr>
          <w:tab/>
        </w:r>
        <w:r>
          <w:rPr>
            <w:noProof/>
            <w:webHidden/>
          </w:rPr>
          <w:fldChar w:fldCharType="begin"/>
        </w:r>
        <w:r>
          <w:rPr>
            <w:noProof/>
            <w:webHidden/>
          </w:rPr>
          <w:instrText xml:space="preserve"> PAGEREF _Toc168744584 \h </w:instrText>
        </w:r>
        <w:r>
          <w:rPr>
            <w:noProof/>
            <w:webHidden/>
          </w:rPr>
        </w:r>
        <w:r>
          <w:rPr>
            <w:noProof/>
            <w:webHidden/>
          </w:rPr>
          <w:fldChar w:fldCharType="separate"/>
        </w:r>
        <w:r>
          <w:rPr>
            <w:noProof/>
            <w:webHidden/>
          </w:rPr>
          <w:t>4</w:t>
        </w:r>
        <w:r>
          <w:rPr>
            <w:noProof/>
            <w:webHidden/>
          </w:rPr>
          <w:fldChar w:fldCharType="end"/>
        </w:r>
      </w:hyperlink>
    </w:p>
    <w:p w14:paraId="53D527FC" w14:textId="2E92A6F3" w:rsidR="004E6813" w:rsidRDefault="004E6813">
      <w:pPr>
        <w:pStyle w:val="TOC2"/>
        <w:rPr>
          <w:rFonts w:asciiTheme="minorHAnsi" w:hAnsiTheme="minorHAnsi" w:cstheme="minorBidi"/>
          <w:b w:val="0"/>
          <w:bCs w:val="0"/>
          <w:noProof/>
          <w:sz w:val="24"/>
          <w:szCs w:val="24"/>
        </w:rPr>
      </w:pPr>
      <w:hyperlink w:anchor="_Toc168744585" w:history="1">
        <w:r w:rsidRPr="00CE46E4">
          <w:rPr>
            <w:rStyle w:val="Hyperlink"/>
            <w:noProof/>
          </w:rPr>
          <w:t>1.3</w:t>
        </w:r>
        <w:r>
          <w:rPr>
            <w:rFonts w:asciiTheme="minorHAnsi" w:hAnsiTheme="minorHAnsi" w:cstheme="minorBidi"/>
            <w:b w:val="0"/>
            <w:bCs w:val="0"/>
            <w:noProof/>
            <w:sz w:val="24"/>
            <w:szCs w:val="24"/>
          </w:rPr>
          <w:tab/>
        </w:r>
        <w:r w:rsidRPr="00CE46E4">
          <w:rPr>
            <w:rStyle w:val="Hyperlink"/>
            <w:noProof/>
          </w:rPr>
          <w:t>Mục tiêu nghiên cứu</w:t>
        </w:r>
        <w:r>
          <w:rPr>
            <w:noProof/>
            <w:webHidden/>
          </w:rPr>
          <w:tab/>
        </w:r>
        <w:r>
          <w:rPr>
            <w:noProof/>
            <w:webHidden/>
          </w:rPr>
          <w:fldChar w:fldCharType="begin"/>
        </w:r>
        <w:r>
          <w:rPr>
            <w:noProof/>
            <w:webHidden/>
          </w:rPr>
          <w:instrText xml:space="preserve"> PAGEREF _Toc168744585 \h </w:instrText>
        </w:r>
        <w:r>
          <w:rPr>
            <w:noProof/>
            <w:webHidden/>
          </w:rPr>
        </w:r>
        <w:r>
          <w:rPr>
            <w:noProof/>
            <w:webHidden/>
          </w:rPr>
          <w:fldChar w:fldCharType="separate"/>
        </w:r>
        <w:r>
          <w:rPr>
            <w:noProof/>
            <w:webHidden/>
          </w:rPr>
          <w:t>5</w:t>
        </w:r>
        <w:r>
          <w:rPr>
            <w:noProof/>
            <w:webHidden/>
          </w:rPr>
          <w:fldChar w:fldCharType="end"/>
        </w:r>
      </w:hyperlink>
    </w:p>
    <w:p w14:paraId="336BD81F" w14:textId="1EDED093" w:rsidR="004E6813" w:rsidRDefault="004E6813">
      <w:pPr>
        <w:pStyle w:val="TOC2"/>
        <w:rPr>
          <w:rFonts w:asciiTheme="minorHAnsi" w:hAnsiTheme="minorHAnsi" w:cstheme="minorBidi"/>
          <w:b w:val="0"/>
          <w:bCs w:val="0"/>
          <w:noProof/>
          <w:sz w:val="24"/>
          <w:szCs w:val="24"/>
        </w:rPr>
      </w:pPr>
      <w:hyperlink w:anchor="_Toc168744586" w:history="1">
        <w:r w:rsidRPr="00CE46E4">
          <w:rPr>
            <w:rStyle w:val="Hyperlink"/>
            <w:noProof/>
          </w:rPr>
          <w:t>1.4</w:t>
        </w:r>
        <w:r>
          <w:rPr>
            <w:rFonts w:asciiTheme="minorHAnsi" w:hAnsiTheme="minorHAnsi" w:cstheme="minorBidi"/>
            <w:b w:val="0"/>
            <w:bCs w:val="0"/>
            <w:noProof/>
            <w:sz w:val="24"/>
            <w:szCs w:val="24"/>
          </w:rPr>
          <w:tab/>
        </w:r>
        <w:r w:rsidRPr="00CE46E4">
          <w:rPr>
            <w:rStyle w:val="Hyperlink"/>
            <w:noProof/>
          </w:rPr>
          <w:t>Cấu trúc bài báo cáo</w:t>
        </w:r>
        <w:r>
          <w:rPr>
            <w:noProof/>
            <w:webHidden/>
          </w:rPr>
          <w:tab/>
        </w:r>
        <w:r>
          <w:rPr>
            <w:noProof/>
            <w:webHidden/>
          </w:rPr>
          <w:fldChar w:fldCharType="begin"/>
        </w:r>
        <w:r>
          <w:rPr>
            <w:noProof/>
            <w:webHidden/>
          </w:rPr>
          <w:instrText xml:space="preserve"> PAGEREF _Toc168744586 \h </w:instrText>
        </w:r>
        <w:r>
          <w:rPr>
            <w:noProof/>
            <w:webHidden/>
          </w:rPr>
        </w:r>
        <w:r>
          <w:rPr>
            <w:noProof/>
            <w:webHidden/>
          </w:rPr>
          <w:fldChar w:fldCharType="separate"/>
        </w:r>
        <w:r>
          <w:rPr>
            <w:noProof/>
            <w:webHidden/>
          </w:rPr>
          <w:t>6</w:t>
        </w:r>
        <w:r>
          <w:rPr>
            <w:noProof/>
            <w:webHidden/>
          </w:rPr>
          <w:fldChar w:fldCharType="end"/>
        </w:r>
      </w:hyperlink>
    </w:p>
    <w:p w14:paraId="4B4EF47A" w14:textId="5C69D62C" w:rsidR="004E6813" w:rsidRDefault="004E6813">
      <w:pPr>
        <w:pStyle w:val="TOC1"/>
        <w:rPr>
          <w:rFonts w:asciiTheme="minorHAnsi" w:hAnsiTheme="minorHAnsi" w:cstheme="minorBidi"/>
          <w:b w:val="0"/>
          <w:bCs w:val="0"/>
          <w:i w:val="0"/>
          <w:iCs w:val="0"/>
          <w:noProof/>
        </w:rPr>
      </w:pPr>
      <w:hyperlink w:anchor="_Toc168744587" w:history="1">
        <w:r w:rsidRPr="00CE46E4">
          <w:rPr>
            <w:rStyle w:val="Hyperlink"/>
            <w:noProof/>
          </w:rPr>
          <w:t>2</w:t>
        </w:r>
        <w:r>
          <w:rPr>
            <w:rFonts w:asciiTheme="minorHAnsi" w:hAnsiTheme="minorHAnsi" w:cstheme="minorBidi"/>
            <w:b w:val="0"/>
            <w:bCs w:val="0"/>
            <w:i w:val="0"/>
            <w:iCs w:val="0"/>
            <w:noProof/>
          </w:rPr>
          <w:tab/>
        </w:r>
        <w:r w:rsidRPr="00CE46E4">
          <w:rPr>
            <w:rStyle w:val="Hyperlink"/>
            <w:noProof/>
          </w:rPr>
          <w:t>Cơ sở lý thuyết và nghiên cứu liên quan</w:t>
        </w:r>
        <w:r>
          <w:rPr>
            <w:noProof/>
            <w:webHidden/>
          </w:rPr>
          <w:tab/>
        </w:r>
        <w:r>
          <w:rPr>
            <w:noProof/>
            <w:webHidden/>
          </w:rPr>
          <w:fldChar w:fldCharType="begin"/>
        </w:r>
        <w:r>
          <w:rPr>
            <w:noProof/>
            <w:webHidden/>
          </w:rPr>
          <w:instrText xml:space="preserve"> PAGEREF _Toc168744587 \h </w:instrText>
        </w:r>
        <w:r>
          <w:rPr>
            <w:noProof/>
            <w:webHidden/>
          </w:rPr>
        </w:r>
        <w:r>
          <w:rPr>
            <w:noProof/>
            <w:webHidden/>
          </w:rPr>
          <w:fldChar w:fldCharType="separate"/>
        </w:r>
        <w:r>
          <w:rPr>
            <w:noProof/>
            <w:webHidden/>
          </w:rPr>
          <w:t>7</w:t>
        </w:r>
        <w:r>
          <w:rPr>
            <w:noProof/>
            <w:webHidden/>
          </w:rPr>
          <w:fldChar w:fldCharType="end"/>
        </w:r>
      </w:hyperlink>
    </w:p>
    <w:p w14:paraId="2F05D6A5" w14:textId="29CF53A3" w:rsidR="004E6813" w:rsidRDefault="004E6813">
      <w:pPr>
        <w:pStyle w:val="TOC2"/>
        <w:rPr>
          <w:rFonts w:asciiTheme="minorHAnsi" w:hAnsiTheme="minorHAnsi" w:cstheme="minorBidi"/>
          <w:b w:val="0"/>
          <w:bCs w:val="0"/>
          <w:noProof/>
          <w:sz w:val="24"/>
          <w:szCs w:val="24"/>
        </w:rPr>
      </w:pPr>
      <w:hyperlink w:anchor="_Toc168744588" w:history="1">
        <w:r w:rsidRPr="00CE46E4">
          <w:rPr>
            <w:rStyle w:val="Hyperlink"/>
            <w:noProof/>
          </w:rPr>
          <w:t>2.1</w:t>
        </w:r>
        <w:r>
          <w:rPr>
            <w:rFonts w:asciiTheme="minorHAnsi" w:hAnsiTheme="minorHAnsi" w:cstheme="minorBidi"/>
            <w:b w:val="0"/>
            <w:bCs w:val="0"/>
            <w:noProof/>
            <w:sz w:val="24"/>
            <w:szCs w:val="24"/>
          </w:rPr>
          <w:tab/>
        </w:r>
        <w:r w:rsidRPr="00CE46E4">
          <w:rPr>
            <w:rStyle w:val="Hyperlink"/>
            <w:noProof/>
          </w:rPr>
          <w:t>Các thuật toán liên quan đến cờ vua</w:t>
        </w:r>
        <w:r>
          <w:rPr>
            <w:noProof/>
            <w:webHidden/>
          </w:rPr>
          <w:tab/>
        </w:r>
        <w:r>
          <w:rPr>
            <w:noProof/>
            <w:webHidden/>
          </w:rPr>
          <w:fldChar w:fldCharType="begin"/>
        </w:r>
        <w:r>
          <w:rPr>
            <w:noProof/>
            <w:webHidden/>
          </w:rPr>
          <w:instrText xml:space="preserve"> PAGEREF _Toc168744588 \h </w:instrText>
        </w:r>
        <w:r>
          <w:rPr>
            <w:noProof/>
            <w:webHidden/>
          </w:rPr>
        </w:r>
        <w:r>
          <w:rPr>
            <w:noProof/>
            <w:webHidden/>
          </w:rPr>
          <w:fldChar w:fldCharType="separate"/>
        </w:r>
        <w:r>
          <w:rPr>
            <w:noProof/>
            <w:webHidden/>
          </w:rPr>
          <w:t>7</w:t>
        </w:r>
        <w:r>
          <w:rPr>
            <w:noProof/>
            <w:webHidden/>
          </w:rPr>
          <w:fldChar w:fldCharType="end"/>
        </w:r>
      </w:hyperlink>
    </w:p>
    <w:p w14:paraId="0E08481E" w14:textId="2BF14E36" w:rsidR="004E6813" w:rsidRDefault="004E6813">
      <w:pPr>
        <w:pStyle w:val="TOC3"/>
        <w:rPr>
          <w:rFonts w:asciiTheme="minorHAnsi" w:hAnsiTheme="minorHAnsi" w:cstheme="minorBidi"/>
          <w:sz w:val="24"/>
          <w:szCs w:val="24"/>
        </w:rPr>
      </w:pPr>
      <w:hyperlink w:anchor="_Toc168744589" w:history="1">
        <w:r w:rsidRPr="00CE46E4">
          <w:rPr>
            <w:rStyle w:val="Hyperlink"/>
          </w:rPr>
          <w:t>2.1.1</w:t>
        </w:r>
        <w:r>
          <w:rPr>
            <w:rFonts w:asciiTheme="minorHAnsi" w:hAnsiTheme="minorHAnsi" w:cstheme="minorBidi"/>
            <w:sz w:val="24"/>
            <w:szCs w:val="24"/>
          </w:rPr>
          <w:tab/>
        </w:r>
        <w:r w:rsidRPr="00CE46E4">
          <w:rPr>
            <w:rStyle w:val="Hyperlink"/>
          </w:rPr>
          <w:t>Sử dụng Bit board để biểu diễn bàn cờ và nước đi</w:t>
        </w:r>
        <w:r>
          <w:rPr>
            <w:webHidden/>
          </w:rPr>
          <w:tab/>
        </w:r>
        <w:r>
          <w:rPr>
            <w:webHidden/>
          </w:rPr>
          <w:fldChar w:fldCharType="begin"/>
        </w:r>
        <w:r>
          <w:rPr>
            <w:webHidden/>
          </w:rPr>
          <w:instrText xml:space="preserve"> PAGEREF _Toc168744589 \h </w:instrText>
        </w:r>
        <w:r>
          <w:rPr>
            <w:webHidden/>
          </w:rPr>
        </w:r>
        <w:r>
          <w:rPr>
            <w:webHidden/>
          </w:rPr>
          <w:fldChar w:fldCharType="separate"/>
        </w:r>
        <w:r>
          <w:rPr>
            <w:webHidden/>
          </w:rPr>
          <w:t>7</w:t>
        </w:r>
        <w:r>
          <w:rPr>
            <w:webHidden/>
          </w:rPr>
          <w:fldChar w:fldCharType="end"/>
        </w:r>
      </w:hyperlink>
    </w:p>
    <w:p w14:paraId="6EC36802" w14:textId="7914F764" w:rsidR="004E6813" w:rsidRDefault="004E6813">
      <w:pPr>
        <w:pStyle w:val="TOC3"/>
        <w:rPr>
          <w:rFonts w:asciiTheme="minorHAnsi" w:hAnsiTheme="minorHAnsi" w:cstheme="minorBidi"/>
          <w:sz w:val="24"/>
          <w:szCs w:val="24"/>
        </w:rPr>
      </w:pPr>
      <w:hyperlink w:anchor="_Toc168744590" w:history="1">
        <w:r w:rsidRPr="00CE46E4">
          <w:rPr>
            <w:rStyle w:val="Hyperlink"/>
          </w:rPr>
          <w:t>2.1.2</w:t>
        </w:r>
        <w:r>
          <w:rPr>
            <w:rFonts w:asciiTheme="minorHAnsi" w:hAnsiTheme="minorHAnsi" w:cstheme="minorBidi"/>
            <w:sz w:val="24"/>
            <w:szCs w:val="24"/>
          </w:rPr>
          <w:tab/>
        </w:r>
        <w:r w:rsidRPr="00CE46E4">
          <w:rPr>
            <w:rStyle w:val="Hyperlink"/>
          </w:rPr>
          <w:t>Thuật toán Minimax</w:t>
        </w:r>
        <w:r>
          <w:rPr>
            <w:webHidden/>
          </w:rPr>
          <w:tab/>
        </w:r>
        <w:r>
          <w:rPr>
            <w:webHidden/>
          </w:rPr>
          <w:fldChar w:fldCharType="begin"/>
        </w:r>
        <w:r>
          <w:rPr>
            <w:webHidden/>
          </w:rPr>
          <w:instrText xml:space="preserve"> PAGEREF _Toc168744590 \h </w:instrText>
        </w:r>
        <w:r>
          <w:rPr>
            <w:webHidden/>
          </w:rPr>
        </w:r>
        <w:r>
          <w:rPr>
            <w:webHidden/>
          </w:rPr>
          <w:fldChar w:fldCharType="separate"/>
        </w:r>
        <w:r>
          <w:rPr>
            <w:webHidden/>
          </w:rPr>
          <w:t>7</w:t>
        </w:r>
        <w:r>
          <w:rPr>
            <w:webHidden/>
          </w:rPr>
          <w:fldChar w:fldCharType="end"/>
        </w:r>
      </w:hyperlink>
    </w:p>
    <w:p w14:paraId="597A0F02" w14:textId="29C89AD4" w:rsidR="004E6813" w:rsidRDefault="004E6813">
      <w:pPr>
        <w:pStyle w:val="TOC3"/>
        <w:rPr>
          <w:rFonts w:asciiTheme="minorHAnsi" w:hAnsiTheme="minorHAnsi" w:cstheme="minorBidi"/>
          <w:sz w:val="24"/>
          <w:szCs w:val="24"/>
        </w:rPr>
      </w:pPr>
      <w:hyperlink w:anchor="_Toc168744591" w:history="1">
        <w:r w:rsidRPr="00CE46E4">
          <w:rPr>
            <w:rStyle w:val="Hyperlink"/>
          </w:rPr>
          <w:t>2.1.3</w:t>
        </w:r>
        <w:r>
          <w:rPr>
            <w:rFonts w:asciiTheme="minorHAnsi" w:hAnsiTheme="minorHAnsi" w:cstheme="minorBidi"/>
            <w:sz w:val="24"/>
            <w:szCs w:val="24"/>
          </w:rPr>
          <w:tab/>
        </w:r>
        <w:r w:rsidRPr="00CE46E4">
          <w:rPr>
            <w:rStyle w:val="Hyperlink"/>
          </w:rPr>
          <w:t>Alpha-Beta Pruning</w:t>
        </w:r>
        <w:r>
          <w:rPr>
            <w:webHidden/>
          </w:rPr>
          <w:tab/>
        </w:r>
        <w:r>
          <w:rPr>
            <w:webHidden/>
          </w:rPr>
          <w:fldChar w:fldCharType="begin"/>
        </w:r>
        <w:r>
          <w:rPr>
            <w:webHidden/>
          </w:rPr>
          <w:instrText xml:space="preserve"> PAGEREF _Toc168744591 \h </w:instrText>
        </w:r>
        <w:r>
          <w:rPr>
            <w:webHidden/>
          </w:rPr>
        </w:r>
        <w:r>
          <w:rPr>
            <w:webHidden/>
          </w:rPr>
          <w:fldChar w:fldCharType="separate"/>
        </w:r>
        <w:r>
          <w:rPr>
            <w:webHidden/>
          </w:rPr>
          <w:t>8</w:t>
        </w:r>
        <w:r>
          <w:rPr>
            <w:webHidden/>
          </w:rPr>
          <w:fldChar w:fldCharType="end"/>
        </w:r>
      </w:hyperlink>
    </w:p>
    <w:p w14:paraId="3A9EAA5A" w14:textId="5D73A41F" w:rsidR="004E6813" w:rsidRDefault="004E6813">
      <w:pPr>
        <w:pStyle w:val="TOC3"/>
        <w:rPr>
          <w:rFonts w:asciiTheme="minorHAnsi" w:hAnsiTheme="minorHAnsi" w:cstheme="minorBidi"/>
          <w:sz w:val="24"/>
          <w:szCs w:val="24"/>
        </w:rPr>
      </w:pPr>
      <w:hyperlink w:anchor="_Toc168744592" w:history="1">
        <w:r w:rsidRPr="00CE46E4">
          <w:rPr>
            <w:rStyle w:val="Hyperlink"/>
          </w:rPr>
          <w:t>2.1.4</w:t>
        </w:r>
        <w:r>
          <w:rPr>
            <w:rFonts w:asciiTheme="minorHAnsi" w:hAnsiTheme="minorHAnsi" w:cstheme="minorBidi"/>
            <w:sz w:val="24"/>
            <w:szCs w:val="24"/>
          </w:rPr>
          <w:tab/>
        </w:r>
        <w:r w:rsidRPr="00CE46E4">
          <w:rPr>
            <w:rStyle w:val="Hyperlink"/>
          </w:rPr>
          <w:t>Quiscience Search</w:t>
        </w:r>
        <w:r>
          <w:rPr>
            <w:webHidden/>
          </w:rPr>
          <w:tab/>
        </w:r>
        <w:r>
          <w:rPr>
            <w:webHidden/>
          </w:rPr>
          <w:fldChar w:fldCharType="begin"/>
        </w:r>
        <w:r>
          <w:rPr>
            <w:webHidden/>
          </w:rPr>
          <w:instrText xml:space="preserve"> PAGEREF _Toc168744592 \h </w:instrText>
        </w:r>
        <w:r>
          <w:rPr>
            <w:webHidden/>
          </w:rPr>
        </w:r>
        <w:r>
          <w:rPr>
            <w:webHidden/>
          </w:rPr>
          <w:fldChar w:fldCharType="separate"/>
        </w:r>
        <w:r>
          <w:rPr>
            <w:webHidden/>
          </w:rPr>
          <w:t>8</w:t>
        </w:r>
        <w:r>
          <w:rPr>
            <w:webHidden/>
          </w:rPr>
          <w:fldChar w:fldCharType="end"/>
        </w:r>
      </w:hyperlink>
    </w:p>
    <w:p w14:paraId="73FA0460" w14:textId="0D461ED1" w:rsidR="004E6813" w:rsidRDefault="004E6813">
      <w:pPr>
        <w:pStyle w:val="TOC3"/>
        <w:rPr>
          <w:rFonts w:asciiTheme="minorHAnsi" w:hAnsiTheme="minorHAnsi" w:cstheme="minorBidi"/>
          <w:sz w:val="24"/>
          <w:szCs w:val="24"/>
        </w:rPr>
      </w:pPr>
      <w:hyperlink w:anchor="_Toc168744593" w:history="1">
        <w:r w:rsidRPr="00CE46E4">
          <w:rPr>
            <w:rStyle w:val="Hyperlink"/>
          </w:rPr>
          <w:t>2.1.5</w:t>
        </w:r>
        <w:r>
          <w:rPr>
            <w:rFonts w:asciiTheme="minorHAnsi" w:hAnsiTheme="minorHAnsi" w:cstheme="minorBidi"/>
            <w:sz w:val="24"/>
            <w:szCs w:val="24"/>
          </w:rPr>
          <w:tab/>
        </w:r>
        <w:r w:rsidRPr="00CE46E4">
          <w:rPr>
            <w:rStyle w:val="Hyperlink"/>
          </w:rPr>
          <w:t>Sắp xếp nước đi (Move Ordering)</w:t>
        </w:r>
        <w:r>
          <w:rPr>
            <w:webHidden/>
          </w:rPr>
          <w:tab/>
        </w:r>
        <w:r>
          <w:rPr>
            <w:webHidden/>
          </w:rPr>
          <w:fldChar w:fldCharType="begin"/>
        </w:r>
        <w:r>
          <w:rPr>
            <w:webHidden/>
          </w:rPr>
          <w:instrText xml:space="preserve"> PAGEREF _Toc168744593 \h </w:instrText>
        </w:r>
        <w:r>
          <w:rPr>
            <w:webHidden/>
          </w:rPr>
        </w:r>
        <w:r>
          <w:rPr>
            <w:webHidden/>
          </w:rPr>
          <w:fldChar w:fldCharType="separate"/>
        </w:r>
        <w:r>
          <w:rPr>
            <w:webHidden/>
          </w:rPr>
          <w:t>8</w:t>
        </w:r>
        <w:r>
          <w:rPr>
            <w:webHidden/>
          </w:rPr>
          <w:fldChar w:fldCharType="end"/>
        </w:r>
      </w:hyperlink>
    </w:p>
    <w:p w14:paraId="5986D43B" w14:textId="722FA146" w:rsidR="004E6813" w:rsidRDefault="004E6813">
      <w:pPr>
        <w:pStyle w:val="TOC3"/>
        <w:rPr>
          <w:rFonts w:asciiTheme="minorHAnsi" w:hAnsiTheme="minorHAnsi" w:cstheme="minorBidi"/>
          <w:sz w:val="24"/>
          <w:szCs w:val="24"/>
        </w:rPr>
      </w:pPr>
      <w:hyperlink w:anchor="_Toc168744594" w:history="1">
        <w:r w:rsidRPr="00CE46E4">
          <w:rPr>
            <w:rStyle w:val="Hyperlink"/>
          </w:rPr>
          <w:t>2.1.6</w:t>
        </w:r>
        <w:r>
          <w:rPr>
            <w:rFonts w:asciiTheme="minorHAnsi" w:hAnsiTheme="minorHAnsi" w:cstheme="minorBidi"/>
            <w:sz w:val="24"/>
            <w:szCs w:val="24"/>
          </w:rPr>
          <w:tab/>
        </w:r>
        <w:r w:rsidRPr="00CE46E4">
          <w:rPr>
            <w:rStyle w:val="Hyperlink"/>
          </w:rPr>
          <w:t>Bảng tra cứu giá trị đánh giá (Transposition Table)</w:t>
        </w:r>
        <w:r>
          <w:rPr>
            <w:webHidden/>
          </w:rPr>
          <w:tab/>
        </w:r>
        <w:r>
          <w:rPr>
            <w:webHidden/>
          </w:rPr>
          <w:fldChar w:fldCharType="begin"/>
        </w:r>
        <w:r>
          <w:rPr>
            <w:webHidden/>
          </w:rPr>
          <w:instrText xml:space="preserve"> PAGEREF _Toc168744594 \h </w:instrText>
        </w:r>
        <w:r>
          <w:rPr>
            <w:webHidden/>
          </w:rPr>
        </w:r>
        <w:r>
          <w:rPr>
            <w:webHidden/>
          </w:rPr>
          <w:fldChar w:fldCharType="separate"/>
        </w:r>
        <w:r>
          <w:rPr>
            <w:webHidden/>
          </w:rPr>
          <w:t>9</w:t>
        </w:r>
        <w:r>
          <w:rPr>
            <w:webHidden/>
          </w:rPr>
          <w:fldChar w:fldCharType="end"/>
        </w:r>
      </w:hyperlink>
    </w:p>
    <w:p w14:paraId="2488B0EE" w14:textId="10BD9E6A" w:rsidR="004E6813" w:rsidRDefault="004E6813">
      <w:pPr>
        <w:pStyle w:val="TOC2"/>
        <w:rPr>
          <w:rFonts w:asciiTheme="minorHAnsi" w:hAnsiTheme="minorHAnsi" w:cstheme="minorBidi"/>
          <w:b w:val="0"/>
          <w:bCs w:val="0"/>
          <w:noProof/>
          <w:sz w:val="24"/>
          <w:szCs w:val="24"/>
        </w:rPr>
      </w:pPr>
      <w:hyperlink w:anchor="_Toc168744595" w:history="1">
        <w:r w:rsidRPr="00CE46E4">
          <w:rPr>
            <w:rStyle w:val="Hyperlink"/>
            <w:noProof/>
          </w:rPr>
          <w:t>2.2</w:t>
        </w:r>
        <w:r>
          <w:rPr>
            <w:rFonts w:asciiTheme="minorHAnsi" w:hAnsiTheme="minorHAnsi" w:cstheme="minorBidi"/>
            <w:b w:val="0"/>
            <w:bCs w:val="0"/>
            <w:noProof/>
            <w:sz w:val="24"/>
            <w:szCs w:val="24"/>
          </w:rPr>
          <w:tab/>
        </w:r>
        <w:r w:rsidRPr="00CE46E4">
          <w:rPr>
            <w:rStyle w:val="Hyperlink"/>
            <w:noProof/>
          </w:rPr>
          <w:t>Các nghiên cứu về hệ thống chess bot hiện tại</w:t>
        </w:r>
        <w:r>
          <w:rPr>
            <w:noProof/>
            <w:webHidden/>
          </w:rPr>
          <w:tab/>
        </w:r>
        <w:r>
          <w:rPr>
            <w:noProof/>
            <w:webHidden/>
          </w:rPr>
          <w:fldChar w:fldCharType="begin"/>
        </w:r>
        <w:r>
          <w:rPr>
            <w:noProof/>
            <w:webHidden/>
          </w:rPr>
          <w:instrText xml:space="preserve"> PAGEREF _Toc168744595 \h </w:instrText>
        </w:r>
        <w:r>
          <w:rPr>
            <w:noProof/>
            <w:webHidden/>
          </w:rPr>
        </w:r>
        <w:r>
          <w:rPr>
            <w:noProof/>
            <w:webHidden/>
          </w:rPr>
          <w:fldChar w:fldCharType="separate"/>
        </w:r>
        <w:r>
          <w:rPr>
            <w:noProof/>
            <w:webHidden/>
          </w:rPr>
          <w:t>9</w:t>
        </w:r>
        <w:r>
          <w:rPr>
            <w:noProof/>
            <w:webHidden/>
          </w:rPr>
          <w:fldChar w:fldCharType="end"/>
        </w:r>
      </w:hyperlink>
    </w:p>
    <w:p w14:paraId="2AF8579B" w14:textId="2251D5C6" w:rsidR="004E6813" w:rsidRDefault="004E6813">
      <w:pPr>
        <w:pStyle w:val="TOC3"/>
        <w:rPr>
          <w:rFonts w:asciiTheme="minorHAnsi" w:hAnsiTheme="minorHAnsi" w:cstheme="minorBidi"/>
          <w:sz w:val="24"/>
          <w:szCs w:val="24"/>
        </w:rPr>
      </w:pPr>
      <w:hyperlink w:anchor="_Toc168744596" w:history="1">
        <w:r w:rsidRPr="00CE46E4">
          <w:rPr>
            <w:rStyle w:val="Hyperlink"/>
          </w:rPr>
          <w:t>2.2.1</w:t>
        </w:r>
        <w:r>
          <w:rPr>
            <w:rFonts w:asciiTheme="minorHAnsi" w:hAnsiTheme="minorHAnsi" w:cstheme="minorBidi"/>
            <w:sz w:val="24"/>
            <w:szCs w:val="24"/>
          </w:rPr>
          <w:tab/>
        </w:r>
        <w:r w:rsidRPr="00CE46E4">
          <w:rPr>
            <w:rStyle w:val="Hyperlink"/>
          </w:rPr>
          <w:t>Stockfish</w:t>
        </w:r>
        <w:r>
          <w:rPr>
            <w:webHidden/>
          </w:rPr>
          <w:tab/>
        </w:r>
        <w:r>
          <w:rPr>
            <w:webHidden/>
          </w:rPr>
          <w:fldChar w:fldCharType="begin"/>
        </w:r>
        <w:r>
          <w:rPr>
            <w:webHidden/>
          </w:rPr>
          <w:instrText xml:space="preserve"> PAGEREF _Toc168744596 \h </w:instrText>
        </w:r>
        <w:r>
          <w:rPr>
            <w:webHidden/>
          </w:rPr>
        </w:r>
        <w:r>
          <w:rPr>
            <w:webHidden/>
          </w:rPr>
          <w:fldChar w:fldCharType="separate"/>
        </w:r>
        <w:r>
          <w:rPr>
            <w:webHidden/>
          </w:rPr>
          <w:t>9</w:t>
        </w:r>
        <w:r>
          <w:rPr>
            <w:webHidden/>
          </w:rPr>
          <w:fldChar w:fldCharType="end"/>
        </w:r>
      </w:hyperlink>
    </w:p>
    <w:p w14:paraId="1445912E" w14:textId="757675A4" w:rsidR="004E6813" w:rsidRDefault="004E6813">
      <w:pPr>
        <w:pStyle w:val="TOC3"/>
        <w:rPr>
          <w:rFonts w:asciiTheme="minorHAnsi" w:hAnsiTheme="minorHAnsi" w:cstheme="minorBidi"/>
          <w:sz w:val="24"/>
          <w:szCs w:val="24"/>
        </w:rPr>
      </w:pPr>
      <w:hyperlink w:anchor="_Toc168744597" w:history="1">
        <w:r w:rsidRPr="00CE46E4">
          <w:rPr>
            <w:rStyle w:val="Hyperlink"/>
          </w:rPr>
          <w:t>2.2.2</w:t>
        </w:r>
        <w:r>
          <w:rPr>
            <w:rFonts w:asciiTheme="minorHAnsi" w:hAnsiTheme="minorHAnsi" w:cstheme="minorBidi"/>
            <w:sz w:val="24"/>
            <w:szCs w:val="24"/>
          </w:rPr>
          <w:tab/>
        </w:r>
        <w:r w:rsidRPr="00CE46E4">
          <w:rPr>
            <w:rStyle w:val="Hyperlink"/>
          </w:rPr>
          <w:t>AlphaZero</w:t>
        </w:r>
        <w:r>
          <w:rPr>
            <w:webHidden/>
          </w:rPr>
          <w:tab/>
        </w:r>
        <w:r>
          <w:rPr>
            <w:webHidden/>
          </w:rPr>
          <w:fldChar w:fldCharType="begin"/>
        </w:r>
        <w:r>
          <w:rPr>
            <w:webHidden/>
          </w:rPr>
          <w:instrText xml:space="preserve"> PAGEREF _Toc168744597 \h </w:instrText>
        </w:r>
        <w:r>
          <w:rPr>
            <w:webHidden/>
          </w:rPr>
        </w:r>
        <w:r>
          <w:rPr>
            <w:webHidden/>
          </w:rPr>
          <w:fldChar w:fldCharType="separate"/>
        </w:r>
        <w:r>
          <w:rPr>
            <w:webHidden/>
          </w:rPr>
          <w:t>10</w:t>
        </w:r>
        <w:r>
          <w:rPr>
            <w:webHidden/>
          </w:rPr>
          <w:fldChar w:fldCharType="end"/>
        </w:r>
      </w:hyperlink>
    </w:p>
    <w:p w14:paraId="4BDF4A35" w14:textId="3391CC43" w:rsidR="004E6813" w:rsidRDefault="004E6813">
      <w:pPr>
        <w:pStyle w:val="TOC2"/>
        <w:rPr>
          <w:rFonts w:asciiTheme="minorHAnsi" w:hAnsiTheme="minorHAnsi" w:cstheme="minorBidi"/>
          <w:b w:val="0"/>
          <w:bCs w:val="0"/>
          <w:noProof/>
          <w:sz w:val="24"/>
          <w:szCs w:val="24"/>
        </w:rPr>
      </w:pPr>
      <w:hyperlink w:anchor="_Toc168744598" w:history="1">
        <w:r w:rsidRPr="00CE46E4">
          <w:rPr>
            <w:rStyle w:val="Hyperlink"/>
            <w:noProof/>
          </w:rPr>
          <w:t>2.3</w:t>
        </w:r>
        <w:r>
          <w:rPr>
            <w:rFonts w:asciiTheme="minorHAnsi" w:hAnsiTheme="minorHAnsi" w:cstheme="minorBidi"/>
            <w:b w:val="0"/>
            <w:bCs w:val="0"/>
            <w:noProof/>
            <w:sz w:val="24"/>
            <w:szCs w:val="24"/>
          </w:rPr>
          <w:tab/>
        </w:r>
        <w:r w:rsidRPr="00CE46E4">
          <w:rPr>
            <w:rStyle w:val="Hyperlink"/>
            <w:noProof/>
          </w:rPr>
          <w:t>Biểu diễn trạng thái bàn cờ bằng FEN</w:t>
        </w:r>
        <w:r>
          <w:rPr>
            <w:noProof/>
            <w:webHidden/>
          </w:rPr>
          <w:tab/>
        </w:r>
        <w:r>
          <w:rPr>
            <w:noProof/>
            <w:webHidden/>
          </w:rPr>
          <w:fldChar w:fldCharType="begin"/>
        </w:r>
        <w:r>
          <w:rPr>
            <w:noProof/>
            <w:webHidden/>
          </w:rPr>
          <w:instrText xml:space="preserve"> PAGEREF _Toc168744598 \h </w:instrText>
        </w:r>
        <w:r>
          <w:rPr>
            <w:noProof/>
            <w:webHidden/>
          </w:rPr>
        </w:r>
        <w:r>
          <w:rPr>
            <w:noProof/>
            <w:webHidden/>
          </w:rPr>
          <w:fldChar w:fldCharType="separate"/>
        </w:r>
        <w:r>
          <w:rPr>
            <w:noProof/>
            <w:webHidden/>
          </w:rPr>
          <w:t>11</w:t>
        </w:r>
        <w:r>
          <w:rPr>
            <w:noProof/>
            <w:webHidden/>
          </w:rPr>
          <w:fldChar w:fldCharType="end"/>
        </w:r>
      </w:hyperlink>
    </w:p>
    <w:p w14:paraId="502EAB72" w14:textId="4DFC26A6" w:rsidR="004E6813" w:rsidRDefault="004E6813">
      <w:pPr>
        <w:pStyle w:val="TOC3"/>
        <w:rPr>
          <w:rFonts w:asciiTheme="minorHAnsi" w:hAnsiTheme="minorHAnsi" w:cstheme="minorBidi"/>
          <w:sz w:val="24"/>
          <w:szCs w:val="24"/>
        </w:rPr>
      </w:pPr>
      <w:hyperlink w:anchor="_Toc168744599" w:history="1">
        <w:r w:rsidRPr="00CE46E4">
          <w:rPr>
            <w:rStyle w:val="Hyperlink"/>
          </w:rPr>
          <w:t>2.3.1</w:t>
        </w:r>
        <w:r>
          <w:rPr>
            <w:rFonts w:asciiTheme="minorHAnsi" w:hAnsiTheme="minorHAnsi" w:cstheme="minorBidi"/>
            <w:sz w:val="24"/>
            <w:szCs w:val="24"/>
          </w:rPr>
          <w:tab/>
        </w:r>
        <w:r w:rsidRPr="00CE46E4">
          <w:rPr>
            <w:rStyle w:val="Hyperlink"/>
          </w:rPr>
          <w:t>Cấu trúc của FEN</w:t>
        </w:r>
        <w:r>
          <w:rPr>
            <w:webHidden/>
          </w:rPr>
          <w:tab/>
        </w:r>
        <w:r>
          <w:rPr>
            <w:webHidden/>
          </w:rPr>
          <w:fldChar w:fldCharType="begin"/>
        </w:r>
        <w:r>
          <w:rPr>
            <w:webHidden/>
          </w:rPr>
          <w:instrText xml:space="preserve"> PAGEREF _Toc168744599 \h </w:instrText>
        </w:r>
        <w:r>
          <w:rPr>
            <w:webHidden/>
          </w:rPr>
        </w:r>
        <w:r>
          <w:rPr>
            <w:webHidden/>
          </w:rPr>
          <w:fldChar w:fldCharType="separate"/>
        </w:r>
        <w:r>
          <w:rPr>
            <w:webHidden/>
          </w:rPr>
          <w:t>11</w:t>
        </w:r>
        <w:r>
          <w:rPr>
            <w:webHidden/>
          </w:rPr>
          <w:fldChar w:fldCharType="end"/>
        </w:r>
      </w:hyperlink>
    </w:p>
    <w:p w14:paraId="2974063D" w14:textId="4B9F9589" w:rsidR="004E6813" w:rsidRDefault="004E6813">
      <w:pPr>
        <w:pStyle w:val="TOC3"/>
        <w:rPr>
          <w:rFonts w:asciiTheme="minorHAnsi" w:hAnsiTheme="minorHAnsi" w:cstheme="minorBidi"/>
          <w:sz w:val="24"/>
          <w:szCs w:val="24"/>
        </w:rPr>
      </w:pPr>
      <w:hyperlink w:anchor="_Toc168744600" w:history="1">
        <w:r w:rsidRPr="00CE46E4">
          <w:rPr>
            <w:rStyle w:val="Hyperlink"/>
          </w:rPr>
          <w:t>2.3.2</w:t>
        </w:r>
        <w:r>
          <w:rPr>
            <w:rFonts w:asciiTheme="minorHAnsi" w:hAnsiTheme="minorHAnsi" w:cstheme="minorBidi"/>
            <w:sz w:val="24"/>
            <w:szCs w:val="24"/>
          </w:rPr>
          <w:tab/>
        </w:r>
        <w:r w:rsidRPr="00CE46E4">
          <w:rPr>
            <w:rStyle w:val="Hyperlink"/>
          </w:rPr>
          <w:t>Ví dụ về FEN</w:t>
        </w:r>
        <w:r>
          <w:rPr>
            <w:webHidden/>
          </w:rPr>
          <w:tab/>
        </w:r>
        <w:r>
          <w:rPr>
            <w:webHidden/>
          </w:rPr>
          <w:fldChar w:fldCharType="begin"/>
        </w:r>
        <w:r>
          <w:rPr>
            <w:webHidden/>
          </w:rPr>
          <w:instrText xml:space="preserve"> PAGEREF _Toc168744600 \h </w:instrText>
        </w:r>
        <w:r>
          <w:rPr>
            <w:webHidden/>
          </w:rPr>
        </w:r>
        <w:r>
          <w:rPr>
            <w:webHidden/>
          </w:rPr>
          <w:fldChar w:fldCharType="separate"/>
        </w:r>
        <w:r>
          <w:rPr>
            <w:webHidden/>
          </w:rPr>
          <w:t>12</w:t>
        </w:r>
        <w:r>
          <w:rPr>
            <w:webHidden/>
          </w:rPr>
          <w:fldChar w:fldCharType="end"/>
        </w:r>
      </w:hyperlink>
    </w:p>
    <w:p w14:paraId="6320131F" w14:textId="1D04455C" w:rsidR="004E6813" w:rsidRDefault="004E6813">
      <w:pPr>
        <w:pStyle w:val="TOC1"/>
        <w:rPr>
          <w:rFonts w:asciiTheme="minorHAnsi" w:hAnsiTheme="minorHAnsi" w:cstheme="minorBidi"/>
          <w:b w:val="0"/>
          <w:bCs w:val="0"/>
          <w:i w:val="0"/>
          <w:iCs w:val="0"/>
          <w:noProof/>
        </w:rPr>
      </w:pPr>
      <w:hyperlink w:anchor="_Toc168744601" w:history="1">
        <w:r w:rsidRPr="00CE46E4">
          <w:rPr>
            <w:rStyle w:val="Hyperlink"/>
            <w:noProof/>
          </w:rPr>
          <w:t>3</w:t>
        </w:r>
        <w:r>
          <w:rPr>
            <w:rFonts w:asciiTheme="minorHAnsi" w:hAnsiTheme="minorHAnsi" w:cstheme="minorBidi"/>
            <w:b w:val="0"/>
            <w:bCs w:val="0"/>
            <w:i w:val="0"/>
            <w:iCs w:val="0"/>
            <w:noProof/>
          </w:rPr>
          <w:tab/>
        </w:r>
        <w:r w:rsidRPr="00CE46E4">
          <w:rPr>
            <w:rStyle w:val="Hyperlink"/>
            <w:noProof/>
          </w:rPr>
          <w:t>Phương pháp nghiên cứu</w:t>
        </w:r>
        <w:r>
          <w:rPr>
            <w:noProof/>
            <w:webHidden/>
          </w:rPr>
          <w:tab/>
        </w:r>
        <w:r>
          <w:rPr>
            <w:noProof/>
            <w:webHidden/>
          </w:rPr>
          <w:fldChar w:fldCharType="begin"/>
        </w:r>
        <w:r>
          <w:rPr>
            <w:noProof/>
            <w:webHidden/>
          </w:rPr>
          <w:instrText xml:space="preserve"> PAGEREF _Toc168744601 \h </w:instrText>
        </w:r>
        <w:r>
          <w:rPr>
            <w:noProof/>
            <w:webHidden/>
          </w:rPr>
        </w:r>
        <w:r>
          <w:rPr>
            <w:noProof/>
            <w:webHidden/>
          </w:rPr>
          <w:fldChar w:fldCharType="separate"/>
        </w:r>
        <w:r>
          <w:rPr>
            <w:noProof/>
            <w:webHidden/>
          </w:rPr>
          <w:t>13</w:t>
        </w:r>
        <w:r>
          <w:rPr>
            <w:noProof/>
            <w:webHidden/>
          </w:rPr>
          <w:fldChar w:fldCharType="end"/>
        </w:r>
      </w:hyperlink>
    </w:p>
    <w:p w14:paraId="608A789B" w14:textId="679F6F6D" w:rsidR="004E6813" w:rsidRDefault="004E6813">
      <w:pPr>
        <w:pStyle w:val="TOC2"/>
        <w:rPr>
          <w:rFonts w:asciiTheme="minorHAnsi" w:hAnsiTheme="minorHAnsi" w:cstheme="minorBidi"/>
          <w:b w:val="0"/>
          <w:bCs w:val="0"/>
          <w:noProof/>
          <w:sz w:val="24"/>
          <w:szCs w:val="24"/>
        </w:rPr>
      </w:pPr>
      <w:hyperlink w:anchor="_Toc168744602" w:history="1">
        <w:r w:rsidRPr="00CE46E4">
          <w:rPr>
            <w:rStyle w:val="Hyperlink"/>
            <w:noProof/>
          </w:rPr>
          <w:t>3.1</w:t>
        </w:r>
        <w:r>
          <w:rPr>
            <w:rFonts w:asciiTheme="minorHAnsi" w:hAnsiTheme="minorHAnsi" w:cstheme="minorBidi"/>
            <w:b w:val="0"/>
            <w:bCs w:val="0"/>
            <w:noProof/>
            <w:sz w:val="24"/>
            <w:szCs w:val="24"/>
          </w:rPr>
          <w:tab/>
        </w:r>
        <w:r w:rsidRPr="00CE46E4">
          <w:rPr>
            <w:rStyle w:val="Hyperlink"/>
            <w:noProof/>
          </w:rPr>
          <w:t>Biểu diễn bàn cờ</w:t>
        </w:r>
        <w:r>
          <w:rPr>
            <w:noProof/>
            <w:webHidden/>
          </w:rPr>
          <w:tab/>
        </w:r>
        <w:r>
          <w:rPr>
            <w:noProof/>
            <w:webHidden/>
          </w:rPr>
          <w:fldChar w:fldCharType="begin"/>
        </w:r>
        <w:r>
          <w:rPr>
            <w:noProof/>
            <w:webHidden/>
          </w:rPr>
          <w:instrText xml:space="preserve"> PAGEREF _Toc168744602 \h </w:instrText>
        </w:r>
        <w:r>
          <w:rPr>
            <w:noProof/>
            <w:webHidden/>
          </w:rPr>
        </w:r>
        <w:r>
          <w:rPr>
            <w:noProof/>
            <w:webHidden/>
          </w:rPr>
          <w:fldChar w:fldCharType="separate"/>
        </w:r>
        <w:r>
          <w:rPr>
            <w:noProof/>
            <w:webHidden/>
          </w:rPr>
          <w:t>13</w:t>
        </w:r>
        <w:r>
          <w:rPr>
            <w:noProof/>
            <w:webHidden/>
          </w:rPr>
          <w:fldChar w:fldCharType="end"/>
        </w:r>
      </w:hyperlink>
    </w:p>
    <w:p w14:paraId="3B41C52D" w14:textId="50048888" w:rsidR="004E6813" w:rsidRDefault="004E6813">
      <w:pPr>
        <w:pStyle w:val="TOC3"/>
        <w:rPr>
          <w:rFonts w:asciiTheme="minorHAnsi" w:hAnsiTheme="minorHAnsi" w:cstheme="minorBidi"/>
          <w:sz w:val="24"/>
          <w:szCs w:val="24"/>
        </w:rPr>
      </w:pPr>
      <w:hyperlink w:anchor="_Toc168744603" w:history="1">
        <w:r w:rsidRPr="00CE46E4">
          <w:rPr>
            <w:rStyle w:val="Hyperlink"/>
          </w:rPr>
          <w:t>3.1.1</w:t>
        </w:r>
        <w:r>
          <w:rPr>
            <w:rFonts w:asciiTheme="minorHAnsi" w:hAnsiTheme="minorHAnsi" w:cstheme="minorBidi"/>
            <w:sz w:val="24"/>
            <w:szCs w:val="24"/>
          </w:rPr>
          <w:tab/>
        </w:r>
        <w:r w:rsidRPr="00CE46E4">
          <w:rPr>
            <w:rStyle w:val="Hyperlink"/>
          </w:rPr>
          <w:t>Sử dụng bit board để biểu diễn bàn cờ</w:t>
        </w:r>
        <w:r>
          <w:rPr>
            <w:webHidden/>
          </w:rPr>
          <w:tab/>
        </w:r>
        <w:r>
          <w:rPr>
            <w:webHidden/>
          </w:rPr>
          <w:fldChar w:fldCharType="begin"/>
        </w:r>
        <w:r>
          <w:rPr>
            <w:webHidden/>
          </w:rPr>
          <w:instrText xml:space="preserve"> PAGEREF _Toc168744603 \h </w:instrText>
        </w:r>
        <w:r>
          <w:rPr>
            <w:webHidden/>
          </w:rPr>
        </w:r>
        <w:r>
          <w:rPr>
            <w:webHidden/>
          </w:rPr>
          <w:fldChar w:fldCharType="separate"/>
        </w:r>
        <w:r>
          <w:rPr>
            <w:webHidden/>
          </w:rPr>
          <w:t>13</w:t>
        </w:r>
        <w:r>
          <w:rPr>
            <w:webHidden/>
          </w:rPr>
          <w:fldChar w:fldCharType="end"/>
        </w:r>
      </w:hyperlink>
    </w:p>
    <w:p w14:paraId="65361448" w14:textId="7DA587E5" w:rsidR="004E6813" w:rsidRDefault="004E6813">
      <w:pPr>
        <w:pStyle w:val="TOC3"/>
        <w:rPr>
          <w:rFonts w:asciiTheme="minorHAnsi" w:hAnsiTheme="minorHAnsi" w:cstheme="minorBidi"/>
          <w:sz w:val="24"/>
          <w:szCs w:val="24"/>
        </w:rPr>
      </w:pPr>
      <w:hyperlink w:anchor="_Toc168744604" w:history="1">
        <w:r w:rsidRPr="00CE46E4">
          <w:rPr>
            <w:rStyle w:val="Hyperlink"/>
          </w:rPr>
          <w:t>3.1.2</w:t>
        </w:r>
        <w:r>
          <w:rPr>
            <w:rFonts w:asciiTheme="minorHAnsi" w:hAnsiTheme="minorHAnsi" w:cstheme="minorBidi"/>
            <w:sz w:val="24"/>
            <w:szCs w:val="24"/>
          </w:rPr>
          <w:tab/>
        </w:r>
        <w:r w:rsidRPr="00CE46E4">
          <w:rPr>
            <w:rStyle w:val="Hyperlink"/>
          </w:rPr>
          <w:t>Biểu diễn loại quân cờ</w:t>
        </w:r>
        <w:r>
          <w:rPr>
            <w:webHidden/>
          </w:rPr>
          <w:tab/>
        </w:r>
        <w:r>
          <w:rPr>
            <w:webHidden/>
          </w:rPr>
          <w:fldChar w:fldCharType="begin"/>
        </w:r>
        <w:r>
          <w:rPr>
            <w:webHidden/>
          </w:rPr>
          <w:instrText xml:space="preserve"> PAGEREF _Toc168744604 \h </w:instrText>
        </w:r>
        <w:r>
          <w:rPr>
            <w:webHidden/>
          </w:rPr>
        </w:r>
        <w:r>
          <w:rPr>
            <w:webHidden/>
          </w:rPr>
          <w:fldChar w:fldCharType="separate"/>
        </w:r>
        <w:r>
          <w:rPr>
            <w:webHidden/>
          </w:rPr>
          <w:t>14</w:t>
        </w:r>
        <w:r>
          <w:rPr>
            <w:webHidden/>
          </w:rPr>
          <w:fldChar w:fldCharType="end"/>
        </w:r>
      </w:hyperlink>
    </w:p>
    <w:p w14:paraId="66B4EC30" w14:textId="633C8DBA" w:rsidR="004E6813" w:rsidRDefault="004E6813">
      <w:pPr>
        <w:pStyle w:val="TOC3"/>
        <w:rPr>
          <w:rFonts w:asciiTheme="minorHAnsi" w:hAnsiTheme="minorHAnsi" w:cstheme="minorBidi"/>
          <w:sz w:val="24"/>
          <w:szCs w:val="24"/>
        </w:rPr>
      </w:pPr>
      <w:hyperlink w:anchor="_Toc168744605" w:history="1">
        <w:r w:rsidRPr="00CE46E4">
          <w:rPr>
            <w:rStyle w:val="Hyperlink"/>
          </w:rPr>
          <w:t>3.1.3</w:t>
        </w:r>
        <w:r>
          <w:rPr>
            <w:rFonts w:asciiTheme="minorHAnsi" w:hAnsiTheme="minorHAnsi" w:cstheme="minorBidi"/>
            <w:sz w:val="24"/>
            <w:szCs w:val="24"/>
          </w:rPr>
          <w:tab/>
        </w:r>
        <w:r w:rsidRPr="00CE46E4">
          <w:rPr>
            <w:rStyle w:val="Hyperlink"/>
          </w:rPr>
          <w:t>Sử dụng Zobrist Hash để tạo khoá băm cho trạng thái bàn cờ</w:t>
        </w:r>
        <w:r>
          <w:rPr>
            <w:webHidden/>
          </w:rPr>
          <w:tab/>
        </w:r>
        <w:r>
          <w:rPr>
            <w:webHidden/>
          </w:rPr>
          <w:fldChar w:fldCharType="begin"/>
        </w:r>
        <w:r>
          <w:rPr>
            <w:webHidden/>
          </w:rPr>
          <w:instrText xml:space="preserve"> PAGEREF _Toc168744605 \h </w:instrText>
        </w:r>
        <w:r>
          <w:rPr>
            <w:webHidden/>
          </w:rPr>
        </w:r>
        <w:r>
          <w:rPr>
            <w:webHidden/>
          </w:rPr>
          <w:fldChar w:fldCharType="separate"/>
        </w:r>
        <w:r>
          <w:rPr>
            <w:webHidden/>
          </w:rPr>
          <w:t>15</w:t>
        </w:r>
        <w:r>
          <w:rPr>
            <w:webHidden/>
          </w:rPr>
          <w:fldChar w:fldCharType="end"/>
        </w:r>
      </w:hyperlink>
    </w:p>
    <w:p w14:paraId="45D5EC11" w14:textId="5DBB30BB" w:rsidR="004E6813" w:rsidRDefault="004E6813">
      <w:pPr>
        <w:pStyle w:val="TOC2"/>
        <w:rPr>
          <w:rFonts w:asciiTheme="minorHAnsi" w:hAnsiTheme="minorHAnsi" w:cstheme="minorBidi"/>
          <w:b w:val="0"/>
          <w:bCs w:val="0"/>
          <w:noProof/>
          <w:sz w:val="24"/>
          <w:szCs w:val="24"/>
        </w:rPr>
      </w:pPr>
      <w:hyperlink w:anchor="_Toc168744606" w:history="1">
        <w:r w:rsidRPr="00CE46E4">
          <w:rPr>
            <w:rStyle w:val="Hyperlink"/>
            <w:noProof/>
          </w:rPr>
          <w:t>3.2</w:t>
        </w:r>
        <w:r>
          <w:rPr>
            <w:rFonts w:asciiTheme="minorHAnsi" w:hAnsiTheme="minorHAnsi" w:cstheme="minorBidi"/>
            <w:b w:val="0"/>
            <w:bCs w:val="0"/>
            <w:noProof/>
            <w:sz w:val="24"/>
            <w:szCs w:val="24"/>
          </w:rPr>
          <w:tab/>
        </w:r>
        <w:r w:rsidRPr="00CE46E4">
          <w:rPr>
            <w:rStyle w:val="Hyperlink"/>
            <w:noProof/>
          </w:rPr>
          <w:t>Sinh nước đi hợp lệ</w:t>
        </w:r>
        <w:r>
          <w:rPr>
            <w:noProof/>
            <w:webHidden/>
          </w:rPr>
          <w:tab/>
        </w:r>
        <w:r>
          <w:rPr>
            <w:noProof/>
            <w:webHidden/>
          </w:rPr>
          <w:fldChar w:fldCharType="begin"/>
        </w:r>
        <w:r>
          <w:rPr>
            <w:noProof/>
            <w:webHidden/>
          </w:rPr>
          <w:instrText xml:space="preserve"> PAGEREF _Toc168744606 \h </w:instrText>
        </w:r>
        <w:r>
          <w:rPr>
            <w:noProof/>
            <w:webHidden/>
          </w:rPr>
        </w:r>
        <w:r>
          <w:rPr>
            <w:noProof/>
            <w:webHidden/>
          </w:rPr>
          <w:fldChar w:fldCharType="separate"/>
        </w:r>
        <w:r>
          <w:rPr>
            <w:noProof/>
            <w:webHidden/>
          </w:rPr>
          <w:t>17</w:t>
        </w:r>
        <w:r>
          <w:rPr>
            <w:noProof/>
            <w:webHidden/>
          </w:rPr>
          <w:fldChar w:fldCharType="end"/>
        </w:r>
      </w:hyperlink>
    </w:p>
    <w:p w14:paraId="3ACE20F7" w14:textId="6A89A464" w:rsidR="004E6813" w:rsidRDefault="004E6813">
      <w:pPr>
        <w:pStyle w:val="TOC3"/>
        <w:rPr>
          <w:rFonts w:asciiTheme="minorHAnsi" w:hAnsiTheme="minorHAnsi" w:cstheme="minorBidi"/>
          <w:sz w:val="24"/>
          <w:szCs w:val="24"/>
        </w:rPr>
      </w:pPr>
      <w:hyperlink w:anchor="_Toc168744607" w:history="1">
        <w:r w:rsidRPr="00CE46E4">
          <w:rPr>
            <w:rStyle w:val="Hyperlink"/>
          </w:rPr>
          <w:t>3.2.1</w:t>
        </w:r>
        <w:r>
          <w:rPr>
            <w:rFonts w:asciiTheme="minorHAnsi" w:hAnsiTheme="minorHAnsi" w:cstheme="minorBidi"/>
            <w:sz w:val="24"/>
            <w:szCs w:val="24"/>
          </w:rPr>
          <w:tab/>
        </w:r>
        <w:r w:rsidRPr="00CE46E4">
          <w:rPr>
            <w:rStyle w:val="Hyperlink"/>
          </w:rPr>
          <w:t>Biểu diễn nước cờ</w:t>
        </w:r>
        <w:r>
          <w:rPr>
            <w:webHidden/>
          </w:rPr>
          <w:tab/>
        </w:r>
        <w:r>
          <w:rPr>
            <w:webHidden/>
          </w:rPr>
          <w:fldChar w:fldCharType="begin"/>
        </w:r>
        <w:r>
          <w:rPr>
            <w:webHidden/>
          </w:rPr>
          <w:instrText xml:space="preserve"> PAGEREF _Toc168744607 \h </w:instrText>
        </w:r>
        <w:r>
          <w:rPr>
            <w:webHidden/>
          </w:rPr>
        </w:r>
        <w:r>
          <w:rPr>
            <w:webHidden/>
          </w:rPr>
          <w:fldChar w:fldCharType="separate"/>
        </w:r>
        <w:r>
          <w:rPr>
            <w:webHidden/>
          </w:rPr>
          <w:t>18</w:t>
        </w:r>
        <w:r>
          <w:rPr>
            <w:webHidden/>
          </w:rPr>
          <w:fldChar w:fldCharType="end"/>
        </w:r>
      </w:hyperlink>
    </w:p>
    <w:p w14:paraId="10D386F0" w14:textId="0B182D5C" w:rsidR="004E6813" w:rsidRDefault="004E6813">
      <w:pPr>
        <w:pStyle w:val="TOC3"/>
        <w:rPr>
          <w:rFonts w:asciiTheme="minorHAnsi" w:hAnsiTheme="minorHAnsi" w:cstheme="minorBidi"/>
          <w:sz w:val="24"/>
          <w:szCs w:val="24"/>
        </w:rPr>
      </w:pPr>
      <w:hyperlink w:anchor="_Toc168744608" w:history="1">
        <w:r w:rsidRPr="00CE46E4">
          <w:rPr>
            <w:rStyle w:val="Hyperlink"/>
          </w:rPr>
          <w:t>3.2.2</w:t>
        </w:r>
        <w:r>
          <w:rPr>
            <w:rFonts w:asciiTheme="minorHAnsi" w:hAnsiTheme="minorHAnsi" w:cstheme="minorBidi"/>
            <w:sz w:val="24"/>
            <w:szCs w:val="24"/>
          </w:rPr>
          <w:tab/>
        </w:r>
        <w:r w:rsidRPr="00CE46E4">
          <w:rPr>
            <w:rStyle w:val="Hyperlink"/>
          </w:rPr>
          <w:t>Bit board nước đi của từng loại quân</w:t>
        </w:r>
        <w:r>
          <w:rPr>
            <w:webHidden/>
          </w:rPr>
          <w:tab/>
        </w:r>
        <w:r>
          <w:rPr>
            <w:webHidden/>
          </w:rPr>
          <w:fldChar w:fldCharType="begin"/>
        </w:r>
        <w:r>
          <w:rPr>
            <w:webHidden/>
          </w:rPr>
          <w:instrText xml:space="preserve"> PAGEREF _Toc168744608 \h </w:instrText>
        </w:r>
        <w:r>
          <w:rPr>
            <w:webHidden/>
          </w:rPr>
        </w:r>
        <w:r>
          <w:rPr>
            <w:webHidden/>
          </w:rPr>
          <w:fldChar w:fldCharType="separate"/>
        </w:r>
        <w:r>
          <w:rPr>
            <w:webHidden/>
          </w:rPr>
          <w:t>18</w:t>
        </w:r>
        <w:r>
          <w:rPr>
            <w:webHidden/>
          </w:rPr>
          <w:fldChar w:fldCharType="end"/>
        </w:r>
      </w:hyperlink>
    </w:p>
    <w:p w14:paraId="1DEC6B8C" w14:textId="5E1BABEC" w:rsidR="004E6813" w:rsidRDefault="004E6813">
      <w:pPr>
        <w:pStyle w:val="TOC3"/>
        <w:rPr>
          <w:rFonts w:asciiTheme="minorHAnsi" w:hAnsiTheme="minorHAnsi" w:cstheme="minorBidi"/>
          <w:sz w:val="24"/>
          <w:szCs w:val="24"/>
        </w:rPr>
      </w:pPr>
      <w:hyperlink w:anchor="_Toc168744609" w:history="1">
        <w:r w:rsidRPr="00CE46E4">
          <w:rPr>
            <w:rStyle w:val="Hyperlink"/>
          </w:rPr>
          <w:t>3.2.3</w:t>
        </w:r>
        <w:r>
          <w:rPr>
            <w:rFonts w:asciiTheme="minorHAnsi" w:hAnsiTheme="minorHAnsi" w:cstheme="minorBidi"/>
            <w:sz w:val="24"/>
            <w:szCs w:val="24"/>
          </w:rPr>
          <w:tab/>
        </w:r>
        <w:r w:rsidRPr="00CE46E4">
          <w:rPr>
            <w:rStyle w:val="Hyperlink"/>
          </w:rPr>
          <w:t>Tạo nước đi của vua</w:t>
        </w:r>
        <w:r>
          <w:rPr>
            <w:webHidden/>
          </w:rPr>
          <w:tab/>
        </w:r>
        <w:r>
          <w:rPr>
            <w:webHidden/>
          </w:rPr>
          <w:fldChar w:fldCharType="begin"/>
        </w:r>
        <w:r>
          <w:rPr>
            <w:webHidden/>
          </w:rPr>
          <w:instrText xml:space="preserve"> PAGEREF _Toc168744609 \h </w:instrText>
        </w:r>
        <w:r>
          <w:rPr>
            <w:webHidden/>
          </w:rPr>
        </w:r>
        <w:r>
          <w:rPr>
            <w:webHidden/>
          </w:rPr>
          <w:fldChar w:fldCharType="separate"/>
        </w:r>
        <w:r>
          <w:rPr>
            <w:webHidden/>
          </w:rPr>
          <w:t>19</w:t>
        </w:r>
        <w:r>
          <w:rPr>
            <w:webHidden/>
          </w:rPr>
          <w:fldChar w:fldCharType="end"/>
        </w:r>
      </w:hyperlink>
    </w:p>
    <w:p w14:paraId="11E6A2D8" w14:textId="7A32D5E2" w:rsidR="004E6813" w:rsidRDefault="004E6813">
      <w:pPr>
        <w:pStyle w:val="TOC3"/>
        <w:rPr>
          <w:rFonts w:asciiTheme="minorHAnsi" w:hAnsiTheme="minorHAnsi" w:cstheme="minorBidi"/>
          <w:sz w:val="24"/>
          <w:szCs w:val="24"/>
        </w:rPr>
      </w:pPr>
      <w:hyperlink w:anchor="_Toc168744610" w:history="1">
        <w:r w:rsidRPr="00CE46E4">
          <w:rPr>
            <w:rStyle w:val="Hyperlink"/>
          </w:rPr>
          <w:t>3.2.4</w:t>
        </w:r>
        <w:r>
          <w:rPr>
            <w:rFonts w:asciiTheme="minorHAnsi" w:hAnsiTheme="minorHAnsi" w:cstheme="minorBidi"/>
            <w:sz w:val="24"/>
            <w:szCs w:val="24"/>
          </w:rPr>
          <w:tab/>
        </w:r>
        <w:r w:rsidRPr="00CE46E4">
          <w:rPr>
            <w:rStyle w:val="Hyperlink"/>
          </w:rPr>
          <w:t>Xử lí các quân cờ bị ghim</w:t>
        </w:r>
        <w:r>
          <w:rPr>
            <w:webHidden/>
          </w:rPr>
          <w:tab/>
        </w:r>
        <w:r>
          <w:rPr>
            <w:webHidden/>
          </w:rPr>
          <w:fldChar w:fldCharType="begin"/>
        </w:r>
        <w:r>
          <w:rPr>
            <w:webHidden/>
          </w:rPr>
          <w:instrText xml:space="preserve"> PAGEREF _Toc168744610 \h </w:instrText>
        </w:r>
        <w:r>
          <w:rPr>
            <w:webHidden/>
          </w:rPr>
        </w:r>
        <w:r>
          <w:rPr>
            <w:webHidden/>
          </w:rPr>
          <w:fldChar w:fldCharType="separate"/>
        </w:r>
        <w:r>
          <w:rPr>
            <w:webHidden/>
          </w:rPr>
          <w:t>19</w:t>
        </w:r>
        <w:r>
          <w:rPr>
            <w:webHidden/>
          </w:rPr>
          <w:fldChar w:fldCharType="end"/>
        </w:r>
      </w:hyperlink>
    </w:p>
    <w:p w14:paraId="5801E8CC" w14:textId="0FE19816" w:rsidR="004E6813" w:rsidRDefault="004E6813">
      <w:pPr>
        <w:pStyle w:val="TOC3"/>
        <w:rPr>
          <w:rFonts w:asciiTheme="minorHAnsi" w:hAnsiTheme="minorHAnsi" w:cstheme="minorBidi"/>
          <w:sz w:val="24"/>
          <w:szCs w:val="24"/>
        </w:rPr>
      </w:pPr>
      <w:hyperlink w:anchor="_Toc168744611" w:history="1">
        <w:r w:rsidRPr="00CE46E4">
          <w:rPr>
            <w:rStyle w:val="Hyperlink"/>
          </w:rPr>
          <w:t>3.2.5</w:t>
        </w:r>
        <w:r>
          <w:rPr>
            <w:rFonts w:asciiTheme="minorHAnsi" w:hAnsiTheme="minorHAnsi" w:cstheme="minorBidi"/>
            <w:sz w:val="24"/>
            <w:szCs w:val="24"/>
          </w:rPr>
          <w:tab/>
        </w:r>
        <w:r w:rsidRPr="00CE46E4">
          <w:rPr>
            <w:rStyle w:val="Hyperlink"/>
          </w:rPr>
          <w:t>Tạo nước đi của quân trượt</w:t>
        </w:r>
        <w:r>
          <w:rPr>
            <w:webHidden/>
          </w:rPr>
          <w:tab/>
        </w:r>
        <w:r>
          <w:rPr>
            <w:webHidden/>
          </w:rPr>
          <w:fldChar w:fldCharType="begin"/>
        </w:r>
        <w:r>
          <w:rPr>
            <w:webHidden/>
          </w:rPr>
          <w:instrText xml:space="preserve"> PAGEREF _Toc168744611 \h </w:instrText>
        </w:r>
        <w:r>
          <w:rPr>
            <w:webHidden/>
          </w:rPr>
        </w:r>
        <w:r>
          <w:rPr>
            <w:webHidden/>
          </w:rPr>
          <w:fldChar w:fldCharType="separate"/>
        </w:r>
        <w:r>
          <w:rPr>
            <w:webHidden/>
          </w:rPr>
          <w:t>22</w:t>
        </w:r>
        <w:r>
          <w:rPr>
            <w:webHidden/>
          </w:rPr>
          <w:fldChar w:fldCharType="end"/>
        </w:r>
      </w:hyperlink>
    </w:p>
    <w:p w14:paraId="5C4CBA04" w14:textId="60D67340" w:rsidR="004E6813" w:rsidRDefault="004E6813">
      <w:pPr>
        <w:pStyle w:val="TOC3"/>
        <w:rPr>
          <w:rFonts w:asciiTheme="minorHAnsi" w:hAnsiTheme="minorHAnsi" w:cstheme="minorBidi"/>
          <w:sz w:val="24"/>
          <w:szCs w:val="24"/>
        </w:rPr>
      </w:pPr>
      <w:hyperlink w:anchor="_Toc168744612" w:history="1">
        <w:r w:rsidRPr="00CE46E4">
          <w:rPr>
            <w:rStyle w:val="Hyperlink"/>
          </w:rPr>
          <w:t>3.2.6</w:t>
        </w:r>
        <w:r>
          <w:rPr>
            <w:rFonts w:asciiTheme="minorHAnsi" w:hAnsiTheme="minorHAnsi" w:cstheme="minorBidi"/>
            <w:sz w:val="24"/>
            <w:szCs w:val="24"/>
          </w:rPr>
          <w:tab/>
        </w:r>
        <w:r w:rsidRPr="00CE46E4">
          <w:rPr>
            <w:rStyle w:val="Hyperlink"/>
          </w:rPr>
          <w:t>Tạo nước đi của tốt</w:t>
        </w:r>
        <w:r>
          <w:rPr>
            <w:webHidden/>
          </w:rPr>
          <w:tab/>
        </w:r>
        <w:r>
          <w:rPr>
            <w:webHidden/>
          </w:rPr>
          <w:fldChar w:fldCharType="begin"/>
        </w:r>
        <w:r>
          <w:rPr>
            <w:webHidden/>
          </w:rPr>
          <w:instrText xml:space="preserve"> PAGEREF _Toc168744612 \h </w:instrText>
        </w:r>
        <w:r>
          <w:rPr>
            <w:webHidden/>
          </w:rPr>
        </w:r>
        <w:r>
          <w:rPr>
            <w:webHidden/>
          </w:rPr>
          <w:fldChar w:fldCharType="separate"/>
        </w:r>
        <w:r>
          <w:rPr>
            <w:webHidden/>
          </w:rPr>
          <w:t>22</w:t>
        </w:r>
        <w:r>
          <w:rPr>
            <w:webHidden/>
          </w:rPr>
          <w:fldChar w:fldCharType="end"/>
        </w:r>
      </w:hyperlink>
    </w:p>
    <w:p w14:paraId="0689187A" w14:textId="71423AAA" w:rsidR="004E6813" w:rsidRDefault="004E6813">
      <w:pPr>
        <w:pStyle w:val="TOC2"/>
        <w:rPr>
          <w:rFonts w:asciiTheme="minorHAnsi" w:hAnsiTheme="minorHAnsi" w:cstheme="minorBidi"/>
          <w:b w:val="0"/>
          <w:bCs w:val="0"/>
          <w:noProof/>
          <w:sz w:val="24"/>
          <w:szCs w:val="24"/>
        </w:rPr>
      </w:pPr>
      <w:hyperlink w:anchor="_Toc168744613" w:history="1">
        <w:r w:rsidRPr="00CE46E4">
          <w:rPr>
            <w:rStyle w:val="Hyperlink"/>
            <w:noProof/>
          </w:rPr>
          <w:t>3.3</w:t>
        </w:r>
        <w:r>
          <w:rPr>
            <w:rFonts w:asciiTheme="minorHAnsi" w:hAnsiTheme="minorHAnsi" w:cstheme="minorBidi"/>
            <w:b w:val="0"/>
            <w:bCs w:val="0"/>
            <w:noProof/>
            <w:sz w:val="24"/>
            <w:szCs w:val="24"/>
          </w:rPr>
          <w:tab/>
        </w:r>
        <w:r w:rsidRPr="00CE46E4">
          <w:rPr>
            <w:rStyle w:val="Hyperlink"/>
            <w:noProof/>
          </w:rPr>
          <w:t>Tìm kiếm nước đi</w:t>
        </w:r>
        <w:r>
          <w:rPr>
            <w:noProof/>
            <w:webHidden/>
          </w:rPr>
          <w:tab/>
        </w:r>
        <w:r>
          <w:rPr>
            <w:noProof/>
            <w:webHidden/>
          </w:rPr>
          <w:fldChar w:fldCharType="begin"/>
        </w:r>
        <w:r>
          <w:rPr>
            <w:noProof/>
            <w:webHidden/>
          </w:rPr>
          <w:instrText xml:space="preserve"> PAGEREF _Toc168744613 \h </w:instrText>
        </w:r>
        <w:r>
          <w:rPr>
            <w:noProof/>
            <w:webHidden/>
          </w:rPr>
        </w:r>
        <w:r>
          <w:rPr>
            <w:noProof/>
            <w:webHidden/>
          </w:rPr>
          <w:fldChar w:fldCharType="separate"/>
        </w:r>
        <w:r>
          <w:rPr>
            <w:noProof/>
            <w:webHidden/>
          </w:rPr>
          <w:t>23</w:t>
        </w:r>
        <w:r>
          <w:rPr>
            <w:noProof/>
            <w:webHidden/>
          </w:rPr>
          <w:fldChar w:fldCharType="end"/>
        </w:r>
      </w:hyperlink>
    </w:p>
    <w:p w14:paraId="547CBECF" w14:textId="00391D83" w:rsidR="004E6813" w:rsidRDefault="004E6813">
      <w:pPr>
        <w:pStyle w:val="TOC3"/>
        <w:rPr>
          <w:rFonts w:asciiTheme="minorHAnsi" w:hAnsiTheme="minorHAnsi" w:cstheme="minorBidi"/>
          <w:sz w:val="24"/>
          <w:szCs w:val="24"/>
        </w:rPr>
      </w:pPr>
      <w:hyperlink w:anchor="_Toc168744614" w:history="1">
        <w:r w:rsidRPr="00CE46E4">
          <w:rPr>
            <w:rStyle w:val="Hyperlink"/>
          </w:rPr>
          <w:t>3.3.1</w:t>
        </w:r>
        <w:r>
          <w:rPr>
            <w:rFonts w:asciiTheme="minorHAnsi" w:hAnsiTheme="minorHAnsi" w:cstheme="minorBidi"/>
            <w:sz w:val="24"/>
            <w:szCs w:val="24"/>
          </w:rPr>
          <w:tab/>
        </w:r>
        <w:r w:rsidRPr="00CE46E4">
          <w:rPr>
            <w:rStyle w:val="Hyperlink"/>
          </w:rPr>
          <w:t>Tìm kiếm nước đi trong Sách khai cuộc</w:t>
        </w:r>
        <w:r>
          <w:rPr>
            <w:webHidden/>
          </w:rPr>
          <w:tab/>
        </w:r>
        <w:r>
          <w:rPr>
            <w:webHidden/>
          </w:rPr>
          <w:fldChar w:fldCharType="begin"/>
        </w:r>
        <w:r>
          <w:rPr>
            <w:webHidden/>
          </w:rPr>
          <w:instrText xml:space="preserve"> PAGEREF _Toc168744614 \h </w:instrText>
        </w:r>
        <w:r>
          <w:rPr>
            <w:webHidden/>
          </w:rPr>
        </w:r>
        <w:r>
          <w:rPr>
            <w:webHidden/>
          </w:rPr>
          <w:fldChar w:fldCharType="separate"/>
        </w:r>
        <w:r>
          <w:rPr>
            <w:webHidden/>
          </w:rPr>
          <w:t>23</w:t>
        </w:r>
        <w:r>
          <w:rPr>
            <w:webHidden/>
          </w:rPr>
          <w:fldChar w:fldCharType="end"/>
        </w:r>
      </w:hyperlink>
    </w:p>
    <w:p w14:paraId="50B0F7C5" w14:textId="741EE7B2" w:rsidR="004E6813" w:rsidRDefault="004E6813">
      <w:pPr>
        <w:pStyle w:val="TOC3"/>
        <w:rPr>
          <w:rFonts w:asciiTheme="minorHAnsi" w:hAnsiTheme="minorHAnsi" w:cstheme="minorBidi"/>
          <w:sz w:val="24"/>
          <w:szCs w:val="24"/>
        </w:rPr>
      </w:pPr>
      <w:hyperlink w:anchor="_Toc168744615" w:history="1">
        <w:r w:rsidRPr="00CE46E4">
          <w:rPr>
            <w:rStyle w:val="Hyperlink"/>
          </w:rPr>
          <w:t>3.3.2</w:t>
        </w:r>
        <w:r>
          <w:rPr>
            <w:rFonts w:asciiTheme="minorHAnsi" w:hAnsiTheme="minorHAnsi" w:cstheme="minorBidi"/>
            <w:sz w:val="24"/>
            <w:szCs w:val="24"/>
          </w:rPr>
          <w:tab/>
        </w:r>
        <w:r w:rsidRPr="00CE46E4">
          <w:rPr>
            <w:rStyle w:val="Hyperlink"/>
          </w:rPr>
          <w:t>Khởi tạo tìm kiếm</w:t>
        </w:r>
        <w:r>
          <w:rPr>
            <w:webHidden/>
          </w:rPr>
          <w:tab/>
        </w:r>
        <w:r>
          <w:rPr>
            <w:webHidden/>
          </w:rPr>
          <w:fldChar w:fldCharType="begin"/>
        </w:r>
        <w:r>
          <w:rPr>
            <w:webHidden/>
          </w:rPr>
          <w:instrText xml:space="preserve"> PAGEREF _Toc168744615 \h </w:instrText>
        </w:r>
        <w:r>
          <w:rPr>
            <w:webHidden/>
          </w:rPr>
        </w:r>
        <w:r>
          <w:rPr>
            <w:webHidden/>
          </w:rPr>
          <w:fldChar w:fldCharType="separate"/>
        </w:r>
        <w:r>
          <w:rPr>
            <w:webHidden/>
          </w:rPr>
          <w:t>25</w:t>
        </w:r>
        <w:r>
          <w:rPr>
            <w:webHidden/>
          </w:rPr>
          <w:fldChar w:fldCharType="end"/>
        </w:r>
      </w:hyperlink>
    </w:p>
    <w:p w14:paraId="301E21F9" w14:textId="65279656" w:rsidR="004E6813" w:rsidRDefault="004E6813">
      <w:pPr>
        <w:pStyle w:val="TOC3"/>
        <w:rPr>
          <w:rFonts w:asciiTheme="minorHAnsi" w:hAnsiTheme="minorHAnsi" w:cstheme="minorBidi"/>
          <w:sz w:val="24"/>
          <w:szCs w:val="24"/>
        </w:rPr>
      </w:pPr>
      <w:hyperlink w:anchor="_Toc168744616" w:history="1">
        <w:r w:rsidRPr="00CE46E4">
          <w:rPr>
            <w:rStyle w:val="Hyperlink"/>
          </w:rPr>
          <w:t>3.3.3</w:t>
        </w:r>
        <w:r>
          <w:rPr>
            <w:rFonts w:asciiTheme="minorHAnsi" w:hAnsiTheme="minorHAnsi" w:cstheme="minorBidi"/>
            <w:sz w:val="24"/>
            <w:szCs w:val="24"/>
          </w:rPr>
          <w:tab/>
        </w:r>
        <w:r w:rsidRPr="00CE46E4">
          <w:rPr>
            <w:rStyle w:val="Hyperlink"/>
          </w:rPr>
          <w:t>Bắt đầu tìm kiếm sâu dần (Iterative Deepening Search)</w:t>
        </w:r>
        <w:r>
          <w:rPr>
            <w:webHidden/>
          </w:rPr>
          <w:tab/>
        </w:r>
        <w:r>
          <w:rPr>
            <w:webHidden/>
          </w:rPr>
          <w:fldChar w:fldCharType="begin"/>
        </w:r>
        <w:r>
          <w:rPr>
            <w:webHidden/>
          </w:rPr>
          <w:instrText xml:space="preserve"> PAGEREF _Toc168744616 \h </w:instrText>
        </w:r>
        <w:r>
          <w:rPr>
            <w:webHidden/>
          </w:rPr>
        </w:r>
        <w:r>
          <w:rPr>
            <w:webHidden/>
          </w:rPr>
          <w:fldChar w:fldCharType="separate"/>
        </w:r>
        <w:r>
          <w:rPr>
            <w:webHidden/>
          </w:rPr>
          <w:t>25</w:t>
        </w:r>
        <w:r>
          <w:rPr>
            <w:webHidden/>
          </w:rPr>
          <w:fldChar w:fldCharType="end"/>
        </w:r>
      </w:hyperlink>
    </w:p>
    <w:p w14:paraId="0F0A2C65" w14:textId="3D222478" w:rsidR="004E6813" w:rsidRDefault="004E6813">
      <w:pPr>
        <w:pStyle w:val="TOC3"/>
        <w:rPr>
          <w:rFonts w:asciiTheme="minorHAnsi" w:hAnsiTheme="minorHAnsi" w:cstheme="minorBidi"/>
          <w:sz w:val="24"/>
          <w:szCs w:val="24"/>
        </w:rPr>
      </w:pPr>
      <w:hyperlink w:anchor="_Toc168744617" w:history="1">
        <w:r w:rsidRPr="00CE46E4">
          <w:rPr>
            <w:rStyle w:val="Hyperlink"/>
          </w:rPr>
          <w:t>3.3.4</w:t>
        </w:r>
        <w:r>
          <w:rPr>
            <w:rFonts w:asciiTheme="minorHAnsi" w:hAnsiTheme="minorHAnsi" w:cstheme="minorBidi"/>
            <w:sz w:val="24"/>
            <w:szCs w:val="24"/>
          </w:rPr>
          <w:tab/>
        </w:r>
        <w:r w:rsidRPr="00CE46E4">
          <w:rPr>
            <w:rStyle w:val="Hyperlink"/>
          </w:rPr>
          <w:t>Minimax</w:t>
        </w:r>
        <w:r>
          <w:rPr>
            <w:webHidden/>
          </w:rPr>
          <w:tab/>
        </w:r>
        <w:r>
          <w:rPr>
            <w:webHidden/>
          </w:rPr>
          <w:fldChar w:fldCharType="begin"/>
        </w:r>
        <w:r>
          <w:rPr>
            <w:webHidden/>
          </w:rPr>
          <w:instrText xml:space="preserve"> PAGEREF _Toc168744617 \h </w:instrText>
        </w:r>
        <w:r>
          <w:rPr>
            <w:webHidden/>
          </w:rPr>
        </w:r>
        <w:r>
          <w:rPr>
            <w:webHidden/>
          </w:rPr>
          <w:fldChar w:fldCharType="separate"/>
        </w:r>
        <w:r>
          <w:rPr>
            <w:webHidden/>
          </w:rPr>
          <w:t>25</w:t>
        </w:r>
        <w:r>
          <w:rPr>
            <w:webHidden/>
          </w:rPr>
          <w:fldChar w:fldCharType="end"/>
        </w:r>
      </w:hyperlink>
    </w:p>
    <w:p w14:paraId="1455D77D" w14:textId="7274D274" w:rsidR="004E6813" w:rsidRDefault="004E6813">
      <w:pPr>
        <w:pStyle w:val="TOC3"/>
        <w:rPr>
          <w:rFonts w:asciiTheme="minorHAnsi" w:hAnsiTheme="minorHAnsi" w:cstheme="minorBidi"/>
          <w:sz w:val="24"/>
          <w:szCs w:val="24"/>
        </w:rPr>
      </w:pPr>
      <w:hyperlink w:anchor="_Toc168744618" w:history="1">
        <w:r w:rsidRPr="00CE46E4">
          <w:rPr>
            <w:rStyle w:val="Hyperlink"/>
          </w:rPr>
          <w:t>3.3.5</w:t>
        </w:r>
        <w:r>
          <w:rPr>
            <w:rFonts w:asciiTheme="minorHAnsi" w:hAnsiTheme="minorHAnsi" w:cstheme="minorBidi"/>
            <w:sz w:val="24"/>
            <w:szCs w:val="24"/>
          </w:rPr>
          <w:tab/>
        </w:r>
        <w:r w:rsidRPr="00CE46E4">
          <w:rPr>
            <w:rStyle w:val="Hyperlink"/>
          </w:rPr>
          <w:t>Alpha-Beta Pruning</w:t>
        </w:r>
        <w:r>
          <w:rPr>
            <w:webHidden/>
          </w:rPr>
          <w:tab/>
        </w:r>
        <w:r>
          <w:rPr>
            <w:webHidden/>
          </w:rPr>
          <w:fldChar w:fldCharType="begin"/>
        </w:r>
        <w:r>
          <w:rPr>
            <w:webHidden/>
          </w:rPr>
          <w:instrText xml:space="preserve"> PAGEREF _Toc168744618 \h </w:instrText>
        </w:r>
        <w:r>
          <w:rPr>
            <w:webHidden/>
          </w:rPr>
        </w:r>
        <w:r>
          <w:rPr>
            <w:webHidden/>
          </w:rPr>
          <w:fldChar w:fldCharType="separate"/>
        </w:r>
        <w:r>
          <w:rPr>
            <w:webHidden/>
          </w:rPr>
          <w:t>26</w:t>
        </w:r>
        <w:r>
          <w:rPr>
            <w:webHidden/>
          </w:rPr>
          <w:fldChar w:fldCharType="end"/>
        </w:r>
      </w:hyperlink>
    </w:p>
    <w:p w14:paraId="3C38A41D" w14:textId="67303CE3" w:rsidR="004E6813" w:rsidRDefault="004E6813">
      <w:pPr>
        <w:pStyle w:val="TOC3"/>
        <w:rPr>
          <w:rFonts w:asciiTheme="minorHAnsi" w:hAnsiTheme="minorHAnsi" w:cstheme="minorBidi"/>
          <w:sz w:val="24"/>
          <w:szCs w:val="24"/>
        </w:rPr>
      </w:pPr>
      <w:hyperlink w:anchor="_Toc168744619" w:history="1">
        <w:r w:rsidRPr="00CE46E4">
          <w:rPr>
            <w:rStyle w:val="Hyperlink"/>
          </w:rPr>
          <w:t>3.3.6</w:t>
        </w:r>
        <w:r>
          <w:rPr>
            <w:rFonts w:asciiTheme="minorHAnsi" w:hAnsiTheme="minorHAnsi" w:cstheme="minorBidi"/>
            <w:sz w:val="24"/>
            <w:szCs w:val="24"/>
          </w:rPr>
          <w:tab/>
        </w:r>
        <w:r w:rsidRPr="00CE46E4">
          <w:rPr>
            <w:rStyle w:val="Hyperlink"/>
          </w:rPr>
          <w:t>Sắp xếp nước đi (Move Ordering)</w:t>
        </w:r>
        <w:r>
          <w:rPr>
            <w:webHidden/>
          </w:rPr>
          <w:tab/>
        </w:r>
        <w:r>
          <w:rPr>
            <w:webHidden/>
          </w:rPr>
          <w:fldChar w:fldCharType="begin"/>
        </w:r>
        <w:r>
          <w:rPr>
            <w:webHidden/>
          </w:rPr>
          <w:instrText xml:space="preserve"> PAGEREF _Toc168744619 \h </w:instrText>
        </w:r>
        <w:r>
          <w:rPr>
            <w:webHidden/>
          </w:rPr>
        </w:r>
        <w:r>
          <w:rPr>
            <w:webHidden/>
          </w:rPr>
          <w:fldChar w:fldCharType="separate"/>
        </w:r>
        <w:r>
          <w:rPr>
            <w:webHidden/>
          </w:rPr>
          <w:t>26</w:t>
        </w:r>
        <w:r>
          <w:rPr>
            <w:webHidden/>
          </w:rPr>
          <w:fldChar w:fldCharType="end"/>
        </w:r>
      </w:hyperlink>
    </w:p>
    <w:p w14:paraId="63FCADDF" w14:textId="5FBCC069" w:rsidR="004E6813" w:rsidRDefault="004E6813">
      <w:pPr>
        <w:pStyle w:val="TOC3"/>
        <w:rPr>
          <w:rFonts w:asciiTheme="minorHAnsi" w:hAnsiTheme="minorHAnsi" w:cstheme="minorBidi"/>
          <w:sz w:val="24"/>
          <w:szCs w:val="24"/>
        </w:rPr>
      </w:pPr>
      <w:hyperlink w:anchor="_Toc168744620" w:history="1">
        <w:r w:rsidRPr="00CE46E4">
          <w:rPr>
            <w:rStyle w:val="Hyperlink"/>
          </w:rPr>
          <w:t>3.3.7</w:t>
        </w:r>
        <w:r>
          <w:rPr>
            <w:rFonts w:asciiTheme="minorHAnsi" w:hAnsiTheme="minorHAnsi" w:cstheme="minorBidi"/>
            <w:sz w:val="24"/>
            <w:szCs w:val="24"/>
          </w:rPr>
          <w:tab/>
        </w:r>
        <w:r w:rsidRPr="00CE46E4">
          <w:rPr>
            <w:rStyle w:val="Hyperlink"/>
          </w:rPr>
          <w:t>Tìm kiếm yên tĩnh (Quiescence Search)</w:t>
        </w:r>
        <w:r>
          <w:rPr>
            <w:webHidden/>
          </w:rPr>
          <w:tab/>
        </w:r>
        <w:r>
          <w:rPr>
            <w:webHidden/>
          </w:rPr>
          <w:fldChar w:fldCharType="begin"/>
        </w:r>
        <w:r>
          <w:rPr>
            <w:webHidden/>
          </w:rPr>
          <w:instrText xml:space="preserve"> PAGEREF _Toc168744620 \h </w:instrText>
        </w:r>
        <w:r>
          <w:rPr>
            <w:webHidden/>
          </w:rPr>
        </w:r>
        <w:r>
          <w:rPr>
            <w:webHidden/>
          </w:rPr>
          <w:fldChar w:fldCharType="separate"/>
        </w:r>
        <w:r>
          <w:rPr>
            <w:webHidden/>
          </w:rPr>
          <w:t>27</w:t>
        </w:r>
        <w:r>
          <w:rPr>
            <w:webHidden/>
          </w:rPr>
          <w:fldChar w:fldCharType="end"/>
        </w:r>
      </w:hyperlink>
    </w:p>
    <w:p w14:paraId="6FA72CD5" w14:textId="0174261D" w:rsidR="004E6813" w:rsidRDefault="004E6813">
      <w:pPr>
        <w:pStyle w:val="TOC3"/>
        <w:rPr>
          <w:rFonts w:asciiTheme="minorHAnsi" w:hAnsiTheme="minorHAnsi" w:cstheme="minorBidi"/>
          <w:sz w:val="24"/>
          <w:szCs w:val="24"/>
        </w:rPr>
      </w:pPr>
      <w:hyperlink w:anchor="_Toc168744621" w:history="1">
        <w:r w:rsidRPr="00CE46E4">
          <w:rPr>
            <w:rStyle w:val="Hyperlink"/>
          </w:rPr>
          <w:t>3.3.8</w:t>
        </w:r>
        <w:r>
          <w:rPr>
            <w:rFonts w:asciiTheme="minorHAnsi" w:hAnsiTheme="minorHAnsi" w:cstheme="minorBidi"/>
            <w:sz w:val="24"/>
            <w:szCs w:val="24"/>
          </w:rPr>
          <w:tab/>
        </w:r>
        <w:r w:rsidRPr="00CE46E4">
          <w:rPr>
            <w:rStyle w:val="Hyperlink"/>
          </w:rPr>
          <w:t>Lưu trữ kết quả bằng Transposition Table</w:t>
        </w:r>
        <w:r>
          <w:rPr>
            <w:webHidden/>
          </w:rPr>
          <w:tab/>
        </w:r>
        <w:r>
          <w:rPr>
            <w:webHidden/>
          </w:rPr>
          <w:fldChar w:fldCharType="begin"/>
        </w:r>
        <w:r>
          <w:rPr>
            <w:webHidden/>
          </w:rPr>
          <w:instrText xml:space="preserve"> PAGEREF _Toc168744621 \h </w:instrText>
        </w:r>
        <w:r>
          <w:rPr>
            <w:webHidden/>
          </w:rPr>
        </w:r>
        <w:r>
          <w:rPr>
            <w:webHidden/>
          </w:rPr>
          <w:fldChar w:fldCharType="separate"/>
        </w:r>
        <w:r>
          <w:rPr>
            <w:webHidden/>
          </w:rPr>
          <w:t>28</w:t>
        </w:r>
        <w:r>
          <w:rPr>
            <w:webHidden/>
          </w:rPr>
          <w:fldChar w:fldCharType="end"/>
        </w:r>
      </w:hyperlink>
    </w:p>
    <w:p w14:paraId="7B6FEC00" w14:textId="2F10F270" w:rsidR="004E6813" w:rsidRDefault="004E6813">
      <w:pPr>
        <w:pStyle w:val="TOC3"/>
        <w:rPr>
          <w:rFonts w:asciiTheme="minorHAnsi" w:hAnsiTheme="minorHAnsi" w:cstheme="minorBidi"/>
          <w:sz w:val="24"/>
          <w:szCs w:val="24"/>
        </w:rPr>
      </w:pPr>
      <w:hyperlink w:anchor="_Toc168744622" w:history="1">
        <w:r w:rsidRPr="00CE46E4">
          <w:rPr>
            <w:rStyle w:val="Hyperlink"/>
          </w:rPr>
          <w:t>3.3.9</w:t>
        </w:r>
        <w:r>
          <w:rPr>
            <w:rFonts w:asciiTheme="minorHAnsi" w:hAnsiTheme="minorHAnsi" w:cstheme="minorBidi"/>
            <w:sz w:val="24"/>
            <w:szCs w:val="24"/>
          </w:rPr>
          <w:tab/>
        </w:r>
        <w:r w:rsidRPr="00CE46E4">
          <w:rPr>
            <w:rStyle w:val="Hyperlink"/>
          </w:rPr>
          <w:t>Quản lý thời gian</w:t>
        </w:r>
        <w:r>
          <w:rPr>
            <w:webHidden/>
          </w:rPr>
          <w:tab/>
        </w:r>
        <w:r>
          <w:rPr>
            <w:webHidden/>
          </w:rPr>
          <w:fldChar w:fldCharType="begin"/>
        </w:r>
        <w:r>
          <w:rPr>
            <w:webHidden/>
          </w:rPr>
          <w:instrText xml:space="preserve"> PAGEREF _Toc168744622 \h </w:instrText>
        </w:r>
        <w:r>
          <w:rPr>
            <w:webHidden/>
          </w:rPr>
        </w:r>
        <w:r>
          <w:rPr>
            <w:webHidden/>
          </w:rPr>
          <w:fldChar w:fldCharType="separate"/>
        </w:r>
        <w:r>
          <w:rPr>
            <w:webHidden/>
          </w:rPr>
          <w:t>29</w:t>
        </w:r>
        <w:r>
          <w:rPr>
            <w:webHidden/>
          </w:rPr>
          <w:fldChar w:fldCharType="end"/>
        </w:r>
      </w:hyperlink>
    </w:p>
    <w:p w14:paraId="0FBDA953" w14:textId="44BD9044" w:rsidR="004E6813" w:rsidRDefault="004E6813">
      <w:pPr>
        <w:pStyle w:val="TOC3"/>
        <w:rPr>
          <w:rFonts w:asciiTheme="minorHAnsi" w:hAnsiTheme="minorHAnsi" w:cstheme="minorBidi"/>
          <w:sz w:val="24"/>
          <w:szCs w:val="24"/>
        </w:rPr>
      </w:pPr>
      <w:hyperlink w:anchor="_Toc168744623" w:history="1">
        <w:r w:rsidRPr="00CE46E4">
          <w:rPr>
            <w:rStyle w:val="Hyperlink"/>
          </w:rPr>
          <w:t>3.3.10</w:t>
        </w:r>
        <w:r>
          <w:rPr>
            <w:rFonts w:asciiTheme="minorHAnsi" w:hAnsiTheme="minorHAnsi" w:cstheme="minorBidi"/>
            <w:sz w:val="24"/>
            <w:szCs w:val="24"/>
          </w:rPr>
          <w:tab/>
        </w:r>
        <w:r w:rsidRPr="00CE46E4">
          <w:rPr>
            <w:rStyle w:val="Hyperlink"/>
          </w:rPr>
          <w:t>Hoàn thành tìm kiếm</w:t>
        </w:r>
        <w:r>
          <w:rPr>
            <w:webHidden/>
          </w:rPr>
          <w:tab/>
        </w:r>
        <w:r>
          <w:rPr>
            <w:webHidden/>
          </w:rPr>
          <w:fldChar w:fldCharType="begin"/>
        </w:r>
        <w:r>
          <w:rPr>
            <w:webHidden/>
          </w:rPr>
          <w:instrText xml:space="preserve"> PAGEREF _Toc168744623 \h </w:instrText>
        </w:r>
        <w:r>
          <w:rPr>
            <w:webHidden/>
          </w:rPr>
        </w:r>
        <w:r>
          <w:rPr>
            <w:webHidden/>
          </w:rPr>
          <w:fldChar w:fldCharType="separate"/>
        </w:r>
        <w:r>
          <w:rPr>
            <w:webHidden/>
          </w:rPr>
          <w:t>29</w:t>
        </w:r>
        <w:r>
          <w:rPr>
            <w:webHidden/>
          </w:rPr>
          <w:fldChar w:fldCharType="end"/>
        </w:r>
      </w:hyperlink>
    </w:p>
    <w:p w14:paraId="7A158939" w14:textId="722389FE" w:rsidR="004E6813" w:rsidRDefault="004E6813">
      <w:pPr>
        <w:pStyle w:val="TOC2"/>
        <w:rPr>
          <w:rFonts w:asciiTheme="minorHAnsi" w:hAnsiTheme="minorHAnsi" w:cstheme="minorBidi"/>
          <w:b w:val="0"/>
          <w:bCs w:val="0"/>
          <w:noProof/>
          <w:sz w:val="24"/>
          <w:szCs w:val="24"/>
        </w:rPr>
      </w:pPr>
      <w:hyperlink w:anchor="_Toc168744624" w:history="1">
        <w:r w:rsidRPr="00CE46E4">
          <w:rPr>
            <w:rStyle w:val="Hyperlink"/>
            <w:noProof/>
          </w:rPr>
          <w:t>3.4</w:t>
        </w:r>
        <w:r>
          <w:rPr>
            <w:rFonts w:asciiTheme="minorHAnsi" w:hAnsiTheme="minorHAnsi" w:cstheme="minorBidi"/>
            <w:b w:val="0"/>
            <w:bCs w:val="0"/>
            <w:noProof/>
            <w:sz w:val="24"/>
            <w:szCs w:val="24"/>
          </w:rPr>
          <w:tab/>
        </w:r>
        <w:r w:rsidRPr="00CE46E4">
          <w:rPr>
            <w:rStyle w:val="Hyperlink"/>
            <w:noProof/>
          </w:rPr>
          <w:t>Đánh giá thế cờ</w:t>
        </w:r>
        <w:r>
          <w:rPr>
            <w:noProof/>
            <w:webHidden/>
          </w:rPr>
          <w:tab/>
        </w:r>
        <w:r>
          <w:rPr>
            <w:noProof/>
            <w:webHidden/>
          </w:rPr>
          <w:fldChar w:fldCharType="begin"/>
        </w:r>
        <w:r>
          <w:rPr>
            <w:noProof/>
            <w:webHidden/>
          </w:rPr>
          <w:instrText xml:space="preserve"> PAGEREF _Toc168744624 \h </w:instrText>
        </w:r>
        <w:r>
          <w:rPr>
            <w:noProof/>
            <w:webHidden/>
          </w:rPr>
        </w:r>
        <w:r>
          <w:rPr>
            <w:noProof/>
            <w:webHidden/>
          </w:rPr>
          <w:fldChar w:fldCharType="separate"/>
        </w:r>
        <w:r>
          <w:rPr>
            <w:noProof/>
            <w:webHidden/>
          </w:rPr>
          <w:t>29</w:t>
        </w:r>
        <w:r>
          <w:rPr>
            <w:noProof/>
            <w:webHidden/>
          </w:rPr>
          <w:fldChar w:fldCharType="end"/>
        </w:r>
      </w:hyperlink>
    </w:p>
    <w:p w14:paraId="273E5921" w14:textId="52D66166" w:rsidR="004E6813" w:rsidRDefault="004E6813">
      <w:pPr>
        <w:pStyle w:val="TOC3"/>
        <w:rPr>
          <w:rFonts w:asciiTheme="minorHAnsi" w:hAnsiTheme="minorHAnsi" w:cstheme="minorBidi"/>
          <w:sz w:val="24"/>
          <w:szCs w:val="24"/>
        </w:rPr>
      </w:pPr>
      <w:hyperlink w:anchor="_Toc168744625" w:history="1">
        <w:r w:rsidRPr="00CE46E4">
          <w:rPr>
            <w:rStyle w:val="Hyperlink"/>
          </w:rPr>
          <w:t>3.4.1</w:t>
        </w:r>
        <w:r>
          <w:rPr>
            <w:rFonts w:asciiTheme="minorHAnsi" w:hAnsiTheme="minorHAnsi" w:cstheme="minorBidi"/>
            <w:sz w:val="24"/>
            <w:szCs w:val="24"/>
          </w:rPr>
          <w:tab/>
        </w:r>
        <w:r w:rsidRPr="00CE46E4">
          <w:rPr>
            <w:rStyle w:val="Hyperlink"/>
          </w:rPr>
          <w:t>Giá trị quân số hiện tại (Material Score)</w:t>
        </w:r>
        <w:r>
          <w:rPr>
            <w:webHidden/>
          </w:rPr>
          <w:tab/>
        </w:r>
        <w:r>
          <w:rPr>
            <w:webHidden/>
          </w:rPr>
          <w:fldChar w:fldCharType="begin"/>
        </w:r>
        <w:r>
          <w:rPr>
            <w:webHidden/>
          </w:rPr>
          <w:instrText xml:space="preserve"> PAGEREF _Toc168744625 \h </w:instrText>
        </w:r>
        <w:r>
          <w:rPr>
            <w:webHidden/>
          </w:rPr>
        </w:r>
        <w:r>
          <w:rPr>
            <w:webHidden/>
          </w:rPr>
          <w:fldChar w:fldCharType="separate"/>
        </w:r>
        <w:r>
          <w:rPr>
            <w:webHidden/>
          </w:rPr>
          <w:t>30</w:t>
        </w:r>
        <w:r>
          <w:rPr>
            <w:webHidden/>
          </w:rPr>
          <w:fldChar w:fldCharType="end"/>
        </w:r>
      </w:hyperlink>
    </w:p>
    <w:p w14:paraId="1DEDFF90" w14:textId="612CC107" w:rsidR="004E6813" w:rsidRDefault="004E6813">
      <w:pPr>
        <w:pStyle w:val="TOC3"/>
        <w:rPr>
          <w:rFonts w:asciiTheme="minorHAnsi" w:hAnsiTheme="minorHAnsi" w:cstheme="minorBidi"/>
          <w:sz w:val="24"/>
          <w:szCs w:val="24"/>
        </w:rPr>
      </w:pPr>
      <w:hyperlink w:anchor="_Toc168744626" w:history="1">
        <w:r w:rsidRPr="00CE46E4">
          <w:rPr>
            <w:rStyle w:val="Hyperlink"/>
          </w:rPr>
          <w:t>3.4.2</w:t>
        </w:r>
        <w:r>
          <w:rPr>
            <w:rFonts w:asciiTheme="minorHAnsi" w:hAnsiTheme="minorHAnsi" w:cstheme="minorBidi"/>
            <w:sz w:val="24"/>
            <w:szCs w:val="24"/>
          </w:rPr>
          <w:tab/>
        </w:r>
        <w:r w:rsidRPr="00CE46E4">
          <w:rPr>
            <w:rStyle w:val="Hyperlink"/>
          </w:rPr>
          <w:t>Chỉ số tàn cuộc</w:t>
        </w:r>
        <w:r>
          <w:rPr>
            <w:webHidden/>
          </w:rPr>
          <w:tab/>
        </w:r>
        <w:r>
          <w:rPr>
            <w:webHidden/>
          </w:rPr>
          <w:fldChar w:fldCharType="begin"/>
        </w:r>
        <w:r>
          <w:rPr>
            <w:webHidden/>
          </w:rPr>
          <w:instrText xml:space="preserve"> PAGEREF _Toc168744626 \h </w:instrText>
        </w:r>
        <w:r>
          <w:rPr>
            <w:webHidden/>
          </w:rPr>
        </w:r>
        <w:r>
          <w:rPr>
            <w:webHidden/>
          </w:rPr>
          <w:fldChar w:fldCharType="separate"/>
        </w:r>
        <w:r>
          <w:rPr>
            <w:webHidden/>
          </w:rPr>
          <w:t>30</w:t>
        </w:r>
        <w:r>
          <w:rPr>
            <w:webHidden/>
          </w:rPr>
          <w:fldChar w:fldCharType="end"/>
        </w:r>
      </w:hyperlink>
    </w:p>
    <w:p w14:paraId="4E71F01C" w14:textId="59A71B82" w:rsidR="004E6813" w:rsidRDefault="004E6813">
      <w:pPr>
        <w:pStyle w:val="TOC3"/>
        <w:rPr>
          <w:rFonts w:asciiTheme="minorHAnsi" w:hAnsiTheme="minorHAnsi" w:cstheme="minorBidi"/>
          <w:sz w:val="24"/>
          <w:szCs w:val="24"/>
        </w:rPr>
      </w:pPr>
      <w:hyperlink w:anchor="_Toc168744627" w:history="1">
        <w:r w:rsidRPr="00CE46E4">
          <w:rPr>
            <w:rStyle w:val="Hyperlink"/>
          </w:rPr>
          <w:t>3.4.3</w:t>
        </w:r>
        <w:r>
          <w:rPr>
            <w:rFonts w:asciiTheme="minorHAnsi" w:hAnsiTheme="minorHAnsi" w:cstheme="minorBidi"/>
            <w:sz w:val="24"/>
            <w:szCs w:val="24"/>
          </w:rPr>
          <w:tab/>
        </w:r>
        <w:r w:rsidRPr="00CE46E4">
          <w:rPr>
            <w:rStyle w:val="Hyperlink"/>
          </w:rPr>
          <w:t>Bảng điểm vị trí (Piece-Square Tables)</w:t>
        </w:r>
        <w:r>
          <w:rPr>
            <w:webHidden/>
          </w:rPr>
          <w:tab/>
        </w:r>
        <w:r>
          <w:rPr>
            <w:webHidden/>
          </w:rPr>
          <w:fldChar w:fldCharType="begin"/>
        </w:r>
        <w:r>
          <w:rPr>
            <w:webHidden/>
          </w:rPr>
          <w:instrText xml:space="preserve"> PAGEREF _Toc168744627 \h </w:instrText>
        </w:r>
        <w:r>
          <w:rPr>
            <w:webHidden/>
          </w:rPr>
        </w:r>
        <w:r>
          <w:rPr>
            <w:webHidden/>
          </w:rPr>
          <w:fldChar w:fldCharType="separate"/>
        </w:r>
        <w:r>
          <w:rPr>
            <w:webHidden/>
          </w:rPr>
          <w:t>30</w:t>
        </w:r>
        <w:r>
          <w:rPr>
            <w:webHidden/>
          </w:rPr>
          <w:fldChar w:fldCharType="end"/>
        </w:r>
      </w:hyperlink>
    </w:p>
    <w:p w14:paraId="04152FE0" w14:textId="425CEDB0" w:rsidR="004E6813" w:rsidRDefault="004E6813">
      <w:pPr>
        <w:pStyle w:val="TOC3"/>
        <w:rPr>
          <w:rFonts w:asciiTheme="minorHAnsi" w:hAnsiTheme="minorHAnsi" w:cstheme="minorBidi"/>
          <w:sz w:val="24"/>
          <w:szCs w:val="24"/>
        </w:rPr>
      </w:pPr>
      <w:hyperlink w:anchor="_Toc168744628" w:history="1">
        <w:r w:rsidRPr="00CE46E4">
          <w:rPr>
            <w:rStyle w:val="Hyperlink"/>
          </w:rPr>
          <w:t>3.4.4</w:t>
        </w:r>
        <w:r>
          <w:rPr>
            <w:rFonts w:asciiTheme="minorHAnsi" w:hAnsiTheme="minorHAnsi" w:cstheme="minorBidi"/>
            <w:sz w:val="24"/>
            <w:szCs w:val="24"/>
          </w:rPr>
          <w:tab/>
        </w:r>
        <w:r w:rsidRPr="00CE46E4">
          <w:rPr>
            <w:rStyle w:val="Hyperlink"/>
          </w:rPr>
          <w:t>Cấu trúc quân tốt (Pawn Structure)</w:t>
        </w:r>
        <w:r>
          <w:rPr>
            <w:webHidden/>
          </w:rPr>
          <w:tab/>
        </w:r>
        <w:r>
          <w:rPr>
            <w:webHidden/>
          </w:rPr>
          <w:fldChar w:fldCharType="begin"/>
        </w:r>
        <w:r>
          <w:rPr>
            <w:webHidden/>
          </w:rPr>
          <w:instrText xml:space="preserve"> PAGEREF _Toc168744628 \h </w:instrText>
        </w:r>
        <w:r>
          <w:rPr>
            <w:webHidden/>
          </w:rPr>
        </w:r>
        <w:r>
          <w:rPr>
            <w:webHidden/>
          </w:rPr>
          <w:fldChar w:fldCharType="separate"/>
        </w:r>
        <w:r>
          <w:rPr>
            <w:webHidden/>
          </w:rPr>
          <w:t>32</w:t>
        </w:r>
        <w:r>
          <w:rPr>
            <w:webHidden/>
          </w:rPr>
          <w:fldChar w:fldCharType="end"/>
        </w:r>
      </w:hyperlink>
    </w:p>
    <w:p w14:paraId="3BDA65B7" w14:textId="24F10C4A" w:rsidR="004E6813" w:rsidRDefault="004E6813">
      <w:pPr>
        <w:pStyle w:val="TOC3"/>
        <w:rPr>
          <w:rFonts w:asciiTheme="minorHAnsi" w:hAnsiTheme="minorHAnsi" w:cstheme="minorBidi"/>
          <w:sz w:val="24"/>
          <w:szCs w:val="24"/>
        </w:rPr>
      </w:pPr>
      <w:hyperlink w:anchor="_Toc168744629" w:history="1">
        <w:r w:rsidRPr="00CE46E4">
          <w:rPr>
            <w:rStyle w:val="Hyperlink"/>
          </w:rPr>
          <w:t>3.4.5</w:t>
        </w:r>
        <w:r>
          <w:rPr>
            <w:rFonts w:asciiTheme="minorHAnsi" w:hAnsiTheme="minorHAnsi" w:cstheme="minorBidi"/>
            <w:sz w:val="24"/>
            <w:szCs w:val="24"/>
          </w:rPr>
          <w:tab/>
        </w:r>
        <w:r w:rsidRPr="00CE46E4">
          <w:rPr>
            <w:rStyle w:val="Hyperlink"/>
          </w:rPr>
          <w:t>Bảo vệ vua (King Safety)</w:t>
        </w:r>
        <w:r>
          <w:rPr>
            <w:webHidden/>
          </w:rPr>
          <w:tab/>
        </w:r>
        <w:r>
          <w:rPr>
            <w:webHidden/>
          </w:rPr>
          <w:fldChar w:fldCharType="begin"/>
        </w:r>
        <w:r>
          <w:rPr>
            <w:webHidden/>
          </w:rPr>
          <w:instrText xml:space="preserve"> PAGEREF _Toc168744629 \h </w:instrText>
        </w:r>
        <w:r>
          <w:rPr>
            <w:webHidden/>
          </w:rPr>
        </w:r>
        <w:r>
          <w:rPr>
            <w:webHidden/>
          </w:rPr>
          <w:fldChar w:fldCharType="separate"/>
        </w:r>
        <w:r>
          <w:rPr>
            <w:webHidden/>
          </w:rPr>
          <w:t>33</w:t>
        </w:r>
        <w:r>
          <w:rPr>
            <w:webHidden/>
          </w:rPr>
          <w:fldChar w:fldCharType="end"/>
        </w:r>
      </w:hyperlink>
    </w:p>
    <w:p w14:paraId="447CDFF1" w14:textId="7628F558" w:rsidR="004E6813" w:rsidRDefault="004E6813">
      <w:pPr>
        <w:pStyle w:val="TOC3"/>
        <w:rPr>
          <w:rFonts w:asciiTheme="minorHAnsi" w:hAnsiTheme="minorHAnsi" w:cstheme="minorBidi"/>
          <w:sz w:val="24"/>
          <w:szCs w:val="24"/>
        </w:rPr>
      </w:pPr>
      <w:hyperlink w:anchor="_Toc168744630" w:history="1">
        <w:r w:rsidRPr="00CE46E4">
          <w:rPr>
            <w:rStyle w:val="Hyperlink"/>
          </w:rPr>
          <w:t>3.4.6</w:t>
        </w:r>
        <w:r>
          <w:rPr>
            <w:rFonts w:asciiTheme="minorHAnsi" w:hAnsiTheme="minorHAnsi" w:cstheme="minorBidi"/>
            <w:sz w:val="24"/>
            <w:szCs w:val="24"/>
          </w:rPr>
          <w:tab/>
        </w:r>
        <w:r w:rsidRPr="00CE46E4">
          <w:rPr>
            <w:rStyle w:val="Hyperlink"/>
          </w:rPr>
          <w:t>Đẩy lùi và quây bắt vua đối phương</w:t>
        </w:r>
        <w:r>
          <w:rPr>
            <w:webHidden/>
          </w:rPr>
          <w:tab/>
        </w:r>
        <w:r>
          <w:rPr>
            <w:webHidden/>
          </w:rPr>
          <w:fldChar w:fldCharType="begin"/>
        </w:r>
        <w:r>
          <w:rPr>
            <w:webHidden/>
          </w:rPr>
          <w:instrText xml:space="preserve"> PAGEREF _Toc168744630 \h </w:instrText>
        </w:r>
        <w:r>
          <w:rPr>
            <w:webHidden/>
          </w:rPr>
        </w:r>
        <w:r>
          <w:rPr>
            <w:webHidden/>
          </w:rPr>
          <w:fldChar w:fldCharType="separate"/>
        </w:r>
        <w:r>
          <w:rPr>
            <w:webHidden/>
          </w:rPr>
          <w:t>34</w:t>
        </w:r>
        <w:r>
          <w:rPr>
            <w:webHidden/>
          </w:rPr>
          <w:fldChar w:fldCharType="end"/>
        </w:r>
      </w:hyperlink>
    </w:p>
    <w:p w14:paraId="05A7FED1" w14:textId="172F7668" w:rsidR="004E6813" w:rsidRDefault="004E6813">
      <w:pPr>
        <w:pStyle w:val="TOC3"/>
        <w:rPr>
          <w:rFonts w:asciiTheme="minorHAnsi" w:hAnsiTheme="minorHAnsi" w:cstheme="minorBidi"/>
          <w:sz w:val="24"/>
          <w:szCs w:val="24"/>
        </w:rPr>
      </w:pPr>
      <w:hyperlink w:anchor="_Toc168744631" w:history="1">
        <w:r w:rsidRPr="00CE46E4">
          <w:rPr>
            <w:rStyle w:val="Hyperlink"/>
          </w:rPr>
          <w:t>3.4.7</w:t>
        </w:r>
        <w:r>
          <w:rPr>
            <w:rFonts w:asciiTheme="minorHAnsi" w:hAnsiTheme="minorHAnsi" w:cstheme="minorBidi"/>
            <w:sz w:val="24"/>
            <w:szCs w:val="24"/>
          </w:rPr>
          <w:tab/>
        </w:r>
        <w:r w:rsidRPr="00CE46E4">
          <w:rPr>
            <w:rStyle w:val="Hyperlink"/>
          </w:rPr>
          <w:t>Tính toán giá trị đánh giá tổng</w:t>
        </w:r>
        <w:r>
          <w:rPr>
            <w:webHidden/>
          </w:rPr>
          <w:tab/>
        </w:r>
        <w:r>
          <w:rPr>
            <w:webHidden/>
          </w:rPr>
          <w:fldChar w:fldCharType="begin"/>
        </w:r>
        <w:r>
          <w:rPr>
            <w:webHidden/>
          </w:rPr>
          <w:instrText xml:space="preserve"> PAGEREF _Toc168744631 \h </w:instrText>
        </w:r>
        <w:r>
          <w:rPr>
            <w:webHidden/>
          </w:rPr>
        </w:r>
        <w:r>
          <w:rPr>
            <w:webHidden/>
          </w:rPr>
          <w:fldChar w:fldCharType="separate"/>
        </w:r>
        <w:r>
          <w:rPr>
            <w:webHidden/>
          </w:rPr>
          <w:t>34</w:t>
        </w:r>
        <w:r>
          <w:rPr>
            <w:webHidden/>
          </w:rPr>
          <w:fldChar w:fldCharType="end"/>
        </w:r>
      </w:hyperlink>
    </w:p>
    <w:p w14:paraId="18E7385F" w14:textId="7DF2174C" w:rsidR="004E6813" w:rsidRDefault="004E6813">
      <w:pPr>
        <w:pStyle w:val="TOC1"/>
        <w:rPr>
          <w:rFonts w:asciiTheme="minorHAnsi" w:hAnsiTheme="minorHAnsi" w:cstheme="minorBidi"/>
          <w:b w:val="0"/>
          <w:bCs w:val="0"/>
          <w:i w:val="0"/>
          <w:iCs w:val="0"/>
          <w:noProof/>
        </w:rPr>
      </w:pPr>
      <w:hyperlink w:anchor="_Toc168744632" w:history="1">
        <w:r w:rsidRPr="00CE46E4">
          <w:rPr>
            <w:rStyle w:val="Hyperlink"/>
            <w:noProof/>
          </w:rPr>
          <w:t>4</w:t>
        </w:r>
        <w:r>
          <w:rPr>
            <w:rFonts w:asciiTheme="minorHAnsi" w:hAnsiTheme="minorHAnsi" w:cstheme="minorBidi"/>
            <w:b w:val="0"/>
            <w:bCs w:val="0"/>
            <w:i w:val="0"/>
            <w:iCs w:val="0"/>
            <w:noProof/>
          </w:rPr>
          <w:tab/>
        </w:r>
        <w:r w:rsidRPr="00CE46E4">
          <w:rPr>
            <w:rStyle w:val="Hyperlink"/>
            <w:noProof/>
          </w:rPr>
          <w:t>Kết quả đánh giá và thảo luận</w:t>
        </w:r>
        <w:r>
          <w:rPr>
            <w:noProof/>
            <w:webHidden/>
          </w:rPr>
          <w:tab/>
        </w:r>
        <w:r>
          <w:rPr>
            <w:noProof/>
            <w:webHidden/>
          </w:rPr>
          <w:fldChar w:fldCharType="begin"/>
        </w:r>
        <w:r>
          <w:rPr>
            <w:noProof/>
            <w:webHidden/>
          </w:rPr>
          <w:instrText xml:space="preserve"> PAGEREF _Toc168744632 \h </w:instrText>
        </w:r>
        <w:r>
          <w:rPr>
            <w:noProof/>
            <w:webHidden/>
          </w:rPr>
        </w:r>
        <w:r>
          <w:rPr>
            <w:noProof/>
            <w:webHidden/>
          </w:rPr>
          <w:fldChar w:fldCharType="separate"/>
        </w:r>
        <w:r>
          <w:rPr>
            <w:noProof/>
            <w:webHidden/>
          </w:rPr>
          <w:t>35</w:t>
        </w:r>
        <w:r>
          <w:rPr>
            <w:noProof/>
            <w:webHidden/>
          </w:rPr>
          <w:fldChar w:fldCharType="end"/>
        </w:r>
      </w:hyperlink>
    </w:p>
    <w:p w14:paraId="796A60EF" w14:textId="780CB6DB" w:rsidR="004E6813" w:rsidRDefault="004E6813">
      <w:pPr>
        <w:pStyle w:val="TOC2"/>
        <w:rPr>
          <w:rFonts w:asciiTheme="minorHAnsi" w:hAnsiTheme="minorHAnsi" w:cstheme="minorBidi"/>
          <w:b w:val="0"/>
          <w:bCs w:val="0"/>
          <w:noProof/>
          <w:sz w:val="24"/>
          <w:szCs w:val="24"/>
        </w:rPr>
      </w:pPr>
      <w:hyperlink w:anchor="_Toc168744633" w:history="1">
        <w:r w:rsidRPr="00CE46E4">
          <w:rPr>
            <w:rStyle w:val="Hyperlink"/>
            <w:noProof/>
          </w:rPr>
          <w:t>4.1</w:t>
        </w:r>
        <w:r>
          <w:rPr>
            <w:rFonts w:asciiTheme="minorHAnsi" w:hAnsiTheme="minorHAnsi" w:cstheme="minorBidi"/>
            <w:b w:val="0"/>
            <w:bCs w:val="0"/>
            <w:noProof/>
            <w:sz w:val="24"/>
            <w:szCs w:val="24"/>
          </w:rPr>
          <w:tab/>
        </w:r>
        <w:r w:rsidRPr="00CE46E4">
          <w:rPr>
            <w:rStyle w:val="Hyperlink"/>
            <w:noProof/>
          </w:rPr>
          <w:t>Thiết lập giao thức UCI</w:t>
        </w:r>
        <w:r>
          <w:rPr>
            <w:noProof/>
            <w:webHidden/>
          </w:rPr>
          <w:tab/>
        </w:r>
        <w:r>
          <w:rPr>
            <w:noProof/>
            <w:webHidden/>
          </w:rPr>
          <w:fldChar w:fldCharType="begin"/>
        </w:r>
        <w:r>
          <w:rPr>
            <w:noProof/>
            <w:webHidden/>
          </w:rPr>
          <w:instrText xml:space="preserve"> PAGEREF _Toc168744633 \h </w:instrText>
        </w:r>
        <w:r>
          <w:rPr>
            <w:noProof/>
            <w:webHidden/>
          </w:rPr>
        </w:r>
        <w:r>
          <w:rPr>
            <w:noProof/>
            <w:webHidden/>
          </w:rPr>
          <w:fldChar w:fldCharType="separate"/>
        </w:r>
        <w:r>
          <w:rPr>
            <w:noProof/>
            <w:webHidden/>
          </w:rPr>
          <w:t>35</w:t>
        </w:r>
        <w:r>
          <w:rPr>
            <w:noProof/>
            <w:webHidden/>
          </w:rPr>
          <w:fldChar w:fldCharType="end"/>
        </w:r>
      </w:hyperlink>
    </w:p>
    <w:p w14:paraId="0115BB85" w14:textId="24BEAAE0" w:rsidR="004E6813" w:rsidRDefault="004E6813">
      <w:pPr>
        <w:pStyle w:val="TOC3"/>
        <w:rPr>
          <w:rFonts w:asciiTheme="minorHAnsi" w:hAnsiTheme="minorHAnsi" w:cstheme="minorBidi"/>
          <w:sz w:val="24"/>
          <w:szCs w:val="24"/>
        </w:rPr>
      </w:pPr>
      <w:hyperlink w:anchor="_Toc168744634" w:history="1">
        <w:r w:rsidRPr="00CE46E4">
          <w:rPr>
            <w:rStyle w:val="Hyperlink"/>
          </w:rPr>
          <w:t>4.1.1</w:t>
        </w:r>
        <w:r>
          <w:rPr>
            <w:rFonts w:asciiTheme="minorHAnsi" w:hAnsiTheme="minorHAnsi" w:cstheme="minorBidi"/>
            <w:sz w:val="24"/>
            <w:szCs w:val="24"/>
          </w:rPr>
          <w:tab/>
        </w:r>
        <w:r w:rsidRPr="00CE46E4">
          <w:rPr>
            <w:rStyle w:val="Hyperlink"/>
          </w:rPr>
          <w:t>Các bước triển khai giao thức UCI cho chess bot</w:t>
        </w:r>
        <w:r>
          <w:rPr>
            <w:webHidden/>
          </w:rPr>
          <w:tab/>
        </w:r>
        <w:r>
          <w:rPr>
            <w:webHidden/>
          </w:rPr>
          <w:fldChar w:fldCharType="begin"/>
        </w:r>
        <w:r>
          <w:rPr>
            <w:webHidden/>
          </w:rPr>
          <w:instrText xml:space="preserve"> PAGEREF _Toc168744634 \h </w:instrText>
        </w:r>
        <w:r>
          <w:rPr>
            <w:webHidden/>
          </w:rPr>
        </w:r>
        <w:r>
          <w:rPr>
            <w:webHidden/>
          </w:rPr>
          <w:fldChar w:fldCharType="separate"/>
        </w:r>
        <w:r>
          <w:rPr>
            <w:webHidden/>
          </w:rPr>
          <w:t>35</w:t>
        </w:r>
        <w:r>
          <w:rPr>
            <w:webHidden/>
          </w:rPr>
          <w:fldChar w:fldCharType="end"/>
        </w:r>
      </w:hyperlink>
    </w:p>
    <w:p w14:paraId="39C7992F" w14:textId="1F9242A0" w:rsidR="004E6813" w:rsidRDefault="004E6813">
      <w:pPr>
        <w:pStyle w:val="TOC2"/>
        <w:rPr>
          <w:rFonts w:asciiTheme="minorHAnsi" w:hAnsiTheme="minorHAnsi" w:cstheme="minorBidi"/>
          <w:b w:val="0"/>
          <w:bCs w:val="0"/>
          <w:noProof/>
          <w:sz w:val="24"/>
          <w:szCs w:val="24"/>
        </w:rPr>
      </w:pPr>
      <w:hyperlink w:anchor="_Toc168744635" w:history="1">
        <w:r w:rsidRPr="00CE46E4">
          <w:rPr>
            <w:rStyle w:val="Hyperlink"/>
            <w:noProof/>
          </w:rPr>
          <w:t>4.2</w:t>
        </w:r>
        <w:r>
          <w:rPr>
            <w:rFonts w:asciiTheme="minorHAnsi" w:hAnsiTheme="minorHAnsi" w:cstheme="minorBidi"/>
            <w:b w:val="0"/>
            <w:bCs w:val="0"/>
            <w:noProof/>
            <w:sz w:val="24"/>
            <w:szCs w:val="24"/>
          </w:rPr>
          <w:tab/>
        </w:r>
        <w:r w:rsidRPr="00CE46E4">
          <w:rPr>
            <w:rStyle w:val="Hyperlink"/>
            <w:noProof/>
          </w:rPr>
          <w:t xml:space="preserve">Đánh giá với các AI chess trong </w:t>
        </w:r>
        <w:r w:rsidR="00FB4DAD">
          <w:rPr>
            <w:rStyle w:val="Hyperlink"/>
            <w:noProof/>
          </w:rPr>
          <w:t>PyChess</w:t>
        </w:r>
        <w:r>
          <w:rPr>
            <w:noProof/>
            <w:webHidden/>
          </w:rPr>
          <w:tab/>
        </w:r>
        <w:r>
          <w:rPr>
            <w:noProof/>
            <w:webHidden/>
          </w:rPr>
          <w:fldChar w:fldCharType="begin"/>
        </w:r>
        <w:r>
          <w:rPr>
            <w:noProof/>
            <w:webHidden/>
          </w:rPr>
          <w:instrText xml:space="preserve"> PAGEREF _Toc168744635 \h </w:instrText>
        </w:r>
        <w:r>
          <w:rPr>
            <w:noProof/>
            <w:webHidden/>
          </w:rPr>
        </w:r>
        <w:r>
          <w:rPr>
            <w:noProof/>
            <w:webHidden/>
          </w:rPr>
          <w:fldChar w:fldCharType="separate"/>
        </w:r>
        <w:r>
          <w:rPr>
            <w:noProof/>
            <w:webHidden/>
          </w:rPr>
          <w:t>35</w:t>
        </w:r>
        <w:r>
          <w:rPr>
            <w:noProof/>
            <w:webHidden/>
          </w:rPr>
          <w:fldChar w:fldCharType="end"/>
        </w:r>
      </w:hyperlink>
    </w:p>
    <w:p w14:paraId="394C7EEF" w14:textId="6CD9C36C" w:rsidR="004E6813" w:rsidRDefault="004E6813">
      <w:pPr>
        <w:pStyle w:val="TOC3"/>
        <w:rPr>
          <w:rFonts w:asciiTheme="minorHAnsi" w:hAnsiTheme="minorHAnsi" w:cstheme="minorBidi"/>
          <w:sz w:val="24"/>
          <w:szCs w:val="24"/>
        </w:rPr>
      </w:pPr>
      <w:hyperlink w:anchor="_Toc168744636" w:history="1">
        <w:r w:rsidRPr="00CE46E4">
          <w:rPr>
            <w:rStyle w:val="Hyperlink"/>
          </w:rPr>
          <w:t>4.2.1</w:t>
        </w:r>
        <w:r>
          <w:rPr>
            <w:rFonts w:asciiTheme="minorHAnsi" w:hAnsiTheme="minorHAnsi" w:cstheme="minorBidi"/>
            <w:sz w:val="24"/>
            <w:szCs w:val="24"/>
          </w:rPr>
          <w:tab/>
        </w:r>
        <w:r w:rsidRPr="00CE46E4">
          <w:rPr>
            <w:rStyle w:val="Hyperlink"/>
          </w:rPr>
          <w:t xml:space="preserve">Tích hợp chess bot vào </w:t>
        </w:r>
        <w:r w:rsidR="00FB4DAD">
          <w:rPr>
            <w:rStyle w:val="Hyperlink"/>
          </w:rPr>
          <w:t>PyChess</w:t>
        </w:r>
        <w:r>
          <w:rPr>
            <w:webHidden/>
          </w:rPr>
          <w:tab/>
        </w:r>
        <w:r>
          <w:rPr>
            <w:webHidden/>
          </w:rPr>
          <w:fldChar w:fldCharType="begin"/>
        </w:r>
        <w:r>
          <w:rPr>
            <w:webHidden/>
          </w:rPr>
          <w:instrText xml:space="preserve"> PAGEREF _Toc168744636 \h </w:instrText>
        </w:r>
        <w:r>
          <w:rPr>
            <w:webHidden/>
          </w:rPr>
        </w:r>
        <w:r>
          <w:rPr>
            <w:webHidden/>
          </w:rPr>
          <w:fldChar w:fldCharType="separate"/>
        </w:r>
        <w:r>
          <w:rPr>
            <w:webHidden/>
          </w:rPr>
          <w:t>35</w:t>
        </w:r>
        <w:r>
          <w:rPr>
            <w:webHidden/>
          </w:rPr>
          <w:fldChar w:fldCharType="end"/>
        </w:r>
      </w:hyperlink>
    </w:p>
    <w:p w14:paraId="46AE7A7B" w14:textId="02D0C65E" w:rsidR="004E6813" w:rsidRDefault="004E6813">
      <w:pPr>
        <w:pStyle w:val="TOC3"/>
        <w:rPr>
          <w:rFonts w:asciiTheme="minorHAnsi" w:hAnsiTheme="minorHAnsi" w:cstheme="minorBidi"/>
          <w:sz w:val="24"/>
          <w:szCs w:val="24"/>
        </w:rPr>
      </w:pPr>
      <w:hyperlink w:anchor="_Toc168744637" w:history="1">
        <w:r w:rsidRPr="00CE46E4">
          <w:rPr>
            <w:rStyle w:val="Hyperlink"/>
          </w:rPr>
          <w:t>4.2.2</w:t>
        </w:r>
        <w:r>
          <w:rPr>
            <w:rFonts w:asciiTheme="minorHAnsi" w:hAnsiTheme="minorHAnsi" w:cstheme="minorBidi"/>
            <w:sz w:val="24"/>
            <w:szCs w:val="24"/>
          </w:rPr>
          <w:tab/>
        </w:r>
        <w:r w:rsidRPr="00CE46E4">
          <w:rPr>
            <w:rStyle w:val="Hyperlink"/>
          </w:rPr>
          <w:t xml:space="preserve">Đánh giá trên </w:t>
        </w:r>
        <w:r w:rsidR="00FB4DAD">
          <w:rPr>
            <w:rStyle w:val="Hyperlink"/>
          </w:rPr>
          <w:t>PyChess</w:t>
        </w:r>
        <w:r>
          <w:rPr>
            <w:webHidden/>
          </w:rPr>
          <w:tab/>
        </w:r>
        <w:r>
          <w:rPr>
            <w:webHidden/>
          </w:rPr>
          <w:fldChar w:fldCharType="begin"/>
        </w:r>
        <w:r>
          <w:rPr>
            <w:webHidden/>
          </w:rPr>
          <w:instrText xml:space="preserve"> PAGEREF _Toc168744637 \h </w:instrText>
        </w:r>
        <w:r>
          <w:rPr>
            <w:webHidden/>
          </w:rPr>
        </w:r>
        <w:r>
          <w:rPr>
            <w:webHidden/>
          </w:rPr>
          <w:fldChar w:fldCharType="separate"/>
        </w:r>
        <w:r>
          <w:rPr>
            <w:webHidden/>
          </w:rPr>
          <w:t>36</w:t>
        </w:r>
        <w:r>
          <w:rPr>
            <w:webHidden/>
          </w:rPr>
          <w:fldChar w:fldCharType="end"/>
        </w:r>
      </w:hyperlink>
    </w:p>
    <w:p w14:paraId="2E9D8A7D" w14:textId="500C0507" w:rsidR="004E6813" w:rsidRDefault="004E6813">
      <w:pPr>
        <w:pStyle w:val="TOC2"/>
        <w:rPr>
          <w:rFonts w:asciiTheme="minorHAnsi" w:hAnsiTheme="minorHAnsi" w:cstheme="minorBidi"/>
          <w:b w:val="0"/>
          <w:bCs w:val="0"/>
          <w:noProof/>
          <w:sz w:val="24"/>
          <w:szCs w:val="24"/>
        </w:rPr>
      </w:pPr>
      <w:hyperlink w:anchor="_Toc168744638" w:history="1">
        <w:r w:rsidRPr="00CE46E4">
          <w:rPr>
            <w:rStyle w:val="Hyperlink"/>
            <w:noProof/>
          </w:rPr>
          <w:t>4.3</w:t>
        </w:r>
        <w:r>
          <w:rPr>
            <w:rFonts w:asciiTheme="minorHAnsi" w:hAnsiTheme="minorHAnsi" w:cstheme="minorBidi"/>
            <w:b w:val="0"/>
            <w:bCs w:val="0"/>
            <w:noProof/>
            <w:sz w:val="24"/>
            <w:szCs w:val="24"/>
          </w:rPr>
          <w:tab/>
        </w:r>
        <w:r w:rsidRPr="00CE46E4">
          <w:rPr>
            <w:rStyle w:val="Hyperlink"/>
            <w:noProof/>
          </w:rPr>
          <w:t xml:space="preserve">Đánh giá trên nền tảng </w:t>
        </w:r>
        <w:r w:rsidR="00FB4DAD">
          <w:rPr>
            <w:rStyle w:val="Hyperlink"/>
            <w:noProof/>
          </w:rPr>
          <w:t>Chess.com</w:t>
        </w:r>
        <w:r>
          <w:rPr>
            <w:noProof/>
            <w:webHidden/>
          </w:rPr>
          <w:tab/>
        </w:r>
        <w:r>
          <w:rPr>
            <w:noProof/>
            <w:webHidden/>
          </w:rPr>
          <w:fldChar w:fldCharType="begin"/>
        </w:r>
        <w:r>
          <w:rPr>
            <w:noProof/>
            <w:webHidden/>
          </w:rPr>
          <w:instrText xml:space="preserve"> PAGEREF _Toc168744638 \h </w:instrText>
        </w:r>
        <w:r>
          <w:rPr>
            <w:noProof/>
            <w:webHidden/>
          </w:rPr>
        </w:r>
        <w:r>
          <w:rPr>
            <w:noProof/>
            <w:webHidden/>
          </w:rPr>
          <w:fldChar w:fldCharType="separate"/>
        </w:r>
        <w:r>
          <w:rPr>
            <w:noProof/>
            <w:webHidden/>
          </w:rPr>
          <w:t>36</w:t>
        </w:r>
        <w:r>
          <w:rPr>
            <w:noProof/>
            <w:webHidden/>
          </w:rPr>
          <w:fldChar w:fldCharType="end"/>
        </w:r>
      </w:hyperlink>
    </w:p>
    <w:p w14:paraId="6CD6B406" w14:textId="3D470825" w:rsidR="004E6813" w:rsidRDefault="004E6813">
      <w:pPr>
        <w:pStyle w:val="TOC2"/>
        <w:rPr>
          <w:rFonts w:asciiTheme="minorHAnsi" w:hAnsiTheme="minorHAnsi" w:cstheme="minorBidi"/>
          <w:b w:val="0"/>
          <w:bCs w:val="0"/>
          <w:noProof/>
          <w:sz w:val="24"/>
          <w:szCs w:val="24"/>
        </w:rPr>
      </w:pPr>
      <w:hyperlink w:anchor="_Toc168744639" w:history="1">
        <w:r w:rsidRPr="00CE46E4">
          <w:rPr>
            <w:rStyle w:val="Hyperlink"/>
            <w:noProof/>
          </w:rPr>
          <w:t>4.4</w:t>
        </w:r>
        <w:r>
          <w:rPr>
            <w:rFonts w:asciiTheme="minorHAnsi" w:hAnsiTheme="minorHAnsi" w:cstheme="minorBidi"/>
            <w:b w:val="0"/>
            <w:bCs w:val="0"/>
            <w:noProof/>
            <w:sz w:val="24"/>
            <w:szCs w:val="24"/>
          </w:rPr>
          <w:tab/>
        </w:r>
        <w:r w:rsidRPr="00CE46E4">
          <w:rPr>
            <w:rStyle w:val="Hyperlink"/>
            <w:noProof/>
          </w:rPr>
          <w:t>Kết quả đánh giá</w:t>
        </w:r>
        <w:r>
          <w:rPr>
            <w:noProof/>
            <w:webHidden/>
          </w:rPr>
          <w:tab/>
        </w:r>
        <w:r>
          <w:rPr>
            <w:noProof/>
            <w:webHidden/>
          </w:rPr>
          <w:fldChar w:fldCharType="begin"/>
        </w:r>
        <w:r>
          <w:rPr>
            <w:noProof/>
            <w:webHidden/>
          </w:rPr>
          <w:instrText xml:space="preserve"> PAGEREF _Toc168744639 \h </w:instrText>
        </w:r>
        <w:r>
          <w:rPr>
            <w:noProof/>
            <w:webHidden/>
          </w:rPr>
        </w:r>
        <w:r>
          <w:rPr>
            <w:noProof/>
            <w:webHidden/>
          </w:rPr>
          <w:fldChar w:fldCharType="separate"/>
        </w:r>
        <w:r>
          <w:rPr>
            <w:noProof/>
            <w:webHidden/>
          </w:rPr>
          <w:t>36</w:t>
        </w:r>
        <w:r>
          <w:rPr>
            <w:noProof/>
            <w:webHidden/>
          </w:rPr>
          <w:fldChar w:fldCharType="end"/>
        </w:r>
      </w:hyperlink>
    </w:p>
    <w:p w14:paraId="03C5497D" w14:textId="026A28CD" w:rsidR="004E6813" w:rsidRDefault="004E6813">
      <w:pPr>
        <w:pStyle w:val="TOC3"/>
        <w:rPr>
          <w:rFonts w:asciiTheme="minorHAnsi" w:hAnsiTheme="minorHAnsi" w:cstheme="minorBidi"/>
          <w:sz w:val="24"/>
          <w:szCs w:val="24"/>
        </w:rPr>
      </w:pPr>
      <w:hyperlink w:anchor="_Toc168744640" w:history="1">
        <w:r w:rsidRPr="00CE46E4">
          <w:rPr>
            <w:rStyle w:val="Hyperlink"/>
          </w:rPr>
          <w:t>4.4.1</w:t>
        </w:r>
        <w:r>
          <w:rPr>
            <w:rFonts w:asciiTheme="minorHAnsi" w:hAnsiTheme="minorHAnsi" w:cstheme="minorBidi"/>
            <w:sz w:val="24"/>
            <w:szCs w:val="24"/>
          </w:rPr>
          <w:tab/>
        </w:r>
        <w:r w:rsidRPr="00CE46E4">
          <w:rPr>
            <w:rStyle w:val="Hyperlink"/>
          </w:rPr>
          <w:t xml:space="preserve">Kết quả trong </w:t>
        </w:r>
        <w:r w:rsidR="00FB4DAD">
          <w:rPr>
            <w:rStyle w:val="Hyperlink"/>
          </w:rPr>
          <w:t>PyChess</w:t>
        </w:r>
        <w:r>
          <w:rPr>
            <w:webHidden/>
          </w:rPr>
          <w:tab/>
        </w:r>
        <w:r>
          <w:rPr>
            <w:webHidden/>
          </w:rPr>
          <w:fldChar w:fldCharType="begin"/>
        </w:r>
        <w:r>
          <w:rPr>
            <w:webHidden/>
          </w:rPr>
          <w:instrText xml:space="preserve"> PAGEREF _Toc168744640 \h </w:instrText>
        </w:r>
        <w:r>
          <w:rPr>
            <w:webHidden/>
          </w:rPr>
        </w:r>
        <w:r>
          <w:rPr>
            <w:webHidden/>
          </w:rPr>
          <w:fldChar w:fldCharType="separate"/>
        </w:r>
        <w:r>
          <w:rPr>
            <w:webHidden/>
          </w:rPr>
          <w:t>36</w:t>
        </w:r>
        <w:r>
          <w:rPr>
            <w:webHidden/>
          </w:rPr>
          <w:fldChar w:fldCharType="end"/>
        </w:r>
      </w:hyperlink>
    </w:p>
    <w:p w14:paraId="42A0E4E7" w14:textId="75920392" w:rsidR="004E6813" w:rsidRDefault="004E6813">
      <w:pPr>
        <w:pStyle w:val="TOC3"/>
        <w:rPr>
          <w:rFonts w:asciiTheme="minorHAnsi" w:hAnsiTheme="minorHAnsi" w:cstheme="minorBidi"/>
          <w:sz w:val="24"/>
          <w:szCs w:val="24"/>
        </w:rPr>
      </w:pPr>
      <w:hyperlink w:anchor="_Toc168744641" w:history="1">
        <w:r w:rsidRPr="00CE46E4">
          <w:rPr>
            <w:rStyle w:val="Hyperlink"/>
          </w:rPr>
          <w:t>4.4.2</w:t>
        </w:r>
        <w:r>
          <w:rPr>
            <w:rFonts w:asciiTheme="minorHAnsi" w:hAnsiTheme="minorHAnsi" w:cstheme="minorBidi"/>
            <w:sz w:val="24"/>
            <w:szCs w:val="24"/>
          </w:rPr>
          <w:tab/>
        </w:r>
        <w:r w:rsidRPr="00CE46E4">
          <w:rPr>
            <w:rStyle w:val="Hyperlink"/>
          </w:rPr>
          <w:t xml:space="preserve">Kết quả trên </w:t>
        </w:r>
        <w:r w:rsidR="00FB4DAD">
          <w:rPr>
            <w:rStyle w:val="Hyperlink"/>
          </w:rPr>
          <w:t>Chess.com</w:t>
        </w:r>
        <w:r>
          <w:rPr>
            <w:webHidden/>
          </w:rPr>
          <w:tab/>
        </w:r>
        <w:r>
          <w:rPr>
            <w:webHidden/>
          </w:rPr>
          <w:fldChar w:fldCharType="begin"/>
        </w:r>
        <w:r>
          <w:rPr>
            <w:webHidden/>
          </w:rPr>
          <w:instrText xml:space="preserve"> PAGEREF _Toc168744641 \h </w:instrText>
        </w:r>
        <w:r>
          <w:rPr>
            <w:webHidden/>
          </w:rPr>
        </w:r>
        <w:r>
          <w:rPr>
            <w:webHidden/>
          </w:rPr>
          <w:fldChar w:fldCharType="separate"/>
        </w:r>
        <w:r>
          <w:rPr>
            <w:webHidden/>
          </w:rPr>
          <w:t>37</w:t>
        </w:r>
        <w:r>
          <w:rPr>
            <w:webHidden/>
          </w:rPr>
          <w:fldChar w:fldCharType="end"/>
        </w:r>
      </w:hyperlink>
    </w:p>
    <w:p w14:paraId="317A3701" w14:textId="5B9150AB" w:rsidR="004E6813" w:rsidRDefault="004E6813">
      <w:pPr>
        <w:pStyle w:val="TOC2"/>
        <w:rPr>
          <w:rFonts w:asciiTheme="minorHAnsi" w:hAnsiTheme="minorHAnsi" w:cstheme="minorBidi"/>
          <w:b w:val="0"/>
          <w:bCs w:val="0"/>
          <w:noProof/>
          <w:sz w:val="24"/>
          <w:szCs w:val="24"/>
        </w:rPr>
      </w:pPr>
      <w:hyperlink w:anchor="_Toc168744642" w:history="1">
        <w:r w:rsidRPr="00CE46E4">
          <w:rPr>
            <w:rStyle w:val="Hyperlink"/>
            <w:noProof/>
          </w:rPr>
          <w:t>4.5</w:t>
        </w:r>
        <w:r>
          <w:rPr>
            <w:rFonts w:asciiTheme="minorHAnsi" w:hAnsiTheme="minorHAnsi" w:cstheme="minorBidi"/>
            <w:b w:val="0"/>
            <w:bCs w:val="0"/>
            <w:noProof/>
            <w:sz w:val="24"/>
            <w:szCs w:val="24"/>
          </w:rPr>
          <w:tab/>
        </w:r>
        <w:r w:rsidRPr="00CE46E4">
          <w:rPr>
            <w:rStyle w:val="Hyperlink"/>
            <w:noProof/>
          </w:rPr>
          <w:t>Kết luận</w:t>
        </w:r>
        <w:r>
          <w:rPr>
            <w:noProof/>
            <w:webHidden/>
          </w:rPr>
          <w:tab/>
        </w:r>
        <w:r>
          <w:rPr>
            <w:noProof/>
            <w:webHidden/>
          </w:rPr>
          <w:fldChar w:fldCharType="begin"/>
        </w:r>
        <w:r>
          <w:rPr>
            <w:noProof/>
            <w:webHidden/>
          </w:rPr>
          <w:instrText xml:space="preserve"> PAGEREF _Toc168744642 \h </w:instrText>
        </w:r>
        <w:r>
          <w:rPr>
            <w:noProof/>
            <w:webHidden/>
          </w:rPr>
        </w:r>
        <w:r>
          <w:rPr>
            <w:noProof/>
            <w:webHidden/>
          </w:rPr>
          <w:fldChar w:fldCharType="separate"/>
        </w:r>
        <w:r>
          <w:rPr>
            <w:noProof/>
            <w:webHidden/>
          </w:rPr>
          <w:t>37</w:t>
        </w:r>
        <w:r>
          <w:rPr>
            <w:noProof/>
            <w:webHidden/>
          </w:rPr>
          <w:fldChar w:fldCharType="end"/>
        </w:r>
      </w:hyperlink>
    </w:p>
    <w:p w14:paraId="1EE7317A" w14:textId="389CE6F9" w:rsidR="0080231F" w:rsidRPr="0080231F" w:rsidRDefault="000537EC" w:rsidP="00DA7E0B">
      <w:pPr>
        <w:pStyle w:val="TOCHeading"/>
        <w:tabs>
          <w:tab w:val="left" w:pos="709"/>
          <w:tab w:val="left" w:pos="993"/>
        </w:tabs>
        <w:ind w:firstLine="284"/>
      </w:pPr>
      <w:r>
        <w:lastRenderedPageBreak/>
        <w:fldChar w:fldCharType="end"/>
      </w:r>
    </w:p>
    <w:p w14:paraId="6DE63450" w14:textId="73745D6A" w:rsidR="00CD26D7" w:rsidRPr="00EF73B6" w:rsidRDefault="00CD26D7" w:rsidP="00EF73B6">
      <w:pPr>
        <w:spacing w:before="0" w:after="160"/>
        <w:ind w:firstLine="0"/>
        <w:jc w:val="left"/>
        <w:rPr>
          <w:rFonts w:asciiTheme="majorHAnsi" w:eastAsiaTheme="majorEastAsia" w:hAnsiTheme="majorHAnsi" w:cstheme="majorBidi"/>
          <w:color w:val="0F4761" w:themeColor="accent1" w:themeShade="BF"/>
          <w:kern w:val="0"/>
          <w:sz w:val="32"/>
          <w:lang w:eastAsia="en-US"/>
        </w:rPr>
      </w:pPr>
    </w:p>
    <w:p w14:paraId="48C19A3E" w14:textId="23B3991F" w:rsidR="00FF2A13" w:rsidRDefault="00FF2A13" w:rsidP="00FF2A13">
      <w:pPr>
        <w:pStyle w:val="Heading1"/>
      </w:pPr>
      <w:bookmarkStart w:id="0" w:name="_Toc168223289"/>
      <w:bookmarkStart w:id="1" w:name="_Toc168223429"/>
      <w:bookmarkStart w:id="2" w:name="_Toc168223621"/>
      <w:bookmarkStart w:id="3" w:name="_Toc168744582"/>
      <w:r>
        <w:lastRenderedPageBreak/>
        <w:t>Giới thiệu</w:t>
      </w:r>
      <w:bookmarkEnd w:id="0"/>
      <w:bookmarkEnd w:id="1"/>
      <w:bookmarkEnd w:id="2"/>
      <w:bookmarkEnd w:id="3"/>
    </w:p>
    <w:p w14:paraId="55B7F220" w14:textId="3D9CECD8" w:rsidR="00396E33" w:rsidRPr="00396E33" w:rsidRDefault="009B410E" w:rsidP="0043419B">
      <w:pPr>
        <w:pStyle w:val="Heading2"/>
      </w:pPr>
      <w:bookmarkStart w:id="4" w:name="_Toc168223290"/>
      <w:bookmarkStart w:id="5" w:name="_Toc168223430"/>
      <w:bookmarkStart w:id="6" w:name="_Toc168223622"/>
      <w:bookmarkStart w:id="7" w:name="_Toc168744583"/>
      <w:r>
        <w:t>Danh sách thành viên và phân công</w:t>
      </w:r>
      <w:bookmarkEnd w:id="4"/>
      <w:bookmarkEnd w:id="5"/>
      <w:bookmarkEnd w:id="6"/>
      <w:r w:rsidR="000767AB">
        <w:t xml:space="preserve"> công việc</w:t>
      </w:r>
      <w:bookmarkEnd w:id="7"/>
    </w:p>
    <w:tbl>
      <w:tblPr>
        <w:tblW w:w="9371" w:type="dxa"/>
        <w:tblLayout w:type="fixed"/>
        <w:tblCellMar>
          <w:top w:w="15" w:type="dxa"/>
          <w:left w:w="15" w:type="dxa"/>
          <w:bottom w:w="15" w:type="dxa"/>
          <w:right w:w="15" w:type="dxa"/>
        </w:tblCellMar>
        <w:tblLook w:val="04A0" w:firstRow="1" w:lastRow="0" w:firstColumn="1" w:lastColumn="0" w:noHBand="0" w:noVBand="1"/>
      </w:tblPr>
      <w:tblGrid>
        <w:gridCol w:w="2425"/>
        <w:gridCol w:w="1407"/>
        <w:gridCol w:w="5539"/>
      </w:tblGrid>
      <w:tr w:rsidR="00AE4D64" w14:paraId="2A2D6534" w14:textId="54461E08" w:rsidTr="00396E33">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tcPr>
          <w:p w14:paraId="5348F2C9" w14:textId="2D2B1780" w:rsidR="00AE4D64" w:rsidRPr="00396E33" w:rsidRDefault="00AE4D64" w:rsidP="00396E33">
            <w:pPr>
              <w:pStyle w:val="NoSpacing"/>
              <w:jc w:val="center"/>
              <w:rPr>
                <w:b/>
                <w:bCs/>
              </w:rPr>
            </w:pPr>
            <w:r w:rsidRPr="00396E33">
              <w:rPr>
                <w:b/>
                <w:bCs/>
              </w:rPr>
              <w:t>Họ và tên</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tcPr>
          <w:p w14:paraId="3096F478" w14:textId="79CBABD4" w:rsidR="00AE4D64" w:rsidRPr="00396E33" w:rsidRDefault="00E34B83" w:rsidP="00396E33">
            <w:pPr>
              <w:pStyle w:val="NoSpacing"/>
              <w:jc w:val="center"/>
              <w:rPr>
                <w:b/>
                <w:bCs/>
              </w:rPr>
            </w:pPr>
            <w:r w:rsidRPr="00396E33">
              <w:rPr>
                <w:b/>
                <w:bCs/>
              </w:rPr>
              <w:t>MSSV</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vAlign w:val="center"/>
          </w:tcPr>
          <w:p w14:paraId="20FB0D92" w14:textId="7D63B6B3" w:rsidR="00AE4D64" w:rsidRPr="00396E33" w:rsidRDefault="00E34B83" w:rsidP="00396E33">
            <w:pPr>
              <w:pStyle w:val="NoSpacing"/>
              <w:jc w:val="center"/>
              <w:rPr>
                <w:b/>
                <w:bCs/>
              </w:rPr>
            </w:pPr>
            <w:r w:rsidRPr="00396E33">
              <w:rPr>
                <w:b/>
                <w:bCs/>
              </w:rPr>
              <w:t>Công việc đảm nhận</w:t>
            </w:r>
          </w:p>
        </w:tc>
      </w:tr>
      <w:tr w:rsidR="00AE4D64" w14:paraId="160EFDD3" w14:textId="2CDE59EC"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3C6DFD68" w14:textId="77777777" w:rsidR="00AE4D64" w:rsidRPr="00C176E6" w:rsidRDefault="00AE4D64" w:rsidP="009D2C00">
            <w:pPr>
              <w:pStyle w:val="NoSpacing"/>
              <w:ind w:firstLine="0"/>
              <w:contextualSpacing/>
              <w:jc w:val="center"/>
              <w:rPr>
                <w:b/>
                <w:bCs/>
                <w:kern w:val="0"/>
                <w14:ligatures w14:val="none"/>
              </w:rPr>
            </w:pPr>
            <w:r w:rsidRPr="00C176E6">
              <w:rPr>
                <w:b/>
                <w:bCs/>
              </w:rPr>
              <w:t>Hoàng Nguyên Vũ</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629F5865" w14:textId="77777777" w:rsidR="00AE4D64" w:rsidRDefault="00AE4D64" w:rsidP="009D2C00">
            <w:pPr>
              <w:pStyle w:val="NoSpacing"/>
              <w:ind w:firstLine="0"/>
              <w:contextualSpacing/>
              <w:jc w:val="center"/>
            </w:pPr>
            <w:r>
              <w:t>20215171</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521DA45B" w14:textId="29E00769" w:rsidR="00AE4D64" w:rsidRPr="005541C7" w:rsidRDefault="00B9267C" w:rsidP="00C53EC7">
            <w:pPr>
              <w:pStyle w:val="NoSpacing"/>
              <w:ind w:left="144" w:firstLine="0"/>
            </w:pPr>
            <w:r w:rsidRPr="005541C7">
              <w:t>-</w:t>
            </w:r>
            <w:r w:rsidR="00623A88" w:rsidRPr="005541C7">
              <w:t xml:space="preserve"> Thu thập </w:t>
            </w:r>
            <w:r w:rsidR="005541C7" w:rsidRPr="005541C7">
              <w:t xml:space="preserve">dữ liệu </w:t>
            </w:r>
            <w:r w:rsidR="00A023C9">
              <w:t>Sách</w:t>
            </w:r>
            <w:r w:rsidR="005541C7" w:rsidRPr="005541C7">
              <w:t xml:space="preserve"> khai cuộc</w:t>
            </w:r>
            <w:r w:rsidR="0080231F">
              <w:t>.</w:t>
            </w:r>
          </w:p>
          <w:p w14:paraId="73AB8A18" w14:textId="22432626" w:rsidR="005541C7" w:rsidRDefault="005541C7" w:rsidP="00C53EC7">
            <w:pPr>
              <w:pStyle w:val="NoSpacing"/>
              <w:ind w:left="144" w:firstLine="0"/>
            </w:pPr>
            <w:r w:rsidRPr="005541C7">
              <w:t xml:space="preserve">- Code phần </w:t>
            </w:r>
            <w:r>
              <w:t>Zobrist Hash</w:t>
            </w:r>
            <w:r w:rsidR="00EB180C">
              <w:t>,</w:t>
            </w:r>
            <w:r>
              <w:t xml:space="preserve"> Transposition Table</w:t>
            </w:r>
            <w:r w:rsidR="00EB180C">
              <w:t xml:space="preserve"> và phần Deepening Iterative Search.</w:t>
            </w:r>
          </w:p>
          <w:p w14:paraId="692C83BB" w14:textId="40315D7F" w:rsidR="000C7E45" w:rsidRPr="005541C7" w:rsidRDefault="000C7E45" w:rsidP="00C53EC7">
            <w:pPr>
              <w:pStyle w:val="NoSpacing"/>
              <w:ind w:left="144" w:firstLine="0"/>
            </w:pPr>
            <w:r>
              <w:t>- Tổng hợp báo cáo.</w:t>
            </w:r>
          </w:p>
        </w:tc>
      </w:tr>
      <w:tr w:rsidR="00C53EC7" w14:paraId="78911B65" w14:textId="6DDADA9E"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582C470A" w14:textId="77777777" w:rsidR="00C53EC7" w:rsidRDefault="00C53EC7" w:rsidP="009D2C00">
            <w:pPr>
              <w:pStyle w:val="NoSpacing"/>
              <w:ind w:firstLine="0"/>
              <w:contextualSpacing/>
              <w:jc w:val="center"/>
            </w:pPr>
            <w:r>
              <w:t>Nguyễn Hữu Minh</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35AE3E19" w14:textId="77777777" w:rsidR="00C53EC7" w:rsidRDefault="00C53EC7" w:rsidP="009D2C00">
            <w:pPr>
              <w:pStyle w:val="NoSpacing"/>
              <w:ind w:firstLine="0"/>
              <w:contextualSpacing/>
              <w:jc w:val="center"/>
            </w:pPr>
            <w:r>
              <w:t>20215091</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6DEE07C9" w14:textId="5E49B8F4" w:rsidR="00B0391D" w:rsidRDefault="00B0391D" w:rsidP="00C53EC7">
            <w:pPr>
              <w:pStyle w:val="NoSpacing"/>
              <w:ind w:left="144" w:firstLine="0"/>
            </w:pPr>
            <w:r>
              <w:t>- Thu thập các chiến thuật cờ vua để áp dụng vào chess bot.</w:t>
            </w:r>
          </w:p>
          <w:p w14:paraId="0001D20B" w14:textId="7EDF7E0E" w:rsidR="00C53EC7" w:rsidRDefault="00C53EC7" w:rsidP="00B0391D">
            <w:pPr>
              <w:pStyle w:val="NoSpacing"/>
              <w:ind w:left="144" w:firstLine="0"/>
            </w:pPr>
            <w:r w:rsidRPr="005541C7">
              <w:t xml:space="preserve">- </w:t>
            </w:r>
            <w:r>
              <w:t xml:space="preserve">Code phần </w:t>
            </w:r>
            <w:r w:rsidR="00B0391D">
              <w:t>Evaluation</w:t>
            </w:r>
          </w:p>
        </w:tc>
      </w:tr>
      <w:tr w:rsidR="00C53EC7" w14:paraId="02AF5CA1" w14:textId="586D168D"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71D4FB7B" w14:textId="77777777" w:rsidR="00C53EC7" w:rsidRDefault="00C53EC7" w:rsidP="009D2C00">
            <w:pPr>
              <w:pStyle w:val="NoSpacing"/>
              <w:ind w:firstLine="0"/>
              <w:contextualSpacing/>
              <w:jc w:val="center"/>
            </w:pPr>
            <w:r>
              <w:t>Lê Quốc Việt</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2C09F63" w14:textId="77777777" w:rsidR="00C53EC7" w:rsidRDefault="00C53EC7" w:rsidP="009D2C00">
            <w:pPr>
              <w:pStyle w:val="NoSpacing"/>
              <w:ind w:firstLine="0"/>
              <w:contextualSpacing/>
              <w:jc w:val="center"/>
            </w:pPr>
            <w:r>
              <w:t>20215166</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6C06F41D" w14:textId="08429807" w:rsidR="00B66221" w:rsidRDefault="00E6418E" w:rsidP="004613D7">
            <w:pPr>
              <w:pStyle w:val="NoSpacing"/>
              <w:ind w:left="144" w:firstLine="0"/>
            </w:pPr>
            <w:r>
              <w:t xml:space="preserve">- Code phần </w:t>
            </w:r>
            <w:r w:rsidR="004613D7">
              <w:t>sinh nước đi hợp lệ (MoveGenerator)</w:t>
            </w:r>
          </w:p>
        </w:tc>
      </w:tr>
      <w:tr w:rsidR="00C53EC7" w14:paraId="6CD8C49B" w14:textId="1367EB88"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C8140CA" w14:textId="77777777" w:rsidR="00C53EC7" w:rsidRDefault="00C53EC7" w:rsidP="009D2C00">
            <w:pPr>
              <w:pStyle w:val="NoSpacing"/>
              <w:ind w:firstLine="0"/>
              <w:contextualSpacing/>
              <w:jc w:val="center"/>
            </w:pPr>
            <w:r>
              <w:t>Hoàng Quốc Trung</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259F56FC" w14:textId="77777777" w:rsidR="00C53EC7" w:rsidRDefault="00C53EC7" w:rsidP="009D2C00">
            <w:pPr>
              <w:pStyle w:val="NoSpacing"/>
              <w:ind w:firstLine="0"/>
              <w:contextualSpacing/>
              <w:jc w:val="center"/>
            </w:pPr>
            <w:r>
              <w:t>20215154</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14C38E69" w14:textId="25560E59" w:rsidR="00C53EC7" w:rsidRDefault="00B66221" w:rsidP="004613D7">
            <w:pPr>
              <w:pStyle w:val="NoSpacing"/>
              <w:ind w:left="144" w:firstLine="0"/>
            </w:pPr>
            <w:r>
              <w:t>- Code phần biểu diễn bàn cờ.</w:t>
            </w:r>
          </w:p>
        </w:tc>
      </w:tr>
      <w:tr w:rsidR="00C53EC7" w14:paraId="6DCE5EA2" w14:textId="59C4F33A" w:rsidTr="00D32F6C">
        <w:trPr>
          <w:trHeight w:val="340"/>
        </w:trPr>
        <w:tc>
          <w:tcPr>
            <w:tcW w:w="2425"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52FB5DF3" w14:textId="77777777" w:rsidR="00C53EC7" w:rsidRDefault="00C53EC7" w:rsidP="009D2C00">
            <w:pPr>
              <w:pStyle w:val="NoSpacing"/>
              <w:ind w:firstLine="0"/>
              <w:contextualSpacing/>
              <w:jc w:val="center"/>
            </w:pPr>
            <w:r>
              <w:t>Ngọ Doãn Ngọc</w:t>
            </w:r>
          </w:p>
        </w:tc>
        <w:tc>
          <w:tcPr>
            <w:tcW w:w="1407" w:type="dxa"/>
            <w:tcBorders>
              <w:top w:val="single" w:sz="4" w:space="0" w:color="000000"/>
              <w:left w:val="single" w:sz="4" w:space="0" w:color="000000"/>
              <w:bottom w:val="single" w:sz="4" w:space="0" w:color="000000"/>
              <w:right w:val="single" w:sz="4" w:space="0" w:color="000000"/>
            </w:tcBorders>
            <w:shd w:val="clear" w:color="000000" w:fill="EBF1DE"/>
            <w:noWrap/>
            <w:vAlign w:val="center"/>
            <w:hideMark/>
          </w:tcPr>
          <w:p w14:paraId="105025FF" w14:textId="77777777" w:rsidR="00C53EC7" w:rsidRDefault="00C53EC7" w:rsidP="009D2C00">
            <w:pPr>
              <w:pStyle w:val="NoSpacing"/>
              <w:ind w:firstLine="0"/>
              <w:contextualSpacing/>
              <w:jc w:val="center"/>
            </w:pPr>
            <w:r>
              <w:t>20215103</w:t>
            </w:r>
          </w:p>
        </w:tc>
        <w:tc>
          <w:tcPr>
            <w:tcW w:w="5539" w:type="dxa"/>
            <w:tcBorders>
              <w:top w:val="single" w:sz="4" w:space="0" w:color="000000"/>
              <w:left w:val="single" w:sz="4" w:space="0" w:color="000000"/>
              <w:bottom w:val="single" w:sz="4" w:space="0" w:color="000000"/>
              <w:right w:val="single" w:sz="4" w:space="0" w:color="000000"/>
            </w:tcBorders>
            <w:shd w:val="clear" w:color="000000" w:fill="EBF1DE"/>
          </w:tcPr>
          <w:p w14:paraId="26EE8C36" w14:textId="36A4F67A" w:rsidR="00C53EC7" w:rsidRDefault="002A1ABD" w:rsidP="002A1ABD">
            <w:pPr>
              <w:pStyle w:val="NoSpacing"/>
              <w:ind w:left="144" w:firstLine="0"/>
            </w:pPr>
            <w:r>
              <w:t>- Code phần Minimax Search và Alpha-Beta Pruning.</w:t>
            </w:r>
          </w:p>
          <w:p w14:paraId="73B3D714" w14:textId="1D0E2041" w:rsidR="002A1ABD" w:rsidRDefault="002A1ABD" w:rsidP="002A1ABD">
            <w:pPr>
              <w:pStyle w:val="NoSpacing"/>
              <w:ind w:left="144" w:firstLine="0"/>
            </w:pPr>
            <w:r>
              <w:t xml:space="preserve">- Code phần </w:t>
            </w:r>
            <w:r w:rsidR="00731F82">
              <w:t>Quiscience Search.</w:t>
            </w:r>
          </w:p>
        </w:tc>
      </w:tr>
    </w:tbl>
    <w:p w14:paraId="0B62FE46" w14:textId="3EB33761" w:rsidR="00B60449" w:rsidRDefault="00EF5957" w:rsidP="0043419B">
      <w:pPr>
        <w:pStyle w:val="Heading2"/>
      </w:pPr>
      <w:bookmarkStart w:id="8" w:name="_Toc168223291"/>
      <w:bookmarkStart w:id="9" w:name="_Toc168223431"/>
      <w:bookmarkStart w:id="10" w:name="_Toc168223623"/>
      <w:bookmarkStart w:id="11" w:name="_Toc168744584"/>
      <w:r>
        <w:t>Lý do chọn đề tài</w:t>
      </w:r>
      <w:bookmarkEnd w:id="8"/>
      <w:bookmarkEnd w:id="9"/>
      <w:bookmarkEnd w:id="10"/>
      <w:bookmarkEnd w:id="11"/>
    </w:p>
    <w:p w14:paraId="637B446C" w14:textId="062BE946" w:rsidR="006D2489" w:rsidRDefault="006D2489" w:rsidP="006D2489">
      <w:r>
        <w:t>Trong những năm gần đây, trí tuệ nhân tạo (AI) đã có những b</w:t>
      </w:r>
      <w:r>
        <w:rPr>
          <w:rFonts w:hint="cs"/>
        </w:rPr>
        <w:t>ư</w:t>
      </w:r>
      <w:r>
        <w:t>ớc tiến v</w:t>
      </w:r>
      <w:r>
        <w:rPr>
          <w:rFonts w:hint="cs"/>
        </w:rPr>
        <w:t>ư</w:t>
      </w:r>
      <w:r>
        <w:t>ợt bậc và ứng dụng rộng rãi trong nhiều lĩnh vực khác nhau. Một trong những ứng dụng nổi bật của AI là trong trò ch</w:t>
      </w:r>
      <w:r>
        <w:rPr>
          <w:rFonts w:hint="cs"/>
        </w:rPr>
        <w:t>ơ</w:t>
      </w:r>
      <w:r>
        <w:t>i cờ vua, n</w:t>
      </w:r>
      <w:r>
        <w:rPr>
          <w:rFonts w:hint="cs"/>
        </w:rPr>
        <w:t>ơ</w:t>
      </w:r>
      <w:r>
        <w:t>i các ch</w:t>
      </w:r>
      <w:r>
        <w:rPr>
          <w:rFonts w:hint="cs"/>
        </w:rPr>
        <w:t>ươ</w:t>
      </w:r>
      <w:r>
        <w:t>ng trình máy tính</w:t>
      </w:r>
      <w:r w:rsidR="009B7DAF">
        <w:t xml:space="preserve"> từ lâu đã</w:t>
      </w:r>
      <w:r>
        <w:t xml:space="preserve"> có khả năng ch</w:t>
      </w:r>
      <w:r>
        <w:rPr>
          <w:rFonts w:hint="cs"/>
        </w:rPr>
        <w:t>ơ</w:t>
      </w:r>
      <w:r>
        <w:t>i cờ ở cấp độ v</w:t>
      </w:r>
      <w:r>
        <w:rPr>
          <w:rFonts w:hint="cs"/>
        </w:rPr>
        <w:t>ư</w:t>
      </w:r>
      <w:r>
        <w:t>ợt trội so với con ng</w:t>
      </w:r>
      <w:r>
        <w:rPr>
          <w:rFonts w:hint="cs"/>
        </w:rPr>
        <w:t>ư</w:t>
      </w:r>
      <w:r>
        <w:t>ời. Sự phát triển của các chess bot nh</w:t>
      </w:r>
      <w:r>
        <w:rPr>
          <w:rFonts w:hint="cs"/>
        </w:rPr>
        <w:t>ư</w:t>
      </w:r>
      <w:r>
        <w:t xml:space="preserve"> AlphaZero của Google DeepMind đã chứng minh tiềm năng to lớn của AI trong việc giải quyết các vấn đề phức tạp và đ</w:t>
      </w:r>
      <w:r>
        <w:rPr>
          <w:rFonts w:hint="cs"/>
        </w:rPr>
        <w:t>ư</w:t>
      </w:r>
      <w:r>
        <w:t>a ra quyết định trong thời gian thực.</w:t>
      </w:r>
    </w:p>
    <w:p w14:paraId="21B11CBE" w14:textId="501704A6" w:rsidR="006D2489" w:rsidRDefault="006D2489" w:rsidP="006D2489">
      <w:r>
        <w:t>Chọn đề tài phát triển phần mềm chess bot sử dụng AI có nhiều lý do quan trọng nh</w:t>
      </w:r>
      <w:r>
        <w:rPr>
          <w:rFonts w:hint="cs"/>
        </w:rPr>
        <w:t>ư</w:t>
      </w:r>
      <w:r>
        <w:t xml:space="preserve"> sau:</w:t>
      </w:r>
    </w:p>
    <w:p w14:paraId="31E19AF2" w14:textId="4B32930B" w:rsidR="006D2489" w:rsidRDefault="006D2489" w:rsidP="009053E1">
      <w:pPr>
        <w:pStyle w:val="Bulletpoint"/>
      </w:pPr>
      <w:r>
        <w:t>Thách thức trí tuệ và kỹ thuật: Cờ vua là một trò ch</w:t>
      </w:r>
      <w:r>
        <w:rPr>
          <w:rFonts w:hint="cs"/>
        </w:rPr>
        <w:t>ơ</w:t>
      </w:r>
      <w:r>
        <w:t>i có tính chiến l</w:t>
      </w:r>
      <w:r>
        <w:rPr>
          <w:rFonts w:hint="cs"/>
        </w:rPr>
        <w:t>ư</w:t>
      </w:r>
      <w:r>
        <w:t>ợc cao, đòi hỏi ng</w:t>
      </w:r>
      <w:r>
        <w:rPr>
          <w:rFonts w:hint="cs"/>
        </w:rPr>
        <w:t>ư</w:t>
      </w:r>
      <w:r>
        <w:t>ời ch</w:t>
      </w:r>
      <w:r>
        <w:rPr>
          <w:rFonts w:hint="cs"/>
        </w:rPr>
        <w:t>ơ</w:t>
      </w:r>
      <w:r>
        <w:t>i phải có khả năng suy luận logic, dự đoán và lập kế hoạch. Việc xây dựng một chess bot có khả năng thi đấu ở mức độ cao là một thách thức lớn về mặt trí tuệ và kỹ thuật, giúp ng</w:t>
      </w:r>
      <w:r>
        <w:rPr>
          <w:rFonts w:hint="cs"/>
        </w:rPr>
        <w:t>ư</w:t>
      </w:r>
      <w:r>
        <w:t>ời nghiên cứu nâng cao kiến thức và kỹ năng trong lĩnh vực AI và lập trình.</w:t>
      </w:r>
    </w:p>
    <w:p w14:paraId="6379C3EC" w14:textId="557E7E8D" w:rsidR="006D2489" w:rsidRDefault="006D2489" w:rsidP="009053E1">
      <w:pPr>
        <w:pStyle w:val="Bulletpoint"/>
      </w:pPr>
      <w:r>
        <w:t>Giá trị học thuật: Nghiên cứu và phát triển chess bot không chỉ có ý nghĩa thực tiễn mà còn đóng góp vào việc hiểu sâu h</w:t>
      </w:r>
      <w:r>
        <w:rPr>
          <w:rFonts w:hint="cs"/>
        </w:rPr>
        <w:t>ơ</w:t>
      </w:r>
      <w:r>
        <w:t>n về các thuật toán AI, đặc biệt là các thuật toán tìm kiếm và đánh giá. Những kiến thức và kỹ thuật thu đ</w:t>
      </w:r>
      <w:r>
        <w:rPr>
          <w:rFonts w:hint="cs"/>
        </w:rPr>
        <w:t>ư</w:t>
      </w:r>
      <w:r>
        <w:t>ợc từ việc phát triển chess bot có thể áp dụng vào nhiều lĩnh vực khác nh</w:t>
      </w:r>
      <w:r>
        <w:rPr>
          <w:rFonts w:hint="cs"/>
        </w:rPr>
        <w:t>ư</w:t>
      </w:r>
      <w:r>
        <w:t xml:space="preserve"> tối </w:t>
      </w:r>
      <w:r>
        <w:rPr>
          <w:rFonts w:hint="cs"/>
        </w:rPr>
        <w:t>ư</w:t>
      </w:r>
      <w:r>
        <w:t>u hóa, lập kế hoạch và ra quyết định.</w:t>
      </w:r>
    </w:p>
    <w:p w14:paraId="257AF45D" w14:textId="446F889F" w:rsidR="006D2489" w:rsidRDefault="006D2489" w:rsidP="009053E1">
      <w:pPr>
        <w:pStyle w:val="Bulletpoint"/>
      </w:pPr>
      <w:r>
        <w:t>Ứng dụng thực tiễn: Chess bot có thể đ</w:t>
      </w:r>
      <w:r>
        <w:rPr>
          <w:rFonts w:hint="cs"/>
        </w:rPr>
        <w:t>ư</w:t>
      </w:r>
      <w:r>
        <w:t>ợc sử dụng làm công cụ hỗ trợ học tập và giải trí. Ng</w:t>
      </w:r>
      <w:r>
        <w:rPr>
          <w:rFonts w:hint="cs"/>
        </w:rPr>
        <w:t>ư</w:t>
      </w:r>
      <w:r>
        <w:t>ời ch</w:t>
      </w:r>
      <w:r>
        <w:rPr>
          <w:rFonts w:hint="cs"/>
        </w:rPr>
        <w:t>ơ</w:t>
      </w:r>
      <w:r>
        <w:t xml:space="preserve">i cờ vua có thể sử dụng chess bot để luyện tập, phân </w:t>
      </w:r>
      <w:r>
        <w:lastRenderedPageBreak/>
        <w:t>tích các ván đấu và cải thiện kỹ năng. Đồng thời, các giải đấu cờ vua trực tuyến có thể sử dụng chess bot để giám sát và đảm bảo tính công bằng.</w:t>
      </w:r>
    </w:p>
    <w:p w14:paraId="28E59887" w14:textId="22B0C3AA" w:rsidR="006D2489" w:rsidRDefault="006D2489" w:rsidP="009053E1">
      <w:pPr>
        <w:pStyle w:val="Bulletpoint"/>
      </w:pPr>
      <w:r>
        <w:t xml:space="preserve">Phát triển nghề nghiệp: Việc tham gia vào dự án phát triển phần mềm chess bot sử dụng AI giúp </w:t>
      </w:r>
      <w:r w:rsidR="003277E9">
        <w:t>nhóm</w:t>
      </w:r>
      <w:r>
        <w:t xml:space="preserve"> nghiên cứu có c</w:t>
      </w:r>
      <w:r>
        <w:rPr>
          <w:rFonts w:hint="cs"/>
        </w:rPr>
        <w:t>ơ</w:t>
      </w:r>
      <w:r>
        <w:t xml:space="preserve"> hội phát triển nghề nghiệp trong lĩnh vực công nghệ thông tin, đặc biệt là các lĩnh vực liên quan đến AI và phát triển phần mềm.</w:t>
      </w:r>
    </w:p>
    <w:p w14:paraId="1570D4AF" w14:textId="0B194B63" w:rsidR="00B60449" w:rsidRDefault="006D2489" w:rsidP="006D2489">
      <w:r>
        <w:t>Với những lý do trên, đề tài phát triển phần mềm chess bot sử dụng AI không chỉ mang lại nhiều giá trị về mặt học thuật và thực tiễn mà còn là một c</w:t>
      </w:r>
      <w:r>
        <w:rPr>
          <w:rFonts w:hint="cs"/>
        </w:rPr>
        <w:t>ơ</w:t>
      </w:r>
      <w:r>
        <w:t xml:space="preserve"> hội để khám phá và ứng dụng các công nghệ tiên tiến trong lĩnh vực trí tuệ nhân tạo.</w:t>
      </w:r>
    </w:p>
    <w:p w14:paraId="0989BB95" w14:textId="137278EB" w:rsidR="00910AEA" w:rsidRDefault="009C3278" w:rsidP="0043419B">
      <w:pPr>
        <w:pStyle w:val="Heading2"/>
      </w:pPr>
      <w:bookmarkStart w:id="12" w:name="_Toc168223292"/>
      <w:bookmarkStart w:id="13" w:name="_Toc168223432"/>
      <w:bookmarkStart w:id="14" w:name="_Toc168223624"/>
      <w:bookmarkStart w:id="15" w:name="_Toc168744585"/>
      <w:r>
        <w:t>Mục tiêu nghiên cứu</w:t>
      </w:r>
      <w:bookmarkEnd w:id="12"/>
      <w:bookmarkEnd w:id="13"/>
      <w:bookmarkEnd w:id="14"/>
      <w:bookmarkEnd w:id="15"/>
    </w:p>
    <w:p w14:paraId="002CA5D1" w14:textId="522BEBF0" w:rsidR="009C3278" w:rsidRDefault="009C3278" w:rsidP="009C3278">
      <w:r>
        <w:t>Mục tiêu chính của nghiên cứu này là phát triển một phần mềm chess bot sử dụng trí tuệ nhân tạo, có khả năng ch</w:t>
      </w:r>
      <w:r>
        <w:rPr>
          <w:rFonts w:hint="cs"/>
        </w:rPr>
        <w:t>ơ</w:t>
      </w:r>
      <w:r>
        <w:t>i cờ vua ở mức độ cao và đ</w:t>
      </w:r>
      <w:r>
        <w:rPr>
          <w:rFonts w:hint="cs"/>
        </w:rPr>
        <w:t>ư</w:t>
      </w:r>
      <w:r>
        <w:t>a ra các n</w:t>
      </w:r>
      <w:r>
        <w:rPr>
          <w:rFonts w:hint="cs"/>
        </w:rPr>
        <w:t>ư</w:t>
      </w:r>
      <w:r>
        <w:t>ớc đi hợp lý trong thời gian ngắn. Để đạt đ</w:t>
      </w:r>
      <w:r>
        <w:rPr>
          <w:rFonts w:hint="cs"/>
        </w:rPr>
        <w:t>ư</w:t>
      </w:r>
      <w:r>
        <w:t>ợc mục tiêu này, nghiên cứu sẽ tập trung vào các khía cạnh cụ thể sau:</w:t>
      </w:r>
    </w:p>
    <w:p w14:paraId="35916C49" w14:textId="4C820947" w:rsidR="009C3278" w:rsidRDefault="009C3278" w:rsidP="0067005B">
      <w:pPr>
        <w:pStyle w:val="Bulletpoint"/>
      </w:pPr>
      <w:r>
        <w:t>Xây dựng mô hình biểu diễn bàn cờ và n</w:t>
      </w:r>
      <w:r>
        <w:rPr>
          <w:rFonts w:hint="cs"/>
        </w:rPr>
        <w:t>ư</w:t>
      </w:r>
      <w:r>
        <w:t>ớc đi:</w:t>
      </w:r>
    </w:p>
    <w:p w14:paraId="26F3EC49" w14:textId="77777777" w:rsidR="009C3278" w:rsidRDefault="009C3278" w:rsidP="00F179FD">
      <w:pPr>
        <w:pStyle w:val="Sub-bullet"/>
      </w:pPr>
      <w:r>
        <w:t>Sử dụng bit board để biểu diễn bàn cờ và các quân cờ một cách hiệu quả.</w:t>
      </w:r>
    </w:p>
    <w:p w14:paraId="76BC7619" w14:textId="77777777" w:rsidR="009C3278" w:rsidRDefault="009C3278" w:rsidP="00F179FD">
      <w:pPr>
        <w:pStyle w:val="Sub-bullet"/>
      </w:pPr>
      <w:r>
        <w:t>Phát triển các cấu trúc dữ liệu và thuật toán để biểu diễn và xử lý n</w:t>
      </w:r>
      <w:r>
        <w:rPr>
          <w:rFonts w:hint="cs"/>
        </w:rPr>
        <w:t>ư</w:t>
      </w:r>
      <w:r>
        <w:t>ớc đi.</w:t>
      </w:r>
    </w:p>
    <w:p w14:paraId="500034E9" w14:textId="7851B2C6" w:rsidR="009C3278" w:rsidRDefault="009C3278" w:rsidP="00F179FD">
      <w:pPr>
        <w:pStyle w:val="Bulletpoint"/>
      </w:pPr>
      <w:r>
        <w:t>Phát triển thuật toán tạo n</w:t>
      </w:r>
      <w:r>
        <w:rPr>
          <w:rFonts w:hint="cs"/>
        </w:rPr>
        <w:t>ư</w:t>
      </w:r>
      <w:r>
        <w:t>ớc đi hợp lệ:</w:t>
      </w:r>
    </w:p>
    <w:p w14:paraId="32FA9F45" w14:textId="77777777" w:rsidR="009C3278" w:rsidRDefault="009C3278" w:rsidP="00F179FD">
      <w:pPr>
        <w:pStyle w:val="Sub-bullet"/>
      </w:pPr>
      <w:r>
        <w:t>Thiết kế và triển khai thuật toán MoveGenerator để tạo ra tất cả các n</w:t>
      </w:r>
      <w:r>
        <w:rPr>
          <w:rFonts w:hint="cs"/>
        </w:rPr>
        <w:t>ư</w:t>
      </w:r>
      <w:r>
        <w:t>ớc đi hợp lệ dựa trên quy tắc cờ vua.</w:t>
      </w:r>
    </w:p>
    <w:p w14:paraId="53BCDEA0" w14:textId="77777777" w:rsidR="009C3278" w:rsidRDefault="009C3278" w:rsidP="00F179FD">
      <w:pPr>
        <w:pStyle w:val="Sub-bullet"/>
      </w:pPr>
      <w:r>
        <w:t xml:space="preserve">Tối </w:t>
      </w:r>
      <w:r>
        <w:rPr>
          <w:rFonts w:hint="cs"/>
        </w:rPr>
        <w:t>ư</w:t>
      </w:r>
      <w:r>
        <w:t>u hóa quá trình tạo n</w:t>
      </w:r>
      <w:r>
        <w:rPr>
          <w:rFonts w:hint="cs"/>
        </w:rPr>
        <w:t>ư</w:t>
      </w:r>
      <w:r>
        <w:t>ớc đi để đảm bảo hiệu năng của chess bot.</w:t>
      </w:r>
    </w:p>
    <w:p w14:paraId="413CDD15" w14:textId="49800566" w:rsidR="009C3278" w:rsidRDefault="009C3278" w:rsidP="00F179FD">
      <w:pPr>
        <w:pStyle w:val="Bulletpoint"/>
      </w:pPr>
      <w:r>
        <w:t>Triển khai thuật toán tìm kiếm n</w:t>
      </w:r>
      <w:r>
        <w:rPr>
          <w:rFonts w:hint="cs"/>
        </w:rPr>
        <w:t>ư</w:t>
      </w:r>
      <w:r>
        <w:t>ớc đi tốt nhất:</w:t>
      </w:r>
    </w:p>
    <w:p w14:paraId="56FA458B" w14:textId="77777777" w:rsidR="009C3278" w:rsidRDefault="009C3278" w:rsidP="00F179FD">
      <w:pPr>
        <w:pStyle w:val="Sub-bullet"/>
      </w:pPr>
      <w:r>
        <w:t>Sử dụng thuật toán Minimax kết hợp với alpha-beta pruning để xây dựng cây tìm kiếm và tìm ra n</w:t>
      </w:r>
      <w:r>
        <w:rPr>
          <w:rFonts w:hint="cs"/>
        </w:rPr>
        <w:t>ư</w:t>
      </w:r>
      <w:r>
        <w:t>ớc đi tốt nhất.</w:t>
      </w:r>
    </w:p>
    <w:p w14:paraId="5A4ADA4F" w14:textId="77777777" w:rsidR="009C3278" w:rsidRDefault="009C3278" w:rsidP="00F179FD">
      <w:pPr>
        <w:pStyle w:val="Sub-bullet"/>
      </w:pPr>
      <w:r>
        <w:rPr>
          <w:rFonts w:hint="eastAsia"/>
        </w:rPr>
        <w:t>Á</w:t>
      </w:r>
      <w:r>
        <w:t>p dụng ph</w:t>
      </w:r>
      <w:r>
        <w:rPr>
          <w:rFonts w:hint="cs"/>
        </w:rPr>
        <w:t>ươ</w:t>
      </w:r>
      <w:r>
        <w:t xml:space="preserve">ng pháp tìm kiếm sâu dần để tối </w:t>
      </w:r>
      <w:r>
        <w:rPr>
          <w:rFonts w:hint="cs"/>
        </w:rPr>
        <w:t>ư</w:t>
      </w:r>
      <w:r>
        <w:t>u thời gian và hiệu suất tìm kiếm.</w:t>
      </w:r>
    </w:p>
    <w:p w14:paraId="6BF62E09" w14:textId="61CC6AF8" w:rsidR="009C3278" w:rsidRDefault="009C3278" w:rsidP="00F179FD">
      <w:pPr>
        <w:pStyle w:val="Bulletpoint"/>
      </w:pPr>
      <w:r>
        <w:t>Phát triển hàm đánh giá bàn cờ (Evaluat</w:t>
      </w:r>
      <w:r w:rsidR="00655EAD">
        <w:t>or</w:t>
      </w:r>
      <w:r>
        <w:t>):</w:t>
      </w:r>
    </w:p>
    <w:p w14:paraId="5E50F146" w14:textId="77777777" w:rsidR="009C3278" w:rsidRDefault="009C3278" w:rsidP="00F179FD">
      <w:pPr>
        <w:pStyle w:val="Sub-bullet"/>
      </w:pPr>
      <w:r>
        <w:t>Xây dựng hàm đánh giá để phân tích và cho điểm các thế cờ dựa trên các yếu tố chiến thuật trong cờ vua nh</w:t>
      </w:r>
      <w:r>
        <w:rPr>
          <w:rFonts w:hint="cs"/>
        </w:rPr>
        <w:t>ư</w:t>
      </w:r>
      <w:r>
        <w:t xml:space="preserve"> số l</w:t>
      </w:r>
      <w:r>
        <w:rPr>
          <w:rFonts w:hint="cs"/>
        </w:rPr>
        <w:t>ư</w:t>
      </w:r>
      <w:r>
        <w:t>ợng và vị trí quân cờ, độ an toàn của vua, và cấu trúc quân tốt.</w:t>
      </w:r>
    </w:p>
    <w:p w14:paraId="6244FABF" w14:textId="77777777" w:rsidR="009C3278" w:rsidRDefault="009C3278" w:rsidP="00F179FD">
      <w:pPr>
        <w:pStyle w:val="Sub-bullet"/>
      </w:pPr>
      <w:r>
        <w:t>Kết hợp các yếu tố này để tạo ra một hàm đánh giá chính xác và hiệu quả.</w:t>
      </w:r>
    </w:p>
    <w:p w14:paraId="0E2F9179" w14:textId="1FD8DA12" w:rsidR="009C3278" w:rsidRDefault="009C3278" w:rsidP="00F179FD">
      <w:pPr>
        <w:pStyle w:val="Bulletpoint"/>
      </w:pPr>
      <w:r>
        <w:rPr>
          <w:rFonts w:hint="eastAsia"/>
        </w:rPr>
        <w:t>Đá</w:t>
      </w:r>
      <w:r>
        <w:t>nh giá và cải tiến:</w:t>
      </w:r>
    </w:p>
    <w:p w14:paraId="51EC96D0" w14:textId="77777777" w:rsidR="009C3278" w:rsidRDefault="009C3278" w:rsidP="00F179FD">
      <w:pPr>
        <w:pStyle w:val="Sub-bullet"/>
      </w:pPr>
      <w:r>
        <w:t>Phân tích kết quả thử nghiệm để tìm ra các điểm mạnh và điểm yếu của chess bot.</w:t>
      </w:r>
    </w:p>
    <w:p w14:paraId="71A8967F" w14:textId="35B9C20A" w:rsidR="001E0387" w:rsidRDefault="009C3278" w:rsidP="00F179FD">
      <w:pPr>
        <w:pStyle w:val="Sub-bullet"/>
      </w:pPr>
      <w:r>
        <w:rPr>
          <w:rFonts w:hint="eastAsia"/>
        </w:rPr>
        <w:t>Đ</w:t>
      </w:r>
      <w:r>
        <w:t>ề xuất và thực hiện các cải tiến để nâng cao hiệu năng và khả năng ch</w:t>
      </w:r>
      <w:r>
        <w:rPr>
          <w:rFonts w:hint="cs"/>
        </w:rPr>
        <w:t>ơ</w:t>
      </w:r>
      <w:r>
        <w:t>i cờ của chess bot.</w:t>
      </w:r>
    </w:p>
    <w:p w14:paraId="1672BA98" w14:textId="2975BC0E" w:rsidR="001E0387" w:rsidRDefault="00DF4816" w:rsidP="0043419B">
      <w:pPr>
        <w:pStyle w:val="Heading2"/>
      </w:pPr>
      <w:bookmarkStart w:id="16" w:name="_Toc168223293"/>
      <w:bookmarkStart w:id="17" w:name="_Toc168223433"/>
      <w:bookmarkStart w:id="18" w:name="_Toc168223625"/>
      <w:bookmarkStart w:id="19" w:name="_Toc168744586"/>
      <w:r>
        <w:lastRenderedPageBreak/>
        <w:t>Cấu trúc bài báo cáo</w:t>
      </w:r>
      <w:bookmarkEnd w:id="16"/>
      <w:bookmarkEnd w:id="17"/>
      <w:bookmarkEnd w:id="18"/>
      <w:bookmarkEnd w:id="19"/>
    </w:p>
    <w:p w14:paraId="0617EF99" w14:textId="7F0621E6" w:rsidR="00DF4816" w:rsidRDefault="00DF4816" w:rsidP="006C42FB">
      <w:r>
        <w:t>Báo cáo này đ</w:t>
      </w:r>
      <w:r>
        <w:rPr>
          <w:rFonts w:hint="cs"/>
        </w:rPr>
        <w:t>ư</w:t>
      </w:r>
      <w:r>
        <w:t>ợc cấu trúc thành các phần chính sau để trình bày một cách có hệ thống và logic quá trình nghiên cứu và phát triển phần mềm chess bot sử dụng trí tuệ nhân tạo:</w:t>
      </w:r>
    </w:p>
    <w:p w14:paraId="0715AA43" w14:textId="79BF5054" w:rsidR="00DF4816" w:rsidRPr="000D6525" w:rsidRDefault="00DF4816" w:rsidP="00DF4816">
      <w:pPr>
        <w:rPr>
          <w:b/>
          <w:bCs/>
        </w:rPr>
      </w:pPr>
      <w:r w:rsidRPr="000D6525">
        <w:rPr>
          <w:b/>
          <w:bCs/>
        </w:rPr>
        <w:t>1. Giới thiệu</w:t>
      </w:r>
    </w:p>
    <w:p w14:paraId="65317E77" w14:textId="68B44168" w:rsidR="00DF4816" w:rsidRDefault="006C42FB" w:rsidP="006C42FB">
      <w:r>
        <w:tab/>
      </w:r>
      <w:r w:rsidR="00DF4816">
        <w:t>Phần này giới thiệu tổng quan về đề tài, lý do chọn đề tài và mục tiêu nghiên cứu. Ngoài ra, phần này cũng nêu rõ cấu trúc của toàn bộ báo cáo.</w:t>
      </w:r>
    </w:p>
    <w:p w14:paraId="060AC2F2" w14:textId="2D5E769F" w:rsidR="00DF4816" w:rsidRPr="000D6525" w:rsidRDefault="00DF4816" w:rsidP="00DF4816">
      <w:pPr>
        <w:rPr>
          <w:b/>
          <w:bCs/>
        </w:rPr>
      </w:pPr>
      <w:r w:rsidRPr="000D6525">
        <w:rPr>
          <w:b/>
          <w:bCs/>
        </w:rPr>
        <w:t>2. C</w:t>
      </w:r>
      <w:r w:rsidRPr="000D6525">
        <w:rPr>
          <w:rFonts w:hint="cs"/>
          <w:b/>
          <w:bCs/>
        </w:rPr>
        <w:t>ơ</w:t>
      </w:r>
      <w:r w:rsidRPr="000D6525">
        <w:rPr>
          <w:b/>
          <w:bCs/>
        </w:rPr>
        <w:t xml:space="preserve"> sở lý thuyết và nghiên cứu liên quan</w:t>
      </w:r>
    </w:p>
    <w:p w14:paraId="65E55F08" w14:textId="621CC2CF" w:rsidR="00DF4816" w:rsidRDefault="00DF4816" w:rsidP="00DF4816">
      <w:r>
        <w:tab/>
        <w:t>Trình bày các khái niệm c</w:t>
      </w:r>
      <w:r>
        <w:rPr>
          <w:rFonts w:hint="cs"/>
        </w:rPr>
        <w:t>ơ</w:t>
      </w:r>
      <w:r>
        <w:t xml:space="preserve"> bản và lý thuyết liên quan đến cờ vua và trí tuệ nhân tạo.</w:t>
      </w:r>
    </w:p>
    <w:p w14:paraId="2B7B9AB0" w14:textId="06D1A0FD" w:rsidR="00DF4816" w:rsidRDefault="000D6525" w:rsidP="00DF4816">
      <w:r>
        <w:tab/>
      </w:r>
      <w:r w:rsidR="00DF4816">
        <w:t>Tóm tắt các nghiên cứu và hệ thống chess bot đã có, cùng những bài học và kỹ thuật có thể áp dụng vào dự án.</w:t>
      </w:r>
    </w:p>
    <w:p w14:paraId="11A1D0E1" w14:textId="3DEC4CC0" w:rsidR="00DF4816" w:rsidRPr="000D6525" w:rsidRDefault="00DF4816" w:rsidP="00DF4816">
      <w:pPr>
        <w:rPr>
          <w:b/>
          <w:bCs/>
        </w:rPr>
      </w:pPr>
      <w:r w:rsidRPr="000D6525">
        <w:rPr>
          <w:b/>
          <w:bCs/>
        </w:rPr>
        <w:t>3. Ph</w:t>
      </w:r>
      <w:r w:rsidRPr="000D6525">
        <w:rPr>
          <w:rFonts w:hint="cs"/>
          <w:b/>
          <w:bCs/>
        </w:rPr>
        <w:t>ươ</w:t>
      </w:r>
      <w:r w:rsidRPr="000D6525">
        <w:rPr>
          <w:b/>
          <w:bCs/>
        </w:rPr>
        <w:t>ng pháp nghiên cứu</w:t>
      </w:r>
    </w:p>
    <w:p w14:paraId="07D6FFF0" w14:textId="3319B824" w:rsidR="00DF4816" w:rsidRDefault="000D6525" w:rsidP="00DF4816">
      <w:r>
        <w:tab/>
      </w:r>
      <w:r w:rsidR="00DF4816">
        <w:t>Mô tả chi tiết các ph</w:t>
      </w:r>
      <w:r w:rsidR="00DF4816">
        <w:rPr>
          <w:rFonts w:hint="cs"/>
        </w:rPr>
        <w:t>ươ</w:t>
      </w:r>
      <w:r w:rsidR="00DF4816">
        <w:t>ng pháp và kỹ thuật đ</w:t>
      </w:r>
      <w:r w:rsidR="00DF4816">
        <w:rPr>
          <w:rFonts w:hint="cs"/>
        </w:rPr>
        <w:t>ư</w:t>
      </w:r>
      <w:r w:rsidR="00DF4816">
        <w:t>ợc sử dụng trong nghiên cứu và phát triển phần mềm chess bot.</w:t>
      </w:r>
    </w:p>
    <w:p w14:paraId="5E255681" w14:textId="7CBA19B0" w:rsidR="00DF4816" w:rsidRDefault="000D6525" w:rsidP="00DF4816">
      <w:r>
        <w:tab/>
      </w:r>
      <w:r w:rsidR="00DF4816">
        <w:t>Bao gồm việc biểu diễn bàn cờ và n</w:t>
      </w:r>
      <w:r w:rsidR="00DF4816">
        <w:rPr>
          <w:rFonts w:hint="cs"/>
        </w:rPr>
        <w:t>ư</w:t>
      </w:r>
      <w:r w:rsidR="00DF4816">
        <w:t>ớc đi, tạo n</w:t>
      </w:r>
      <w:r w:rsidR="00DF4816">
        <w:rPr>
          <w:rFonts w:hint="cs"/>
        </w:rPr>
        <w:t>ư</w:t>
      </w:r>
      <w:r w:rsidR="00DF4816">
        <w:t>ớc đi hợp lệ, thuật toán tìm kiếm n</w:t>
      </w:r>
      <w:r w:rsidR="00DF4816">
        <w:rPr>
          <w:rFonts w:hint="cs"/>
        </w:rPr>
        <w:t>ư</w:t>
      </w:r>
      <w:r w:rsidR="00DF4816">
        <w:t>ớc đi tốt nhất, và hàm đánh giá bàn cờ.</w:t>
      </w:r>
    </w:p>
    <w:p w14:paraId="63BFD872" w14:textId="5BB7960C" w:rsidR="00DF4816" w:rsidRPr="000D6525" w:rsidRDefault="00DF4816" w:rsidP="00DF4816">
      <w:pPr>
        <w:rPr>
          <w:b/>
          <w:bCs/>
        </w:rPr>
      </w:pPr>
      <w:r w:rsidRPr="000D6525">
        <w:rPr>
          <w:b/>
          <w:bCs/>
        </w:rPr>
        <w:t>4. Kết quả và thảo luận</w:t>
      </w:r>
    </w:p>
    <w:p w14:paraId="51DF87D9" w14:textId="0A786243" w:rsidR="00DF4816" w:rsidRDefault="000D6525" w:rsidP="00DF4816">
      <w:r>
        <w:tab/>
      </w:r>
      <w:r w:rsidR="00DF4816">
        <w:t>Trình bày kết quả thử nghiệm và đánh giá hiệu năng của chess bot.</w:t>
      </w:r>
    </w:p>
    <w:p w14:paraId="6DF3F87B" w14:textId="556080D5" w:rsidR="00DF4816" w:rsidRDefault="000D6525" w:rsidP="00A13C1F">
      <w:r>
        <w:tab/>
      </w:r>
      <w:r w:rsidR="00DF4816">
        <w:t>Thảo luận về các kết quả thu đ</w:t>
      </w:r>
      <w:r w:rsidR="00DF4816">
        <w:rPr>
          <w:rFonts w:hint="cs"/>
        </w:rPr>
        <w:t>ư</w:t>
      </w:r>
      <w:r w:rsidR="00DF4816">
        <w:t>ợc, phân tích các điểm mạnh và điểm yếu của hệ thống, so sánh với các hệ thống khác.</w:t>
      </w:r>
    </w:p>
    <w:p w14:paraId="17438A4A" w14:textId="37CB6D8B" w:rsidR="00DF4816" w:rsidRPr="000D6525" w:rsidRDefault="00A13C1F" w:rsidP="00DF4816">
      <w:pPr>
        <w:rPr>
          <w:b/>
          <w:bCs/>
        </w:rPr>
      </w:pPr>
      <w:r>
        <w:rPr>
          <w:b/>
          <w:bCs/>
        </w:rPr>
        <w:t>5</w:t>
      </w:r>
      <w:r w:rsidR="00DF4816" w:rsidRPr="000D6525">
        <w:rPr>
          <w:b/>
          <w:bCs/>
        </w:rPr>
        <w:t>. Tài liệu tham khảo</w:t>
      </w:r>
    </w:p>
    <w:p w14:paraId="6217DAAD" w14:textId="3745BC4E" w:rsidR="00DF4816" w:rsidRDefault="000D6525" w:rsidP="00DF4816">
      <w:r>
        <w:tab/>
      </w:r>
      <w:r w:rsidR="00DF4816">
        <w:t>Liệt kê các tài liệu, sách, bài báo và nguồn tham khảo đã sử dụng trong quá trình nghiên cứu và viết báo cáo.</w:t>
      </w:r>
    </w:p>
    <w:p w14:paraId="54C64115" w14:textId="3C524373" w:rsidR="00C2124E" w:rsidRDefault="00C2124E" w:rsidP="00C2124E">
      <w:pPr>
        <w:pStyle w:val="Heading1"/>
      </w:pPr>
      <w:bookmarkStart w:id="20" w:name="_Toc168223294"/>
      <w:bookmarkStart w:id="21" w:name="_Toc168223434"/>
      <w:bookmarkStart w:id="22" w:name="_Toc168223626"/>
      <w:bookmarkStart w:id="23" w:name="_Toc168744587"/>
      <w:r>
        <w:lastRenderedPageBreak/>
        <w:t>Cơ sở lý thuyết và nghiên cứu liên quan</w:t>
      </w:r>
      <w:bookmarkEnd w:id="20"/>
      <w:bookmarkEnd w:id="21"/>
      <w:bookmarkEnd w:id="22"/>
      <w:bookmarkEnd w:id="23"/>
    </w:p>
    <w:p w14:paraId="5D470506" w14:textId="714104BC" w:rsidR="003B757F" w:rsidRDefault="001A52FC" w:rsidP="0043419B">
      <w:pPr>
        <w:pStyle w:val="Heading2"/>
      </w:pPr>
      <w:bookmarkStart w:id="24" w:name="_Toc168223295"/>
      <w:bookmarkStart w:id="25" w:name="_Toc168223435"/>
      <w:bookmarkStart w:id="26" w:name="_Toc168223627"/>
      <w:bookmarkStart w:id="27" w:name="_Toc168744588"/>
      <w:r>
        <w:t xml:space="preserve">Các thuật toán </w:t>
      </w:r>
      <w:r w:rsidR="00564B35">
        <w:t>liên quan đến cờ vua</w:t>
      </w:r>
      <w:bookmarkEnd w:id="24"/>
      <w:bookmarkEnd w:id="25"/>
      <w:bookmarkEnd w:id="26"/>
      <w:bookmarkEnd w:id="27"/>
    </w:p>
    <w:p w14:paraId="19B7C0D2" w14:textId="1A249605" w:rsidR="00953AF0" w:rsidRDefault="00953AF0" w:rsidP="0043419B">
      <w:pPr>
        <w:pStyle w:val="Heading3"/>
      </w:pPr>
      <w:bookmarkStart w:id="28" w:name="_Toc168223296"/>
      <w:bookmarkStart w:id="29" w:name="_Toc168223436"/>
      <w:bookmarkStart w:id="30" w:name="_Toc168223628"/>
      <w:bookmarkStart w:id="31" w:name="_Toc168744589"/>
      <w:r>
        <w:t>Sử dụng Bit</w:t>
      </w:r>
      <w:r w:rsidR="00A52FD8">
        <w:t xml:space="preserve"> b</w:t>
      </w:r>
      <w:r>
        <w:t>oard để biểu diễn bàn cờ và n</w:t>
      </w:r>
      <w:r>
        <w:rPr>
          <w:rFonts w:hint="cs"/>
        </w:rPr>
        <w:t>ư</w:t>
      </w:r>
      <w:r>
        <w:t>ớc đi</w:t>
      </w:r>
      <w:bookmarkEnd w:id="28"/>
      <w:bookmarkEnd w:id="29"/>
      <w:bookmarkEnd w:id="30"/>
      <w:bookmarkEnd w:id="31"/>
    </w:p>
    <w:p w14:paraId="26F8DDB3" w14:textId="6F39C76F" w:rsidR="00953AF0" w:rsidRDefault="00953AF0" w:rsidP="00953AF0">
      <w:r>
        <w:t>Bit</w:t>
      </w:r>
      <w:r w:rsidR="00675638">
        <w:t xml:space="preserve"> </w:t>
      </w:r>
      <w:r>
        <w:t>board là một ph</w:t>
      </w:r>
      <w:r>
        <w:rPr>
          <w:rFonts w:hint="cs"/>
        </w:rPr>
        <w:t>ươ</w:t>
      </w:r>
      <w:r>
        <w:t>ng pháp biểu diễn bàn cờ và n</w:t>
      </w:r>
      <w:r>
        <w:rPr>
          <w:rFonts w:hint="cs"/>
        </w:rPr>
        <w:t>ư</w:t>
      </w:r>
      <w:r>
        <w:t>ớc đi trong cờ vua sử dụng các giá trị nhị phân. Ph</w:t>
      </w:r>
      <w:r>
        <w:rPr>
          <w:rFonts w:hint="cs"/>
        </w:rPr>
        <w:t>ươ</w:t>
      </w:r>
      <w:r>
        <w:t>ng pháp này cho phép xử lý các thao tác trên bàn cờ một cách hiệu quả và nhanh chóng, nhờ vào các phép toán nhị phân.</w:t>
      </w:r>
    </w:p>
    <w:p w14:paraId="0FB4851B" w14:textId="2538BCCF" w:rsidR="00953AF0" w:rsidRDefault="00953AF0" w:rsidP="00953AF0">
      <w:pPr>
        <w:pStyle w:val="Bulletpoint"/>
      </w:pPr>
      <w:r>
        <w:t>Nguyên tắc hoạt động:</w:t>
      </w:r>
    </w:p>
    <w:p w14:paraId="1B6310E3" w14:textId="77777777" w:rsidR="00953AF0" w:rsidRDefault="00953AF0" w:rsidP="00953AF0">
      <w:pPr>
        <w:pStyle w:val="Sub-bullet"/>
      </w:pPr>
      <w:r>
        <w:t>Bàn cờ 64 ô đ</w:t>
      </w:r>
      <w:r>
        <w:rPr>
          <w:rFonts w:hint="cs"/>
        </w:rPr>
        <w:t>ư</w:t>
      </w:r>
      <w:r>
        <w:t>ợc biểu diễn bằng một giá trị 64 bit (ulong), trong đó mỗi bit đại diện cho một ô trên bàn cờ. Giá trị của bit cho biết ô đó có chứa quân cờ hay không.</w:t>
      </w:r>
    </w:p>
    <w:p w14:paraId="428B9128" w14:textId="1B3C492B" w:rsidR="00953AF0" w:rsidRDefault="00953AF0" w:rsidP="00953AF0">
      <w:pPr>
        <w:pStyle w:val="Sub-bullet"/>
      </w:pPr>
      <w:r>
        <w:t>Mỗi loại quân cờ và màu cờ đ</w:t>
      </w:r>
      <w:r>
        <w:rPr>
          <w:rFonts w:hint="cs"/>
        </w:rPr>
        <w:t>ư</w:t>
      </w:r>
      <w:r>
        <w:t>ợc biểu diễn bằng một giá trị bit khác nhau. Cụ thể, có 1</w:t>
      </w:r>
      <w:r w:rsidR="00675638">
        <w:t>2</w:t>
      </w:r>
      <w:r>
        <w:t xml:space="preserve"> loại quân cờ (bao gồm cả hai màu trắng và đen), do đó cần 1</w:t>
      </w:r>
      <w:r w:rsidR="00675638">
        <w:t>2</w:t>
      </w:r>
      <w:r>
        <w:t xml:space="preserve"> giá trị 64 bit để biểu diễn vị trí của tất cả các quân cờ trên bàn cờ.</w:t>
      </w:r>
    </w:p>
    <w:p w14:paraId="7F4C8A50" w14:textId="77777777" w:rsidR="00953AF0" w:rsidRDefault="00953AF0" w:rsidP="00953AF0">
      <w:pPr>
        <w:pStyle w:val="Sub-bullet"/>
      </w:pPr>
      <w:r>
        <w:t>N</w:t>
      </w:r>
      <w:r>
        <w:rPr>
          <w:rFonts w:hint="cs"/>
        </w:rPr>
        <w:t>ư</w:t>
      </w:r>
      <w:r>
        <w:t>ớc đi đ</w:t>
      </w:r>
      <w:r>
        <w:rPr>
          <w:rFonts w:hint="cs"/>
        </w:rPr>
        <w:t>ư</w:t>
      </w:r>
      <w:r>
        <w:t>ợc biểu diễn bằng một giá trị 16 bit, trong đó các bit chứa thông tin về ô bắt đầu, ô mục tiêu và các loại n</w:t>
      </w:r>
      <w:r>
        <w:rPr>
          <w:rFonts w:hint="cs"/>
        </w:rPr>
        <w:t>ư</w:t>
      </w:r>
      <w:r>
        <w:t>ớc đi đặc biệt (ví dụ: phong hậu, nhập thành).</w:t>
      </w:r>
    </w:p>
    <w:p w14:paraId="1268B440" w14:textId="0C234018" w:rsidR="00953AF0" w:rsidRDefault="00953AF0" w:rsidP="00953AF0">
      <w:pPr>
        <w:pStyle w:val="Bulletpoint"/>
      </w:pPr>
      <w:r>
        <w:t>Lợi ích:</w:t>
      </w:r>
    </w:p>
    <w:p w14:paraId="55D7BBD6" w14:textId="77777777" w:rsidR="00953AF0" w:rsidRDefault="00953AF0" w:rsidP="00953AF0">
      <w:pPr>
        <w:pStyle w:val="Sub-bullet"/>
      </w:pPr>
      <w:r>
        <w:t>Sử dụng bitboard giúp tăng tốc độ xử lý các thao tác trên bàn cờ, nh</w:t>
      </w:r>
      <w:r>
        <w:rPr>
          <w:rFonts w:hint="cs"/>
        </w:rPr>
        <w:t>ư</w:t>
      </w:r>
      <w:r>
        <w:t xml:space="preserve"> kiểm tra các n</w:t>
      </w:r>
      <w:r>
        <w:rPr>
          <w:rFonts w:hint="cs"/>
        </w:rPr>
        <w:t>ư</w:t>
      </w:r>
      <w:r>
        <w:t>ớc đi hợp lệ và thực hiện n</w:t>
      </w:r>
      <w:r>
        <w:rPr>
          <w:rFonts w:hint="cs"/>
        </w:rPr>
        <w:t>ư</w:t>
      </w:r>
      <w:r>
        <w:t>ớc đi.</w:t>
      </w:r>
    </w:p>
    <w:p w14:paraId="11C952FE" w14:textId="504DF09C" w:rsidR="00953AF0" w:rsidRPr="00953AF0" w:rsidRDefault="00953AF0" w:rsidP="00953AF0">
      <w:pPr>
        <w:pStyle w:val="Sub-bullet"/>
      </w:pPr>
      <w:r>
        <w:t>Các phép toán nhị phân giúp giảm thiểu tài nguyên tính toán, do đó nâng cao hiệu suất tổng thể của ch</w:t>
      </w:r>
      <w:r>
        <w:rPr>
          <w:rFonts w:hint="cs"/>
        </w:rPr>
        <w:t>ươ</w:t>
      </w:r>
      <w:r>
        <w:t>ng trình.</w:t>
      </w:r>
    </w:p>
    <w:p w14:paraId="7C34CC39" w14:textId="77777777" w:rsidR="00CD0D67" w:rsidRDefault="00CD0D67" w:rsidP="0043419B">
      <w:pPr>
        <w:pStyle w:val="Heading3"/>
      </w:pPr>
      <w:bookmarkStart w:id="32" w:name="_Toc168223297"/>
      <w:bookmarkStart w:id="33" w:name="_Toc168223437"/>
      <w:bookmarkStart w:id="34" w:name="_Toc168223629"/>
      <w:bookmarkStart w:id="35" w:name="_Toc168744590"/>
      <w:r>
        <w:t>Thuật toán Minimax</w:t>
      </w:r>
      <w:bookmarkEnd w:id="32"/>
      <w:bookmarkEnd w:id="33"/>
      <w:bookmarkEnd w:id="34"/>
      <w:bookmarkEnd w:id="35"/>
    </w:p>
    <w:p w14:paraId="58D6F29F" w14:textId="20CD341D" w:rsidR="00CD0D67" w:rsidRDefault="00CD0D67" w:rsidP="00CD0D67">
      <w:r>
        <w:t>Thuật toán Minimax là nền tảng của nhiều ch</w:t>
      </w:r>
      <w:r>
        <w:rPr>
          <w:rFonts w:hint="cs"/>
        </w:rPr>
        <w:t>ươ</w:t>
      </w:r>
      <w:r>
        <w:t>ng trình ch</w:t>
      </w:r>
      <w:r>
        <w:rPr>
          <w:rFonts w:hint="cs"/>
        </w:rPr>
        <w:t>ơ</w:t>
      </w:r>
      <w:r>
        <w:t>i cờ vua. Thuật toán này hoạt động dựa trên nguyên lý đối kháng giữa hai ng</w:t>
      </w:r>
      <w:r>
        <w:rPr>
          <w:rFonts w:hint="cs"/>
        </w:rPr>
        <w:t>ư</w:t>
      </w:r>
      <w:r>
        <w:t>ời ch</w:t>
      </w:r>
      <w:r>
        <w:rPr>
          <w:rFonts w:hint="cs"/>
        </w:rPr>
        <w:t>ơ</w:t>
      </w:r>
      <w:r>
        <w:t>i, th</w:t>
      </w:r>
      <w:r>
        <w:rPr>
          <w:rFonts w:hint="cs"/>
        </w:rPr>
        <w:t>ư</w:t>
      </w:r>
      <w:r>
        <w:t>ờng đ</w:t>
      </w:r>
      <w:r>
        <w:rPr>
          <w:rFonts w:hint="cs"/>
        </w:rPr>
        <w:t>ư</w:t>
      </w:r>
      <w:r>
        <w:t>ợc gọi là ng</w:t>
      </w:r>
      <w:r>
        <w:rPr>
          <w:rFonts w:hint="cs"/>
        </w:rPr>
        <w:t>ư</w:t>
      </w:r>
      <w:r>
        <w:t>ời ch</w:t>
      </w:r>
      <w:r>
        <w:rPr>
          <w:rFonts w:hint="cs"/>
        </w:rPr>
        <w:t>ơ</w:t>
      </w:r>
      <w:r>
        <w:t>i "maximizing" và ng</w:t>
      </w:r>
      <w:r>
        <w:rPr>
          <w:rFonts w:hint="cs"/>
        </w:rPr>
        <w:t>ư</w:t>
      </w:r>
      <w:r>
        <w:t>ời ch</w:t>
      </w:r>
      <w:r>
        <w:rPr>
          <w:rFonts w:hint="cs"/>
        </w:rPr>
        <w:t>ơ</w:t>
      </w:r>
      <w:r>
        <w:t>i "minimizing". Mục tiêu của ng</w:t>
      </w:r>
      <w:r>
        <w:rPr>
          <w:rFonts w:hint="cs"/>
        </w:rPr>
        <w:t>ư</w:t>
      </w:r>
      <w:r>
        <w:t>ời ch</w:t>
      </w:r>
      <w:r>
        <w:rPr>
          <w:rFonts w:hint="cs"/>
        </w:rPr>
        <w:t>ơ</w:t>
      </w:r>
      <w:r>
        <w:t>i maximizing là tối đa hóa lợi thế của mình, trong khi mục tiêu của ng</w:t>
      </w:r>
      <w:r>
        <w:rPr>
          <w:rFonts w:hint="cs"/>
        </w:rPr>
        <w:t>ư</w:t>
      </w:r>
      <w:r>
        <w:t>ời ch</w:t>
      </w:r>
      <w:r>
        <w:rPr>
          <w:rFonts w:hint="cs"/>
        </w:rPr>
        <w:t>ơ</w:t>
      </w:r>
      <w:r>
        <w:t>i minimizing là tối thiểu hóa lợi thế của đối thủ.</w:t>
      </w:r>
    </w:p>
    <w:p w14:paraId="6A280E61" w14:textId="6A18A1B0" w:rsidR="00CD0D67" w:rsidRDefault="00CD0D67" w:rsidP="000D3F1C">
      <w:pPr>
        <w:pStyle w:val="Bulletpoint"/>
      </w:pPr>
      <w:r>
        <w:t>Nguyên tắc hoạt động:</w:t>
      </w:r>
    </w:p>
    <w:p w14:paraId="1DBC9960" w14:textId="77777777" w:rsidR="00CD0D67" w:rsidRDefault="00CD0D67" w:rsidP="000D3F1C">
      <w:pPr>
        <w:pStyle w:val="Sub-bullet"/>
      </w:pPr>
      <w:r>
        <w:t>Xây dựng cây tìm kiếm, trong đó mỗi nút đại diện cho một trạng thái của bàn cờ.</w:t>
      </w:r>
    </w:p>
    <w:p w14:paraId="6754AE32" w14:textId="77777777" w:rsidR="00CD0D67" w:rsidRDefault="00CD0D67" w:rsidP="0087462E">
      <w:pPr>
        <w:pStyle w:val="Sub-bullet"/>
      </w:pPr>
      <w:r>
        <w:t>Các nhánh của cây đại diện cho các n</w:t>
      </w:r>
      <w:r>
        <w:rPr>
          <w:rFonts w:hint="cs"/>
        </w:rPr>
        <w:t>ư</w:t>
      </w:r>
      <w:r>
        <w:t>ớc đi có thể thực hiện từ trạng thái hiện tại.</w:t>
      </w:r>
    </w:p>
    <w:p w14:paraId="36ABA874" w14:textId="77777777" w:rsidR="00CD0D67" w:rsidRDefault="00CD0D67" w:rsidP="0087462E">
      <w:pPr>
        <w:pStyle w:val="Sub-bullet"/>
      </w:pPr>
      <w:r>
        <w:t>Tại mỗi cấp độ của cây, ng</w:t>
      </w:r>
      <w:r>
        <w:rPr>
          <w:rFonts w:hint="cs"/>
        </w:rPr>
        <w:t>ư</w:t>
      </w:r>
      <w:r>
        <w:t>ời ch</w:t>
      </w:r>
      <w:r>
        <w:rPr>
          <w:rFonts w:hint="cs"/>
        </w:rPr>
        <w:t>ơ</w:t>
      </w:r>
      <w:r>
        <w:t>i hiện tại sẽ chọn n</w:t>
      </w:r>
      <w:r>
        <w:rPr>
          <w:rFonts w:hint="cs"/>
        </w:rPr>
        <w:t>ư</w:t>
      </w:r>
      <w:r>
        <w:t xml:space="preserve">ớc đi tối </w:t>
      </w:r>
      <w:r>
        <w:rPr>
          <w:rFonts w:hint="cs"/>
        </w:rPr>
        <w:t>ư</w:t>
      </w:r>
      <w:r>
        <w:t>u nhất cho mình (maximizing chọn n</w:t>
      </w:r>
      <w:r>
        <w:rPr>
          <w:rFonts w:hint="cs"/>
        </w:rPr>
        <w:t>ư</w:t>
      </w:r>
      <w:r>
        <w:t>ớc đi có giá trị cao nhất, minimizing chọn n</w:t>
      </w:r>
      <w:r>
        <w:rPr>
          <w:rFonts w:hint="cs"/>
        </w:rPr>
        <w:t>ư</w:t>
      </w:r>
      <w:r>
        <w:t>ớc đi có giá trị thấp nhất).</w:t>
      </w:r>
    </w:p>
    <w:p w14:paraId="7134CC0F" w14:textId="0CEFF663" w:rsidR="00CD0D67" w:rsidRDefault="00CD0D67" w:rsidP="000D3F1C">
      <w:pPr>
        <w:pStyle w:val="Bulletpoint"/>
      </w:pPr>
      <w:r>
        <w:t>Ứng dụng:</w:t>
      </w:r>
    </w:p>
    <w:p w14:paraId="11856159" w14:textId="77777777" w:rsidR="00CD0D67" w:rsidRDefault="00CD0D67" w:rsidP="0087462E">
      <w:pPr>
        <w:pStyle w:val="Sub-bullet"/>
      </w:pPr>
      <w:r>
        <w:lastRenderedPageBreak/>
        <w:t>Minimax đ</w:t>
      </w:r>
      <w:r>
        <w:rPr>
          <w:rFonts w:hint="cs"/>
        </w:rPr>
        <w:t>ư</w:t>
      </w:r>
      <w:r>
        <w:t>ợc sử dụng để quyết định n</w:t>
      </w:r>
      <w:r>
        <w:rPr>
          <w:rFonts w:hint="cs"/>
        </w:rPr>
        <w:t>ư</w:t>
      </w:r>
      <w:r>
        <w:t>ớc đi tiếp theo dựa trên việc đánh giá các trạng thái của bàn cờ.</w:t>
      </w:r>
    </w:p>
    <w:p w14:paraId="44F45D96" w14:textId="6CCBF0BB" w:rsidR="00CD0D67" w:rsidRDefault="00CD0D67" w:rsidP="0043419B">
      <w:pPr>
        <w:pStyle w:val="Heading3"/>
      </w:pPr>
      <w:bookmarkStart w:id="36" w:name="_Toc168223298"/>
      <w:bookmarkStart w:id="37" w:name="_Toc168223438"/>
      <w:bookmarkStart w:id="38" w:name="_Toc168223630"/>
      <w:bookmarkStart w:id="39" w:name="_Toc168744591"/>
      <w:r>
        <w:t>Alpha-Beta Pruning</w:t>
      </w:r>
      <w:bookmarkEnd w:id="36"/>
      <w:bookmarkEnd w:id="37"/>
      <w:bookmarkEnd w:id="38"/>
      <w:bookmarkEnd w:id="39"/>
    </w:p>
    <w:p w14:paraId="24F5B72A" w14:textId="37F0C615" w:rsidR="00CD0D67" w:rsidRDefault="00CD0D67" w:rsidP="00CD0D67">
      <w:r>
        <w:t>Alpha-Beta Pruning là một cải tiến của thuật toán Minimax, giúp giảm số l</w:t>
      </w:r>
      <w:r>
        <w:rPr>
          <w:rFonts w:hint="cs"/>
        </w:rPr>
        <w:t>ư</w:t>
      </w:r>
      <w:r>
        <w:t>ợng nút cần đ</w:t>
      </w:r>
      <w:r>
        <w:rPr>
          <w:rFonts w:hint="cs"/>
        </w:rPr>
        <w:t>ư</w:t>
      </w:r>
      <w:r>
        <w:t>ợc đánh giá trong cây tìm kiếm, từ đó tăng hiệu quả tính toán.</w:t>
      </w:r>
    </w:p>
    <w:p w14:paraId="3CA206BD" w14:textId="46A3DA0C" w:rsidR="00CD0D67" w:rsidRDefault="00CD0D67" w:rsidP="00BF1F0E">
      <w:pPr>
        <w:pStyle w:val="Bulletpoint"/>
      </w:pPr>
      <w:r>
        <w:t>Nguyên tắc hoạt động:</w:t>
      </w:r>
    </w:p>
    <w:p w14:paraId="2EE96418" w14:textId="77777777" w:rsidR="00CD0D67" w:rsidRDefault="00CD0D67" w:rsidP="00BF1F0E">
      <w:pPr>
        <w:pStyle w:val="Sub-bullet"/>
      </w:pPr>
      <w:r>
        <w:t>Sử dụng hai giá trị alpha và beta để theo dõi các giới hạn của điểm số mà ng</w:t>
      </w:r>
      <w:r>
        <w:rPr>
          <w:rFonts w:hint="cs"/>
        </w:rPr>
        <w:t>ư</w:t>
      </w:r>
      <w:r>
        <w:t>ời ch</w:t>
      </w:r>
      <w:r>
        <w:rPr>
          <w:rFonts w:hint="cs"/>
        </w:rPr>
        <w:t>ơ</w:t>
      </w:r>
      <w:r>
        <w:t>i maximizing và minimizing có thể đạt đ</w:t>
      </w:r>
      <w:r>
        <w:rPr>
          <w:rFonts w:hint="cs"/>
        </w:rPr>
        <w:t>ư</w:t>
      </w:r>
      <w:r>
        <w:t>ợc.</w:t>
      </w:r>
    </w:p>
    <w:p w14:paraId="4AB1AD15" w14:textId="77777777" w:rsidR="00CD0D67" w:rsidRDefault="00CD0D67" w:rsidP="00BF1F0E">
      <w:pPr>
        <w:pStyle w:val="Sub-bullet"/>
      </w:pPr>
      <w:r>
        <w:t>Khi tìm kiếm, nếu phát hiện một nhánh mà điểm số không thể tốt h</w:t>
      </w:r>
      <w:r>
        <w:rPr>
          <w:rFonts w:hint="cs"/>
        </w:rPr>
        <w:t>ơ</w:t>
      </w:r>
      <w:r>
        <w:t>n các giới hạn hiện tại, nhánh đó sẽ bị cắt bỏ.</w:t>
      </w:r>
    </w:p>
    <w:p w14:paraId="352D6354" w14:textId="4F241DEB" w:rsidR="00CD0D67" w:rsidRDefault="00CD0D67" w:rsidP="00E74704">
      <w:pPr>
        <w:pStyle w:val="Bulletpoint"/>
      </w:pPr>
      <w:r>
        <w:t>Lợi ích:</w:t>
      </w:r>
    </w:p>
    <w:p w14:paraId="7D46E420" w14:textId="29484F74" w:rsidR="00CD0D67" w:rsidRDefault="00CD0D67" w:rsidP="00E74704">
      <w:pPr>
        <w:pStyle w:val="Sub-bullet"/>
      </w:pPr>
      <w:r>
        <w:t>Giảm đáng kể số l</w:t>
      </w:r>
      <w:r>
        <w:rPr>
          <w:rFonts w:hint="cs"/>
        </w:rPr>
        <w:t>ư</w:t>
      </w:r>
      <w:r>
        <w:t>ợng trạng thái cần đ</w:t>
      </w:r>
      <w:r>
        <w:rPr>
          <w:rFonts w:hint="cs"/>
        </w:rPr>
        <w:t>ư</w:t>
      </w:r>
      <w:r>
        <w:t>ợc đánh giá, từ đó tăng tốc độ tìm kiếm và ra quyết định của chess bot.</w:t>
      </w:r>
    </w:p>
    <w:p w14:paraId="4465C318" w14:textId="362B48E4" w:rsidR="00E74704" w:rsidRDefault="009B589F" w:rsidP="0043419B">
      <w:pPr>
        <w:pStyle w:val="Heading3"/>
      </w:pPr>
      <w:bookmarkStart w:id="40" w:name="_Toc168223299"/>
      <w:bookmarkStart w:id="41" w:name="_Toc168223439"/>
      <w:bookmarkStart w:id="42" w:name="_Toc168223631"/>
      <w:bookmarkStart w:id="43" w:name="_Toc168744592"/>
      <w:r w:rsidRPr="009B589F">
        <w:t>Quiscience Search</w:t>
      </w:r>
      <w:bookmarkEnd w:id="40"/>
      <w:bookmarkEnd w:id="41"/>
      <w:bookmarkEnd w:id="42"/>
      <w:bookmarkEnd w:id="43"/>
    </w:p>
    <w:p w14:paraId="52F3155D" w14:textId="0ABF5982" w:rsidR="009B589F" w:rsidRDefault="009B589F" w:rsidP="009B589F">
      <w:r>
        <w:t>Quiscience Search là một kỹ thuật đ</w:t>
      </w:r>
      <w:r>
        <w:rPr>
          <w:rFonts w:hint="cs"/>
        </w:rPr>
        <w:t>ư</w:t>
      </w:r>
      <w:r>
        <w:t>ợc sử dụng để giải quyết vấn đề "horizon effect" trong các thuật toán tìm kiếm cây, đặc biệt là trong cờ vua. Horizon effect xảy ra khi thuật toán không thể nhìn xa h</w:t>
      </w:r>
      <w:r>
        <w:rPr>
          <w:rFonts w:hint="cs"/>
        </w:rPr>
        <w:t>ơ</w:t>
      </w:r>
      <w:r>
        <w:t>n một số b</w:t>
      </w:r>
      <w:r>
        <w:rPr>
          <w:rFonts w:hint="cs"/>
        </w:rPr>
        <w:t>ư</w:t>
      </w:r>
      <w:r>
        <w:t>ớc nhất định, dẫn đến việc đánh giá không chính xác trạng thái của bàn cờ.</w:t>
      </w:r>
    </w:p>
    <w:p w14:paraId="2FC79129" w14:textId="3DA97D4F" w:rsidR="009B589F" w:rsidRDefault="009B589F" w:rsidP="009B589F">
      <w:pPr>
        <w:pStyle w:val="Bulletpoint"/>
      </w:pPr>
      <w:r>
        <w:t>Nguyên tắc hoạt động:</w:t>
      </w:r>
    </w:p>
    <w:p w14:paraId="1618A358" w14:textId="77777777" w:rsidR="009B589F" w:rsidRDefault="009B589F" w:rsidP="009B589F">
      <w:pPr>
        <w:pStyle w:val="Sub-bullet"/>
      </w:pPr>
      <w:r>
        <w:t>Khi thuật toán Minimax hoặc Alpha-Beta Pruning đạt đến độ sâu tối đa, Quiscience Search sẽ tiếp tục tìm kiếm thêm các n</w:t>
      </w:r>
      <w:r>
        <w:rPr>
          <w:rFonts w:hint="cs"/>
        </w:rPr>
        <w:t>ư</w:t>
      </w:r>
      <w:r>
        <w:t>ớc đi "yên lặng" (quiescent moves) nh</w:t>
      </w:r>
      <w:r>
        <w:rPr>
          <w:rFonts w:hint="cs"/>
        </w:rPr>
        <w:t>ư</w:t>
      </w:r>
      <w:r>
        <w:t xml:space="preserve"> bắt quân hoặc phòng thủ để đảm bảo rằng không bỏ sót những n</w:t>
      </w:r>
      <w:r>
        <w:rPr>
          <w:rFonts w:hint="cs"/>
        </w:rPr>
        <w:t>ư</w:t>
      </w:r>
      <w:r>
        <w:t>ớc đi quan trọng có thể thay đổi đáng kể tình huống bàn cờ.</w:t>
      </w:r>
    </w:p>
    <w:p w14:paraId="7472DBBA" w14:textId="55435BB7" w:rsidR="009B589F" w:rsidRDefault="009B589F" w:rsidP="009B589F">
      <w:pPr>
        <w:pStyle w:val="Bulletpoint"/>
      </w:pPr>
      <w:r>
        <w:t>Lợi ích:</w:t>
      </w:r>
    </w:p>
    <w:p w14:paraId="75645F8F" w14:textId="77777777" w:rsidR="009B589F" w:rsidRDefault="009B589F" w:rsidP="009B589F">
      <w:pPr>
        <w:pStyle w:val="Sub-bullet"/>
      </w:pPr>
      <w:r>
        <w:t>Giảm thiểu rủi ro của việc đánh giá sai lầm do horizon effect.</w:t>
      </w:r>
    </w:p>
    <w:p w14:paraId="26D471E0" w14:textId="26B2EDDB" w:rsidR="009B589F" w:rsidRDefault="009B589F" w:rsidP="009B589F">
      <w:pPr>
        <w:pStyle w:val="Sub-bullet"/>
      </w:pPr>
      <w:r>
        <w:t>Cung cấp đánh giá chính xác h</w:t>
      </w:r>
      <w:r>
        <w:rPr>
          <w:rFonts w:hint="cs"/>
        </w:rPr>
        <w:t>ơ</w:t>
      </w:r>
      <w:r>
        <w:t>n về trạng thái cuối cùng của các nhánh tìm kiếm.</w:t>
      </w:r>
    </w:p>
    <w:p w14:paraId="665093BD" w14:textId="77777777" w:rsidR="002731A4" w:rsidRDefault="002731A4" w:rsidP="0043419B">
      <w:pPr>
        <w:pStyle w:val="Heading3"/>
      </w:pPr>
      <w:bookmarkStart w:id="44" w:name="_Toc168223300"/>
      <w:bookmarkStart w:id="45" w:name="_Toc168223440"/>
      <w:bookmarkStart w:id="46" w:name="_Toc168223632"/>
      <w:bookmarkStart w:id="47" w:name="_Toc168744593"/>
      <w:r>
        <w:t>Sắp xếp n</w:t>
      </w:r>
      <w:r>
        <w:rPr>
          <w:rFonts w:hint="cs"/>
        </w:rPr>
        <w:t>ư</w:t>
      </w:r>
      <w:r>
        <w:t>ớc đi (Move Ordering)</w:t>
      </w:r>
      <w:bookmarkEnd w:id="44"/>
      <w:bookmarkEnd w:id="45"/>
      <w:bookmarkEnd w:id="46"/>
      <w:bookmarkEnd w:id="47"/>
    </w:p>
    <w:p w14:paraId="14E5E17C" w14:textId="07D085F4" w:rsidR="002731A4" w:rsidRDefault="002731A4" w:rsidP="002731A4">
      <w:r>
        <w:t>Sắp xếp n</w:t>
      </w:r>
      <w:r>
        <w:rPr>
          <w:rFonts w:hint="cs"/>
        </w:rPr>
        <w:t>ư</w:t>
      </w:r>
      <w:r>
        <w:t xml:space="preserve">ớc đi là một kỹ thuật quan trọng trong việc tối </w:t>
      </w:r>
      <w:r>
        <w:rPr>
          <w:rFonts w:hint="cs"/>
        </w:rPr>
        <w:t>ư</w:t>
      </w:r>
      <w:r>
        <w:t xml:space="preserve">u hóa quá trình tìm kiếm trong cây Minimax </w:t>
      </w:r>
      <w:r w:rsidR="000076D6">
        <w:t>có áp dụng</w:t>
      </w:r>
      <w:r>
        <w:t xml:space="preserve"> Alpha-Beta Pruning. Việc sắp xếp các n</w:t>
      </w:r>
      <w:r>
        <w:rPr>
          <w:rFonts w:hint="cs"/>
        </w:rPr>
        <w:t>ư</w:t>
      </w:r>
      <w:r>
        <w:t>ớc đi theo thứ tự hợp lý có thể giúp tăng hiệu quả của thuật toán bằng cách giảm số l</w:t>
      </w:r>
      <w:r>
        <w:rPr>
          <w:rFonts w:hint="cs"/>
        </w:rPr>
        <w:t>ư</w:t>
      </w:r>
      <w:r>
        <w:t>ợng các nhánh cần kiểm tra.</w:t>
      </w:r>
    </w:p>
    <w:p w14:paraId="1A49E606" w14:textId="408D8D28" w:rsidR="002731A4" w:rsidRDefault="002731A4" w:rsidP="002731A4">
      <w:pPr>
        <w:pStyle w:val="Bulletpoint"/>
      </w:pPr>
      <w:r>
        <w:t>Nguyên tắc hoạt động:</w:t>
      </w:r>
    </w:p>
    <w:p w14:paraId="200A3E70" w14:textId="77777777" w:rsidR="002731A4" w:rsidRDefault="002731A4" w:rsidP="002731A4">
      <w:pPr>
        <w:pStyle w:val="Sub-bullet"/>
      </w:pPr>
      <w:r>
        <w:t>Các n</w:t>
      </w:r>
      <w:r>
        <w:rPr>
          <w:rFonts w:hint="cs"/>
        </w:rPr>
        <w:t>ư</w:t>
      </w:r>
      <w:r>
        <w:t>ớc đi có tiềm năng cao (chẳng hạn nh</w:t>
      </w:r>
      <w:r>
        <w:rPr>
          <w:rFonts w:hint="cs"/>
        </w:rPr>
        <w:t>ư</w:t>
      </w:r>
      <w:r>
        <w:t xml:space="preserve"> các n</w:t>
      </w:r>
      <w:r>
        <w:rPr>
          <w:rFonts w:hint="cs"/>
        </w:rPr>
        <w:t>ư</w:t>
      </w:r>
      <w:r>
        <w:t>ớc bắt quân hoặc phong quân) đ</w:t>
      </w:r>
      <w:r>
        <w:rPr>
          <w:rFonts w:hint="cs"/>
        </w:rPr>
        <w:t>ư</w:t>
      </w:r>
      <w:r>
        <w:t>ợc đặt lên tr</w:t>
      </w:r>
      <w:r>
        <w:rPr>
          <w:rFonts w:hint="cs"/>
        </w:rPr>
        <w:t>ư</w:t>
      </w:r>
      <w:r>
        <w:t>ớc trong quá trình tìm kiếm.</w:t>
      </w:r>
    </w:p>
    <w:p w14:paraId="440A0263" w14:textId="77777777" w:rsidR="002731A4" w:rsidRDefault="002731A4" w:rsidP="002731A4">
      <w:pPr>
        <w:pStyle w:val="Sub-bullet"/>
      </w:pPr>
      <w:r>
        <w:t>Việc sắp xếp này giúp tăng khả năng cắt bỏ sớm các nhánh không cần thiết trong Alpha-Beta Pruning, từ đó tiết kiệm tài nguyên tính toán.</w:t>
      </w:r>
    </w:p>
    <w:p w14:paraId="5F727F85" w14:textId="6145669A" w:rsidR="002731A4" w:rsidRDefault="002731A4" w:rsidP="002731A4">
      <w:pPr>
        <w:pStyle w:val="Bulletpoint"/>
      </w:pPr>
      <w:r>
        <w:lastRenderedPageBreak/>
        <w:t>Lợi ích:</w:t>
      </w:r>
    </w:p>
    <w:p w14:paraId="46930707" w14:textId="77777777" w:rsidR="002731A4" w:rsidRDefault="002731A4" w:rsidP="002731A4">
      <w:pPr>
        <w:pStyle w:val="Sub-bullet"/>
      </w:pPr>
      <w:r>
        <w:t>Tăng tốc độ tìm kiếm và ra quyết định của chess bot.</w:t>
      </w:r>
    </w:p>
    <w:p w14:paraId="5B7DA29F" w14:textId="154E92A2" w:rsidR="001A3425" w:rsidRDefault="002731A4" w:rsidP="001A3425">
      <w:pPr>
        <w:pStyle w:val="Sub-bullet"/>
      </w:pPr>
      <w:r>
        <w:t>Cải thiện hiệu quả của thuật toán Alpha-Beta Pruning, giúp ch</w:t>
      </w:r>
      <w:r>
        <w:rPr>
          <w:rFonts w:hint="cs"/>
        </w:rPr>
        <w:t>ươ</w:t>
      </w:r>
      <w:r>
        <w:t>ng trình đánh giá đ</w:t>
      </w:r>
      <w:r>
        <w:rPr>
          <w:rFonts w:hint="cs"/>
        </w:rPr>
        <w:t>ư</w:t>
      </w:r>
      <w:r>
        <w:t>ợc nhiều trạng thái h</w:t>
      </w:r>
      <w:r>
        <w:rPr>
          <w:rFonts w:hint="cs"/>
        </w:rPr>
        <w:t>ơ</w:t>
      </w:r>
      <w:r>
        <w:t>n trong cùng một khoảng thời gian.</w:t>
      </w:r>
    </w:p>
    <w:p w14:paraId="5CF5B588" w14:textId="437C32A8" w:rsidR="001A3425" w:rsidRDefault="001A3425" w:rsidP="0043419B">
      <w:pPr>
        <w:pStyle w:val="Heading3"/>
      </w:pPr>
      <w:bookmarkStart w:id="48" w:name="_Toc168744594"/>
      <w:r>
        <w:t xml:space="preserve">Bảng tra cứu giá trị </w:t>
      </w:r>
      <w:r w:rsidR="002359DD">
        <w:t>đánh giá</w:t>
      </w:r>
      <w:r>
        <w:t xml:space="preserve"> (Transposition Table)</w:t>
      </w:r>
      <w:bookmarkEnd w:id="48"/>
    </w:p>
    <w:p w14:paraId="3F33ED47" w14:textId="5FD32FAD" w:rsidR="001A3425" w:rsidRDefault="001A3425" w:rsidP="001A3425">
      <w:r>
        <w:t>Transposition Table là một kỹ thuật quan trọng giúp tăng hiệu quả của các thuật toán tìm kiếm bằng cách l</w:t>
      </w:r>
      <w:r>
        <w:rPr>
          <w:rFonts w:hint="cs"/>
        </w:rPr>
        <w:t>ư</w:t>
      </w:r>
      <w:r>
        <w:t>u trữ các kết quả đánh giá trạng thái đã đ</w:t>
      </w:r>
      <w:r>
        <w:rPr>
          <w:rFonts w:hint="cs"/>
        </w:rPr>
        <w:t>ư</w:t>
      </w:r>
      <w:r>
        <w:t>ợc tính toán tr</w:t>
      </w:r>
      <w:r>
        <w:rPr>
          <w:rFonts w:hint="cs"/>
        </w:rPr>
        <w:t>ư</w:t>
      </w:r>
      <w:r>
        <w:t>ớc đó.</w:t>
      </w:r>
    </w:p>
    <w:p w14:paraId="35DA4EF8" w14:textId="1F8FCFAC" w:rsidR="001A3425" w:rsidRDefault="001A3425" w:rsidP="001A3425">
      <w:pPr>
        <w:pStyle w:val="Bulletpoint"/>
      </w:pPr>
      <w:r>
        <w:t>Nguyên tắc hoạt động:</w:t>
      </w:r>
    </w:p>
    <w:p w14:paraId="13143EBD" w14:textId="77777777" w:rsidR="001A3425" w:rsidRDefault="001A3425" w:rsidP="001A3425">
      <w:pPr>
        <w:pStyle w:val="Sub-bullet"/>
      </w:pPr>
      <w:r>
        <w:t>L</w:t>
      </w:r>
      <w:r>
        <w:rPr>
          <w:rFonts w:hint="cs"/>
        </w:rPr>
        <w:t>ư</w:t>
      </w:r>
      <w:r>
        <w:t>u trữ các trạng thái của bàn cờ và các giá trị đánh giá t</w:t>
      </w:r>
      <w:r>
        <w:rPr>
          <w:rFonts w:hint="cs"/>
        </w:rPr>
        <w:t>ươ</w:t>
      </w:r>
      <w:r>
        <w:t>ng ứng khi chúng đ</w:t>
      </w:r>
      <w:r>
        <w:rPr>
          <w:rFonts w:hint="cs"/>
        </w:rPr>
        <w:t>ư</w:t>
      </w:r>
      <w:r>
        <w:t>ợc tính toán trong quá trình tìm kiếm.</w:t>
      </w:r>
    </w:p>
    <w:p w14:paraId="0AB78672" w14:textId="77777777" w:rsidR="001A3425" w:rsidRDefault="001A3425" w:rsidP="001A3425">
      <w:pPr>
        <w:pStyle w:val="Sub-bullet"/>
      </w:pPr>
      <w:r>
        <w:t>Khi gặp lại một trạng thái đã đ</w:t>
      </w:r>
      <w:r>
        <w:rPr>
          <w:rFonts w:hint="cs"/>
        </w:rPr>
        <w:t>ư</w:t>
      </w:r>
      <w:r>
        <w:t>ợc đánh giá tr</w:t>
      </w:r>
      <w:r>
        <w:rPr>
          <w:rFonts w:hint="cs"/>
        </w:rPr>
        <w:t>ư</w:t>
      </w:r>
      <w:r>
        <w:t>ớc đó, thuật toán có thể sử dụng ngay giá trị đã l</w:t>
      </w:r>
      <w:r>
        <w:rPr>
          <w:rFonts w:hint="cs"/>
        </w:rPr>
        <w:t>ư</w:t>
      </w:r>
      <w:r>
        <w:t>u mà không cần phải tính toán lại, từ đó tiết kiệm thời gian và tài nguyên.</w:t>
      </w:r>
    </w:p>
    <w:p w14:paraId="429CFBAA" w14:textId="4BADE870" w:rsidR="001A3425" w:rsidRDefault="001A3425" w:rsidP="001A3425">
      <w:pPr>
        <w:pStyle w:val="Bulletpoint"/>
      </w:pPr>
      <w:r>
        <w:t>Lợi ích:</w:t>
      </w:r>
    </w:p>
    <w:p w14:paraId="1B6F80E0" w14:textId="77777777" w:rsidR="001A3425" w:rsidRDefault="001A3425" w:rsidP="001A3425">
      <w:pPr>
        <w:pStyle w:val="Sub-bullet"/>
      </w:pPr>
      <w:r>
        <w:t>Giảm thiểu khối l</w:t>
      </w:r>
      <w:r>
        <w:rPr>
          <w:rFonts w:hint="cs"/>
        </w:rPr>
        <w:t>ư</w:t>
      </w:r>
      <w:r>
        <w:t>ợng công việc tính toán lặp lại.</w:t>
      </w:r>
    </w:p>
    <w:p w14:paraId="1FAFDC3B" w14:textId="77777777" w:rsidR="001A3425" w:rsidRDefault="001A3425" w:rsidP="001A3425">
      <w:pPr>
        <w:pStyle w:val="Sub-bullet"/>
      </w:pPr>
      <w:r>
        <w:t>Tăng tốc độ tìm kiếm và ra quyết định của chess bot.</w:t>
      </w:r>
    </w:p>
    <w:p w14:paraId="1BB6F59C" w14:textId="3D8BDCA3" w:rsidR="001A3425" w:rsidRDefault="001A3425" w:rsidP="001A3425">
      <w:pPr>
        <w:pStyle w:val="Sub-bullet"/>
      </w:pPr>
      <w:r>
        <w:t xml:space="preserve">Tối </w:t>
      </w:r>
      <w:r>
        <w:rPr>
          <w:rFonts w:hint="cs"/>
        </w:rPr>
        <w:t>ư</w:t>
      </w:r>
      <w:r>
        <w:t>u hóa việc sử dụng bộ nhớ và tài nguyên xử lý.</w:t>
      </w:r>
    </w:p>
    <w:p w14:paraId="16EC4157" w14:textId="50FB2C12" w:rsidR="003864F9" w:rsidRDefault="00774990" w:rsidP="00E05603">
      <w:r w:rsidRPr="00774990">
        <w:t>Các thuật toán và mô hình trên đã đóng góp quan trọng vào sự phát triển của các ch</w:t>
      </w:r>
      <w:r w:rsidRPr="00774990">
        <w:rPr>
          <w:rFonts w:hint="cs"/>
        </w:rPr>
        <w:t>ươ</w:t>
      </w:r>
      <w:r w:rsidRPr="00774990">
        <w:t>ng trình ch</w:t>
      </w:r>
      <w:r w:rsidRPr="00774990">
        <w:rPr>
          <w:rFonts w:hint="cs"/>
        </w:rPr>
        <w:t>ơ</w:t>
      </w:r>
      <w:r w:rsidRPr="00774990">
        <w:t>i cờ vua hiện đại, giúp chúng đạt đ</w:t>
      </w:r>
      <w:r w:rsidRPr="00774990">
        <w:rPr>
          <w:rFonts w:hint="cs"/>
        </w:rPr>
        <w:t>ư</w:t>
      </w:r>
      <w:r w:rsidRPr="00774990">
        <w:t>ợc hiệu suất và khả năng ch</w:t>
      </w:r>
      <w:r w:rsidRPr="00774990">
        <w:rPr>
          <w:rFonts w:hint="cs"/>
        </w:rPr>
        <w:t>ơ</w:t>
      </w:r>
      <w:r w:rsidRPr="00774990">
        <w:t>i v</w:t>
      </w:r>
      <w:r w:rsidRPr="00774990">
        <w:rPr>
          <w:rFonts w:hint="cs"/>
        </w:rPr>
        <w:t>ư</w:t>
      </w:r>
      <w:r w:rsidRPr="00774990">
        <w:t xml:space="preserve">ợt trội. Trong phần tiếp theo, </w:t>
      </w:r>
      <w:r>
        <w:t>bài báo cáo sẽ trình bày cách mà các thuật toán và kĩ thuật này được áp dụng trong dự án chess bot.</w:t>
      </w:r>
    </w:p>
    <w:p w14:paraId="387FDAE9" w14:textId="164013F6" w:rsidR="00661F7B" w:rsidRDefault="00661F7B" w:rsidP="0043419B">
      <w:pPr>
        <w:pStyle w:val="Heading2"/>
      </w:pPr>
      <w:bookmarkStart w:id="49" w:name="_Toc168744595"/>
      <w:r>
        <w:t>Các nghiên cứu v</w:t>
      </w:r>
      <w:r w:rsidR="00591188">
        <w:t>ề</w:t>
      </w:r>
      <w:r>
        <w:t xml:space="preserve"> hệ thống chess bot hiện tại</w:t>
      </w:r>
      <w:bookmarkEnd w:id="49"/>
    </w:p>
    <w:p w14:paraId="7902836C" w14:textId="5641BEB8" w:rsidR="00661F7B" w:rsidRDefault="00661F7B" w:rsidP="00661F7B">
      <w:r>
        <w:t>Trong những năm gần đây, nhiều nghiên cứu và phát triển đã đ</w:t>
      </w:r>
      <w:r>
        <w:rPr>
          <w:rFonts w:hint="cs"/>
        </w:rPr>
        <w:t>ư</w:t>
      </w:r>
      <w:r>
        <w:t>ợc thực hiện để tạo ra các hệ thống chess bot mạnh mẽ, có khả năng thi đấu ở cấp độ cao nhất. Trong số các hệ thống chess bot hiện tại, hai ch</w:t>
      </w:r>
      <w:r>
        <w:rPr>
          <w:rFonts w:hint="cs"/>
        </w:rPr>
        <w:t>ươ</w:t>
      </w:r>
      <w:r>
        <w:t>ng trình nổi bật nhất là Stockfish và AlphaZero. Cả hai đều có những đặc điểm và kỹ thuật độc đáo, đóng góp quan trọng vào sự phát triển của lĩnh vực này.</w:t>
      </w:r>
    </w:p>
    <w:p w14:paraId="7078C323" w14:textId="333E89FD" w:rsidR="00661F7B" w:rsidRPr="0043419B" w:rsidRDefault="00661F7B" w:rsidP="0043419B">
      <w:pPr>
        <w:pStyle w:val="Heading3"/>
      </w:pPr>
      <w:bookmarkStart w:id="50" w:name="_Toc168744596"/>
      <w:r w:rsidRPr="0043419B">
        <w:t>Stockfish</w:t>
      </w:r>
      <w:bookmarkEnd w:id="50"/>
    </w:p>
    <w:p w14:paraId="18A1B792" w14:textId="4BABF32A" w:rsidR="00661F7B" w:rsidRDefault="00661F7B" w:rsidP="00661F7B">
      <w:r>
        <w:t>Stockfish là một trong những ch</w:t>
      </w:r>
      <w:r>
        <w:rPr>
          <w:rFonts w:hint="cs"/>
        </w:rPr>
        <w:t>ươ</w:t>
      </w:r>
      <w:r>
        <w:t>ng trình ch</w:t>
      </w:r>
      <w:r>
        <w:rPr>
          <w:rFonts w:hint="cs"/>
        </w:rPr>
        <w:t>ơ</w:t>
      </w:r>
      <w:r>
        <w:t>i cờ vua mã nguồn mở mạnh nhất hiện nay, đ</w:t>
      </w:r>
      <w:r>
        <w:rPr>
          <w:rFonts w:hint="cs"/>
        </w:rPr>
        <w:t>ư</w:t>
      </w:r>
      <w:r>
        <w:t>ợc phát triển bởi một cộng đồng lập trình viên và ng</w:t>
      </w:r>
      <w:r>
        <w:rPr>
          <w:rFonts w:hint="cs"/>
        </w:rPr>
        <w:t>ư</w:t>
      </w:r>
      <w:r>
        <w:t>ời ch</w:t>
      </w:r>
      <w:r>
        <w:rPr>
          <w:rFonts w:hint="cs"/>
        </w:rPr>
        <w:t>ơ</w:t>
      </w:r>
      <w:r>
        <w:t>i cờ vua toàn cầu. Stockfish liên tục đứng đầu trong các bảng xếp hạng cờ vua dành cho máy tính.</w:t>
      </w:r>
    </w:p>
    <w:p w14:paraId="5EB315FE" w14:textId="13C15CDA" w:rsidR="00661F7B" w:rsidRDefault="00661F7B" w:rsidP="00156507">
      <w:pPr>
        <w:pStyle w:val="Bulletpoint"/>
      </w:pPr>
      <w:r>
        <w:t>Kỹ thuật và thuật toán:</w:t>
      </w:r>
    </w:p>
    <w:p w14:paraId="175F9262" w14:textId="77777777" w:rsidR="00661F7B" w:rsidRDefault="00661F7B" w:rsidP="00156507">
      <w:pPr>
        <w:pStyle w:val="Sub-bullet"/>
      </w:pPr>
      <w:r w:rsidRPr="00E465F5">
        <w:rPr>
          <w:b/>
          <w:bCs/>
        </w:rPr>
        <w:t>Alpha-Beta Pruning:</w:t>
      </w:r>
      <w:r>
        <w:t xml:space="preserve"> Stockfish sử dụng thuật toán tìm kiếm Minimax kết hợp với Alpha-Beta Pruning để cắt giảm số l</w:t>
      </w:r>
      <w:r>
        <w:rPr>
          <w:rFonts w:hint="cs"/>
        </w:rPr>
        <w:t>ư</w:t>
      </w:r>
      <w:r>
        <w:t>ợng nhánh cần khám phá trong cây tìm kiếm, từ đó tăng tốc độ tìm kiếm và ra quyết định.</w:t>
      </w:r>
    </w:p>
    <w:p w14:paraId="487F7CAA" w14:textId="77777777" w:rsidR="00661F7B" w:rsidRDefault="00661F7B" w:rsidP="00156507">
      <w:pPr>
        <w:pStyle w:val="Sub-bullet"/>
      </w:pPr>
      <w:r w:rsidRPr="00E465F5">
        <w:rPr>
          <w:b/>
          <w:bCs/>
        </w:rPr>
        <w:lastRenderedPageBreak/>
        <w:t>Quiscience Search:</w:t>
      </w:r>
      <w:r>
        <w:t xml:space="preserve"> Để tránh "horizon effect", Stockfish sử dụng Quiscience Search để mở rộng thêm các nhánh tìm kiếm khi gặp phải các n</w:t>
      </w:r>
      <w:r>
        <w:rPr>
          <w:rFonts w:hint="cs"/>
        </w:rPr>
        <w:t>ư</w:t>
      </w:r>
      <w:r>
        <w:t>ớc đi phức tạp nh</w:t>
      </w:r>
      <w:r>
        <w:rPr>
          <w:rFonts w:hint="cs"/>
        </w:rPr>
        <w:t>ư</w:t>
      </w:r>
      <w:r>
        <w:t xml:space="preserve"> bắt quân hoặc phòng thủ.</w:t>
      </w:r>
    </w:p>
    <w:p w14:paraId="5DDE4F09" w14:textId="77777777" w:rsidR="00661F7B" w:rsidRDefault="00661F7B" w:rsidP="00156507">
      <w:pPr>
        <w:pStyle w:val="Sub-bullet"/>
      </w:pPr>
      <w:r w:rsidRPr="00E465F5">
        <w:rPr>
          <w:b/>
          <w:bCs/>
        </w:rPr>
        <w:t>Sắp xếp n</w:t>
      </w:r>
      <w:r w:rsidRPr="00E465F5">
        <w:rPr>
          <w:rFonts w:hint="cs"/>
          <w:b/>
          <w:bCs/>
        </w:rPr>
        <w:t>ư</w:t>
      </w:r>
      <w:r w:rsidRPr="00E465F5">
        <w:rPr>
          <w:b/>
          <w:bCs/>
        </w:rPr>
        <w:t>ớc đi:</w:t>
      </w:r>
      <w:r>
        <w:t xml:space="preserve"> Stockfish sử dụng các kỹ thuật sắp xếp n</w:t>
      </w:r>
      <w:r>
        <w:rPr>
          <w:rFonts w:hint="cs"/>
        </w:rPr>
        <w:t>ư</w:t>
      </w:r>
      <w:r>
        <w:t>ớc đi để đ</w:t>
      </w:r>
      <w:r>
        <w:rPr>
          <w:rFonts w:hint="cs"/>
        </w:rPr>
        <w:t>ư</w:t>
      </w:r>
      <w:r>
        <w:t>a các n</w:t>
      </w:r>
      <w:r>
        <w:rPr>
          <w:rFonts w:hint="cs"/>
        </w:rPr>
        <w:t>ư</w:t>
      </w:r>
      <w:r>
        <w:t xml:space="preserve">ớc đi quan trọng lên đầu, giúp tối </w:t>
      </w:r>
      <w:r>
        <w:rPr>
          <w:rFonts w:hint="cs"/>
        </w:rPr>
        <w:t>ư</w:t>
      </w:r>
      <w:r>
        <w:t>u hóa quá trình Alpha-Beta Pruning.</w:t>
      </w:r>
    </w:p>
    <w:p w14:paraId="348AFED6" w14:textId="0F0D7FD0" w:rsidR="00661F7B" w:rsidRDefault="00661F7B" w:rsidP="00156507">
      <w:pPr>
        <w:pStyle w:val="Sub-bullet"/>
      </w:pPr>
      <w:r w:rsidRPr="00E465F5">
        <w:rPr>
          <w:b/>
          <w:bCs/>
        </w:rPr>
        <w:t>Evaluation Function:</w:t>
      </w:r>
      <w:r>
        <w:t xml:space="preserve"> Hàm đánh giá của Stockfish rất phức tạp</w:t>
      </w:r>
      <w:r w:rsidR="00D435BD">
        <w:t xml:space="preserve"> được tạo nên từ chiến thuật của các kiện tướng cờ vua hàng đầu thế giới trong lịch sử</w:t>
      </w:r>
      <w:r>
        <w:t>, bao gồm nhiều yếu tố nh</w:t>
      </w:r>
      <w:r>
        <w:rPr>
          <w:rFonts w:hint="cs"/>
        </w:rPr>
        <w:t>ư</w:t>
      </w:r>
      <w:r>
        <w:t xml:space="preserve"> vị trí quân, cấu trúc quân tốt, độ an toàn của vua, và các yếu tố chiến thuật khác. Hàm đánh giá này giúp Stockfish đ</w:t>
      </w:r>
      <w:r>
        <w:rPr>
          <w:rFonts w:hint="cs"/>
        </w:rPr>
        <w:t>ư</w:t>
      </w:r>
      <w:r>
        <w:t>a ra quyết định tốt nhất dựa trên trạng thái hiện tại của bàn cờ.</w:t>
      </w:r>
    </w:p>
    <w:p w14:paraId="046E64C8" w14:textId="3C735576" w:rsidR="00661F7B" w:rsidRDefault="00661F7B" w:rsidP="00661F7B">
      <w:pPr>
        <w:pStyle w:val="Bulletpoint"/>
      </w:pPr>
      <w:r>
        <w:t>Hiệu suất và thành tích:</w:t>
      </w:r>
    </w:p>
    <w:p w14:paraId="1A1CFD10" w14:textId="77777777" w:rsidR="00661F7B" w:rsidRDefault="00661F7B" w:rsidP="00156507">
      <w:pPr>
        <w:pStyle w:val="Sub-bullet"/>
      </w:pPr>
      <w:r>
        <w:t>Stockfish liên tục chiến thắng trong các giải đấu cờ vua dành cho máy tính và đ</w:t>
      </w:r>
      <w:r>
        <w:rPr>
          <w:rFonts w:hint="cs"/>
        </w:rPr>
        <w:t>ư</w:t>
      </w:r>
      <w:r>
        <w:t>ợc sử dụng rộng rãi bởi các kỳ thủ và ng</w:t>
      </w:r>
      <w:r>
        <w:rPr>
          <w:rFonts w:hint="cs"/>
        </w:rPr>
        <w:t>ư</w:t>
      </w:r>
      <w:r>
        <w:t>ời đam mê cờ vua để phân tích ván cờ và luyện tập.</w:t>
      </w:r>
    </w:p>
    <w:p w14:paraId="7BE4AB34" w14:textId="4FC8AF29" w:rsidR="00DD0F55" w:rsidRDefault="00340813" w:rsidP="00DD0F55">
      <w:r>
        <w:t>Các</w:t>
      </w:r>
      <w:r w:rsidR="0063010C">
        <w:t xml:space="preserve"> chiến thuật</w:t>
      </w:r>
      <w:r>
        <w:t xml:space="preserve"> và thuật toán</w:t>
      </w:r>
      <w:r w:rsidR="0063010C">
        <w:t xml:space="preserve"> của Stockfish về cơ bản </w:t>
      </w:r>
      <w:r w:rsidR="00662C2D">
        <w:t>được</w:t>
      </w:r>
      <w:r w:rsidR="0063010C">
        <w:t xml:space="preserve"> phát triển dựa trên các chiến thuật và kinh nghiệm chơi cờ</w:t>
      </w:r>
      <w:r w:rsidR="004F60D4">
        <w:t xml:space="preserve"> của</w:t>
      </w:r>
      <w:r w:rsidR="005D54A9">
        <w:t xml:space="preserve"> các người chơi trong suốt lịch sử, điều này khiến</w:t>
      </w:r>
      <w:r>
        <w:t xml:space="preserve"> nó</w:t>
      </w:r>
      <w:r w:rsidR="0063010C">
        <w:t xml:space="preserve"> là một mô hình hữu dụng trong việc </w:t>
      </w:r>
      <w:r w:rsidR="00305E70">
        <w:t>đánh giá</w:t>
      </w:r>
      <w:r w:rsidR="00640508">
        <w:t xml:space="preserve"> và phân tích</w:t>
      </w:r>
      <w:r w:rsidR="00305E70">
        <w:t xml:space="preserve"> các nước cờ của người chơi.</w:t>
      </w:r>
    </w:p>
    <w:p w14:paraId="65250F53" w14:textId="15CA68FD" w:rsidR="00661F7B" w:rsidRDefault="00661F7B" w:rsidP="0043419B">
      <w:pPr>
        <w:pStyle w:val="Heading3"/>
      </w:pPr>
      <w:bookmarkStart w:id="51" w:name="_Toc168744597"/>
      <w:r>
        <w:t>AlphaZero</w:t>
      </w:r>
      <w:bookmarkEnd w:id="51"/>
    </w:p>
    <w:p w14:paraId="04B15FA8" w14:textId="77777777" w:rsidR="003921F2" w:rsidRDefault="00661F7B" w:rsidP="00661F7B">
      <w:r>
        <w:t>AlphaZero là một ch</w:t>
      </w:r>
      <w:r>
        <w:rPr>
          <w:rFonts w:hint="cs"/>
        </w:rPr>
        <w:t>ươ</w:t>
      </w:r>
      <w:r>
        <w:t>ng trình ch</w:t>
      </w:r>
      <w:r>
        <w:rPr>
          <w:rFonts w:hint="cs"/>
        </w:rPr>
        <w:t>ơ</w:t>
      </w:r>
      <w:r>
        <w:t>i cờ vua do Google DeepMind phát triển, nổi bật với việc sử dụng học sâu và học tăng c</w:t>
      </w:r>
      <w:r>
        <w:rPr>
          <w:rFonts w:hint="cs"/>
        </w:rPr>
        <w:t>ư</w:t>
      </w:r>
      <w:r>
        <w:t>ờng để đạt đ</w:t>
      </w:r>
      <w:r>
        <w:rPr>
          <w:rFonts w:hint="cs"/>
        </w:rPr>
        <w:t>ư</w:t>
      </w:r>
      <w:r>
        <w:t>ợc hiệu suất v</w:t>
      </w:r>
      <w:r>
        <w:rPr>
          <w:rFonts w:hint="cs"/>
        </w:rPr>
        <w:t>ư</w:t>
      </w:r>
      <w:r>
        <w:t>ợt trội.</w:t>
      </w:r>
      <w:r w:rsidR="003628DB">
        <w:t xml:space="preserve"> </w:t>
      </w:r>
    </w:p>
    <w:p w14:paraId="2DA5F3F4" w14:textId="4733CE64" w:rsidR="00661F7B" w:rsidRDefault="00661F7B" w:rsidP="00661F7B">
      <w:r>
        <w:t>Không giống nh</w:t>
      </w:r>
      <w:r>
        <w:rPr>
          <w:rFonts w:hint="cs"/>
        </w:rPr>
        <w:t>ư</w:t>
      </w:r>
      <w:r>
        <w:t xml:space="preserve"> Stockfish, AlphaZero học ch</w:t>
      </w:r>
      <w:r>
        <w:rPr>
          <w:rFonts w:hint="cs"/>
        </w:rPr>
        <w:t>ơ</w:t>
      </w:r>
      <w:r>
        <w:t>i cờ vua từ con số 0, chỉ</w:t>
      </w:r>
      <w:r w:rsidR="0050439F">
        <w:t xml:space="preserve"> với</w:t>
      </w:r>
      <w:r w:rsidR="005B61C5">
        <w:t xml:space="preserve"> bộ luật cờ vua và</w:t>
      </w:r>
      <w:r>
        <w:t xml:space="preserve"> bằng cách ch</w:t>
      </w:r>
      <w:r>
        <w:rPr>
          <w:rFonts w:hint="cs"/>
        </w:rPr>
        <w:t>ơ</w:t>
      </w:r>
      <w:r>
        <w:t>i hàng triệu ván cờ với chính mình.</w:t>
      </w:r>
    </w:p>
    <w:p w14:paraId="77095550" w14:textId="08EB1B57" w:rsidR="00661F7B" w:rsidRDefault="00661F7B" w:rsidP="003628DB">
      <w:pPr>
        <w:pStyle w:val="Bulletpoint"/>
      </w:pPr>
      <w:r>
        <w:t>Kỹ thuật và thuật toán:</w:t>
      </w:r>
    </w:p>
    <w:p w14:paraId="3C1AE53C" w14:textId="77777777" w:rsidR="00661F7B" w:rsidRDefault="00661F7B" w:rsidP="003628DB">
      <w:pPr>
        <w:pStyle w:val="Sub-bullet"/>
      </w:pPr>
      <w:r w:rsidRPr="00EF37D8">
        <w:rPr>
          <w:b/>
          <w:bCs/>
        </w:rPr>
        <w:t>Mạng n</w:t>
      </w:r>
      <w:r w:rsidRPr="00EF37D8">
        <w:rPr>
          <w:rFonts w:hint="cs"/>
          <w:b/>
          <w:bCs/>
        </w:rPr>
        <w:t>ơ</w:t>
      </w:r>
      <w:r w:rsidRPr="00EF37D8">
        <w:rPr>
          <w:b/>
          <w:bCs/>
        </w:rPr>
        <w:t>-ron sâu (Deep Neural Networks):</w:t>
      </w:r>
      <w:r>
        <w:t xml:space="preserve"> AlphaZero sử dụng mạng n</w:t>
      </w:r>
      <w:r>
        <w:rPr>
          <w:rFonts w:hint="cs"/>
        </w:rPr>
        <w:t>ơ</w:t>
      </w:r>
      <w:r>
        <w:t>-ron sâu để đánh giá trạng thái của bàn cờ và quyết định n</w:t>
      </w:r>
      <w:r>
        <w:rPr>
          <w:rFonts w:hint="cs"/>
        </w:rPr>
        <w:t>ư</w:t>
      </w:r>
      <w:r>
        <w:t>ớc đi tiếp theo. Mạng n</w:t>
      </w:r>
      <w:r>
        <w:rPr>
          <w:rFonts w:hint="cs"/>
        </w:rPr>
        <w:t>ơ</w:t>
      </w:r>
      <w:r>
        <w:t>-ron này đ</w:t>
      </w:r>
      <w:r>
        <w:rPr>
          <w:rFonts w:hint="cs"/>
        </w:rPr>
        <w:t>ư</w:t>
      </w:r>
      <w:r>
        <w:t>ợc huấn luyện thông qua hàng triệu ván cờ tự ch</w:t>
      </w:r>
      <w:r>
        <w:rPr>
          <w:rFonts w:hint="cs"/>
        </w:rPr>
        <w:t>ơ</w:t>
      </w:r>
      <w:r>
        <w:t>i để học các chiến l</w:t>
      </w:r>
      <w:r>
        <w:rPr>
          <w:rFonts w:hint="cs"/>
        </w:rPr>
        <w:t>ư</w:t>
      </w:r>
      <w:r>
        <w:t>ợc và n</w:t>
      </w:r>
      <w:r>
        <w:rPr>
          <w:rFonts w:hint="cs"/>
        </w:rPr>
        <w:t>ư</w:t>
      </w:r>
      <w:r>
        <w:t>ớc đi hiệu quả.</w:t>
      </w:r>
    </w:p>
    <w:p w14:paraId="6ED8FC58" w14:textId="77777777" w:rsidR="00661F7B" w:rsidRDefault="00661F7B" w:rsidP="003628DB">
      <w:pPr>
        <w:pStyle w:val="Sub-bullet"/>
      </w:pPr>
      <w:r w:rsidRPr="00EF37D8">
        <w:rPr>
          <w:b/>
          <w:bCs/>
        </w:rPr>
        <w:t>Học tăng c</w:t>
      </w:r>
      <w:r w:rsidRPr="00EF37D8">
        <w:rPr>
          <w:rFonts w:hint="cs"/>
          <w:b/>
          <w:bCs/>
        </w:rPr>
        <w:t>ư</w:t>
      </w:r>
      <w:r w:rsidRPr="00EF37D8">
        <w:rPr>
          <w:b/>
          <w:bCs/>
        </w:rPr>
        <w:t>ờng (Reinforcement Learning):</w:t>
      </w:r>
      <w:r>
        <w:t xml:space="preserve"> AlphaZero áp dụng kỹ thuật học tăng c</w:t>
      </w:r>
      <w:r>
        <w:rPr>
          <w:rFonts w:hint="cs"/>
        </w:rPr>
        <w:t>ư</w:t>
      </w:r>
      <w:r>
        <w:t>ờng để cải thiện khả năng ch</w:t>
      </w:r>
      <w:r>
        <w:rPr>
          <w:rFonts w:hint="cs"/>
        </w:rPr>
        <w:t>ơ</w:t>
      </w:r>
      <w:r>
        <w:t>i cờ qua mỗi ván đấu. Bằng cách ch</w:t>
      </w:r>
      <w:r>
        <w:rPr>
          <w:rFonts w:hint="cs"/>
        </w:rPr>
        <w:t>ơ</w:t>
      </w:r>
      <w:r>
        <w:t xml:space="preserve">i với chính mình, AlphaZero liên tục cải thiện và tối </w:t>
      </w:r>
      <w:r>
        <w:rPr>
          <w:rFonts w:hint="cs"/>
        </w:rPr>
        <w:t>ư</w:t>
      </w:r>
      <w:r>
        <w:t>u hóa các chiến l</w:t>
      </w:r>
      <w:r>
        <w:rPr>
          <w:rFonts w:hint="cs"/>
        </w:rPr>
        <w:t>ư</w:t>
      </w:r>
      <w:r>
        <w:t>ợc của mình.</w:t>
      </w:r>
    </w:p>
    <w:p w14:paraId="1555BC19" w14:textId="77777777" w:rsidR="00661F7B" w:rsidRDefault="00661F7B" w:rsidP="003628DB">
      <w:pPr>
        <w:pStyle w:val="Sub-bullet"/>
      </w:pPr>
      <w:r w:rsidRPr="00EF37D8">
        <w:rPr>
          <w:b/>
          <w:bCs/>
        </w:rPr>
        <w:t>Monte Carlo Tree Search (MCTS):</w:t>
      </w:r>
      <w:r>
        <w:t xml:space="preserve"> AlphaZero kết hợp mạng n</w:t>
      </w:r>
      <w:r>
        <w:rPr>
          <w:rFonts w:hint="cs"/>
        </w:rPr>
        <w:t>ơ</w:t>
      </w:r>
      <w:r>
        <w:t>-ron sâu với Monte Carlo Tree Search để xây dựng cây tìm kiếm và đánh giá các n</w:t>
      </w:r>
      <w:r>
        <w:rPr>
          <w:rFonts w:hint="cs"/>
        </w:rPr>
        <w:t>ư</w:t>
      </w:r>
      <w:r>
        <w:t>ớc đi tiềm năng một cách hiệu quả. MCTS giúp AlphaZero tìm ra các n</w:t>
      </w:r>
      <w:r>
        <w:rPr>
          <w:rFonts w:hint="cs"/>
        </w:rPr>
        <w:t>ư</w:t>
      </w:r>
      <w:r>
        <w:t xml:space="preserve">ớc đi tối </w:t>
      </w:r>
      <w:r>
        <w:rPr>
          <w:rFonts w:hint="cs"/>
        </w:rPr>
        <w:t>ư</w:t>
      </w:r>
      <w:r>
        <w:t>u bằng cách mô phỏng nhiều kịch bản khác nhau.</w:t>
      </w:r>
    </w:p>
    <w:p w14:paraId="34A51D46" w14:textId="6E8B8C9C" w:rsidR="00661F7B" w:rsidRDefault="00661F7B" w:rsidP="00DD0F55">
      <w:pPr>
        <w:pStyle w:val="Bulletpoint"/>
      </w:pPr>
      <w:r>
        <w:t>Hiệu suất và thành tích:</w:t>
      </w:r>
    </w:p>
    <w:p w14:paraId="3D60CC0A" w14:textId="69D6BEDA" w:rsidR="00661F7B" w:rsidRDefault="00661F7B" w:rsidP="003628DB">
      <w:pPr>
        <w:pStyle w:val="Sub-bullet"/>
      </w:pPr>
      <w:r>
        <w:t>AlphaZero đã tạo ra c</w:t>
      </w:r>
      <w:r>
        <w:rPr>
          <w:rFonts w:hint="cs"/>
        </w:rPr>
        <w:t>ơ</w:t>
      </w:r>
      <w:r>
        <w:t>n sốt khi đánh bại Stockfish</w:t>
      </w:r>
      <w:r w:rsidR="00CB2009">
        <w:t xml:space="preserve"> một cách áp đảo với kết quả thắng </w:t>
      </w:r>
      <w:r w:rsidR="00B06212">
        <w:t>155 ván</w:t>
      </w:r>
      <w:r w:rsidR="00CB2009">
        <w:t>,</w:t>
      </w:r>
      <w:r w:rsidR="00CE464E">
        <w:t xml:space="preserve"> thua 6 ván và hoà 839 ván</w:t>
      </w:r>
      <w:r>
        <w:t xml:space="preserve"> trong</w:t>
      </w:r>
      <w:r w:rsidR="00CE464E">
        <w:t xml:space="preserve"> 1000 ván</w:t>
      </w:r>
      <w:r>
        <w:t xml:space="preserve"> đấu </w:t>
      </w:r>
      <w:r>
        <w:lastRenderedPageBreak/>
        <w:t>không giới hạn thời gian. Thành tích này chứng minh khả năng v</w:t>
      </w:r>
      <w:r>
        <w:rPr>
          <w:rFonts w:hint="cs"/>
        </w:rPr>
        <w:t>ư</w:t>
      </w:r>
      <w:r>
        <w:t>ợt trội của AlphaZero trong việc học và áp dụng các chiến l</w:t>
      </w:r>
      <w:r>
        <w:rPr>
          <w:rFonts w:hint="cs"/>
        </w:rPr>
        <w:t>ư</w:t>
      </w:r>
      <w:r>
        <w:t>ợc ch</w:t>
      </w:r>
      <w:r>
        <w:rPr>
          <w:rFonts w:hint="cs"/>
        </w:rPr>
        <w:t>ơ</w:t>
      </w:r>
      <w:r>
        <w:t>i cờ phức tạp.</w:t>
      </w:r>
    </w:p>
    <w:p w14:paraId="78479B21" w14:textId="7AB5AF5B" w:rsidR="00372F0A" w:rsidRDefault="00372F0A" w:rsidP="003628DB">
      <w:pPr>
        <w:pStyle w:val="Sub-bullet"/>
      </w:pPr>
      <w:r>
        <w:t xml:space="preserve">Các đại kiện tướng cờ vua </w:t>
      </w:r>
      <w:r w:rsidR="00D4423B">
        <w:t>hàng đầu thế giới nhận xét là các nước đi mà AlphaZero đưa ra tựa như những nước đi của chúa</w:t>
      </w:r>
      <w:r w:rsidR="00C5526D">
        <w:t>, không một con người nào có thể hiểu được.</w:t>
      </w:r>
    </w:p>
    <w:p w14:paraId="443DCD73" w14:textId="7D0827ED" w:rsidR="00372F0A" w:rsidRDefault="00661F7B" w:rsidP="00372F0A">
      <w:pPr>
        <w:pStyle w:val="Sub-bullet"/>
      </w:pPr>
      <w:r>
        <w:t>AlphaZero không chỉ ch</w:t>
      </w:r>
      <w:r>
        <w:rPr>
          <w:rFonts w:hint="cs"/>
        </w:rPr>
        <w:t>ơ</w:t>
      </w:r>
      <w:r>
        <w:t>i cờ vua, mà còn thành công trong các trò ch</w:t>
      </w:r>
      <w:r>
        <w:rPr>
          <w:rFonts w:hint="cs"/>
        </w:rPr>
        <w:t>ơ</w:t>
      </w:r>
      <w:r>
        <w:t>i chiến l</w:t>
      </w:r>
      <w:r>
        <w:rPr>
          <w:rFonts w:hint="cs"/>
        </w:rPr>
        <w:t>ư</w:t>
      </w:r>
      <w:r>
        <w:t>ợc khác nh</w:t>
      </w:r>
      <w:r>
        <w:rPr>
          <w:rFonts w:hint="cs"/>
        </w:rPr>
        <w:t>ư</w:t>
      </w:r>
      <w:r>
        <w:t xml:space="preserve"> cờ vây và shogi, chứng minh tính linh hoạt và hiệu quả của ph</w:t>
      </w:r>
      <w:r>
        <w:rPr>
          <w:rFonts w:hint="cs"/>
        </w:rPr>
        <w:t>ươ</w:t>
      </w:r>
      <w:r>
        <w:t>ng pháp học tăng c</w:t>
      </w:r>
      <w:r>
        <w:rPr>
          <w:rFonts w:hint="cs"/>
        </w:rPr>
        <w:t>ư</w:t>
      </w:r>
      <w:r>
        <w:t>ờng và mạng n</w:t>
      </w:r>
      <w:r>
        <w:rPr>
          <w:rFonts w:hint="cs"/>
        </w:rPr>
        <w:t>ơ</w:t>
      </w:r>
      <w:r>
        <w:t>-ron sâu.</w:t>
      </w:r>
    </w:p>
    <w:p w14:paraId="78E68A44" w14:textId="77777777" w:rsidR="00372F0A" w:rsidRDefault="00372F0A" w:rsidP="00372F0A">
      <w:pPr>
        <w:pStyle w:val="Sub-bullet"/>
        <w:numPr>
          <w:ilvl w:val="0"/>
          <w:numId w:val="0"/>
        </w:numPr>
        <w:ind w:left="1094" w:hanging="357"/>
      </w:pPr>
    </w:p>
    <w:p w14:paraId="250631D1" w14:textId="1E878D80" w:rsidR="004C007F" w:rsidRDefault="00661F7B" w:rsidP="00B10A19">
      <w:r>
        <w:t>Cả Stockfish và AlphaZero đều đại diện cho những đỉnh cao của trí tuệ nhân tạo trong lĩnh vực cờ vua, mỗi ch</w:t>
      </w:r>
      <w:r>
        <w:rPr>
          <w:rFonts w:hint="cs"/>
        </w:rPr>
        <w:t>ươ</w:t>
      </w:r>
      <w:r>
        <w:t xml:space="preserve">ng trình với những đặc điểm và kỹ thuật riêng biệt. Stockfish dựa vào các thuật toán truyền thống và tối </w:t>
      </w:r>
      <w:r>
        <w:rPr>
          <w:rFonts w:hint="cs"/>
        </w:rPr>
        <w:t>ư</w:t>
      </w:r>
      <w:r>
        <w:t>u hóa hiệu suất, trong khi AlphaZero sử dụng học sâu và học tăng c</w:t>
      </w:r>
      <w:r>
        <w:rPr>
          <w:rFonts w:hint="cs"/>
        </w:rPr>
        <w:t>ư</w:t>
      </w:r>
      <w:r>
        <w:t>ờng để tự cải thiện và phát triển các chiến l</w:t>
      </w:r>
      <w:r>
        <w:rPr>
          <w:rFonts w:hint="cs"/>
        </w:rPr>
        <w:t>ư</w:t>
      </w:r>
      <w:r>
        <w:t>ợc ch</w:t>
      </w:r>
      <w:r>
        <w:rPr>
          <w:rFonts w:hint="cs"/>
        </w:rPr>
        <w:t>ơ</w:t>
      </w:r>
      <w:r>
        <w:t>i cờ. Những nghiên cứu và phát triển này không chỉ nâng cao khả năng của các ch</w:t>
      </w:r>
      <w:r>
        <w:rPr>
          <w:rFonts w:hint="cs"/>
        </w:rPr>
        <w:t>ươ</w:t>
      </w:r>
      <w:r>
        <w:t>ng trình ch</w:t>
      </w:r>
      <w:r>
        <w:rPr>
          <w:rFonts w:hint="cs"/>
        </w:rPr>
        <w:t>ơ</w:t>
      </w:r>
      <w:r>
        <w:t>i cờ mà còn mở ra nhiều h</w:t>
      </w:r>
      <w:r>
        <w:rPr>
          <w:rFonts w:hint="cs"/>
        </w:rPr>
        <w:t>ư</w:t>
      </w:r>
      <w:r>
        <w:t>ớng đi mới cho ứng dụng AI trong các lĩnh vực khác.</w:t>
      </w:r>
    </w:p>
    <w:p w14:paraId="4BE9445B" w14:textId="1544D624" w:rsidR="00CD5D7C" w:rsidRDefault="00887CA9" w:rsidP="002C44E8">
      <w:pPr>
        <w:pStyle w:val="Heading2"/>
      </w:pPr>
      <w:bookmarkStart w:id="52" w:name="_Toc168744598"/>
      <w:r w:rsidRPr="00887CA9">
        <w:t>Biểu diễn trạng thái bàn cờ bằng FEN</w:t>
      </w:r>
      <w:bookmarkEnd w:id="52"/>
    </w:p>
    <w:p w14:paraId="38FE4FFA" w14:textId="5ABC1212" w:rsidR="00887CA9" w:rsidRDefault="00BC0978" w:rsidP="00887CA9">
      <w:r w:rsidRPr="00BC0978">
        <w:t>Forsyth-Edwards Notation (FEN) là một hệ thống ký hiệu tiêu chuẩn đ</w:t>
      </w:r>
      <w:r w:rsidRPr="00BC0978">
        <w:rPr>
          <w:rFonts w:hint="cs"/>
        </w:rPr>
        <w:t>ư</w:t>
      </w:r>
      <w:r w:rsidRPr="00BC0978">
        <w:t>ợc sử dụng để mô tả trạng thái của bàn cờ trong cờ vua</w:t>
      </w:r>
      <w:r w:rsidR="00F77D71">
        <w:t xml:space="preserve"> được sử dụng rộng rãi trên thế giới để biểu diễn </w:t>
      </w:r>
      <w:r w:rsidR="007763BE">
        <w:t>bàn cờ đặc biệt là trong các phần mềm cờ vua</w:t>
      </w:r>
      <w:r w:rsidRPr="00BC0978">
        <w:t>. FEN cung cấp một cách chính xác và ngắn gọn để l</w:t>
      </w:r>
      <w:r w:rsidRPr="00BC0978">
        <w:rPr>
          <w:rFonts w:hint="cs"/>
        </w:rPr>
        <w:t>ư</w:t>
      </w:r>
      <w:r w:rsidRPr="00BC0978">
        <w:t>u trữ và trao đổi thông tin về vị trí của các quân cờ, l</w:t>
      </w:r>
      <w:r w:rsidRPr="00BC0978">
        <w:rPr>
          <w:rFonts w:hint="cs"/>
        </w:rPr>
        <w:t>ư</w:t>
      </w:r>
      <w:r w:rsidRPr="00BC0978">
        <w:t>ợt đi, quyền nhập thành, v</w:t>
      </w:r>
      <w:r w:rsidRPr="00BC0978">
        <w:rPr>
          <w:rFonts w:hint="eastAsia"/>
        </w:rPr>
        <w:t>à</w:t>
      </w:r>
      <w:r w:rsidRPr="00BC0978">
        <w:t xml:space="preserve"> các chi tiết khác liên quan đến trạng thái hiện tại của trò ch</w:t>
      </w:r>
      <w:r w:rsidRPr="00BC0978">
        <w:rPr>
          <w:rFonts w:hint="cs"/>
        </w:rPr>
        <w:t>ơ</w:t>
      </w:r>
      <w:r w:rsidRPr="00BC0978">
        <w:t>i.</w:t>
      </w:r>
    </w:p>
    <w:p w14:paraId="621E25AC" w14:textId="77777777" w:rsidR="00BC0978" w:rsidRDefault="00BC0978" w:rsidP="002C44E8">
      <w:pPr>
        <w:pStyle w:val="Heading3"/>
      </w:pPr>
      <w:bookmarkStart w:id="53" w:name="_Toc168744599"/>
      <w:r>
        <w:t>Cấu trúc của FEN</w:t>
      </w:r>
      <w:bookmarkEnd w:id="53"/>
    </w:p>
    <w:p w14:paraId="19F46DCB" w14:textId="70180E2E" w:rsidR="00BC0978" w:rsidRDefault="00BC0978" w:rsidP="002D0864">
      <w:r>
        <w:t>FEN bao gồm sáu thành phần đ</w:t>
      </w:r>
      <w:r>
        <w:rPr>
          <w:rFonts w:hint="cs"/>
        </w:rPr>
        <w:t>ư</w:t>
      </w:r>
      <w:r>
        <w:t>ợc ngăn cách bởi dấu cách, mỗi thành phần mô tả một khía cạnh cụ thể của trạng thái bàn cờ. Cấu trúc của FEN nh</w:t>
      </w:r>
      <w:r>
        <w:rPr>
          <w:rFonts w:hint="cs"/>
        </w:rPr>
        <w:t>ư</w:t>
      </w:r>
      <w:r>
        <w:t xml:space="preserve"> sau:</w:t>
      </w:r>
    </w:p>
    <w:p w14:paraId="5124BD2B" w14:textId="77777777" w:rsidR="00BC0978" w:rsidRDefault="00BC0978" w:rsidP="002C44E8">
      <w:pPr>
        <w:pStyle w:val="Bulletpoint"/>
      </w:pPr>
      <w:r w:rsidRPr="00A51FFF">
        <w:rPr>
          <w:b/>
          <w:bCs/>
        </w:rPr>
        <w:t>Vị trí các quân cờ:</w:t>
      </w:r>
      <w:r>
        <w:t xml:space="preserve"> Mô tả vị trí của các quân cờ trên bàn cờ từ hàng 8 đến hàng 1, sử dụng các ký hiệu chữ cái cho từng quân cờ (ví dụ: 'r' cho quân xe đen, 'P' cho quân tốt trắng) và các số để chỉ các ô trống liên tiếp.</w:t>
      </w:r>
    </w:p>
    <w:p w14:paraId="0979EBD9" w14:textId="77777777" w:rsidR="00BC0978" w:rsidRDefault="00BC0978" w:rsidP="002C44E8">
      <w:pPr>
        <w:pStyle w:val="Bulletpoint"/>
      </w:pPr>
      <w:r w:rsidRPr="00A51FFF">
        <w:rPr>
          <w:b/>
          <w:bCs/>
        </w:rPr>
        <w:t>L</w:t>
      </w:r>
      <w:r w:rsidRPr="00A51FFF">
        <w:rPr>
          <w:rFonts w:hint="cs"/>
          <w:b/>
          <w:bCs/>
        </w:rPr>
        <w:t>ư</w:t>
      </w:r>
      <w:r w:rsidRPr="00A51FFF">
        <w:rPr>
          <w:b/>
          <w:bCs/>
        </w:rPr>
        <w:t>ợt đi:</w:t>
      </w:r>
      <w:r>
        <w:t xml:space="preserve"> 'w' cho l</w:t>
      </w:r>
      <w:r>
        <w:rPr>
          <w:rFonts w:hint="cs"/>
        </w:rPr>
        <w:t>ư</w:t>
      </w:r>
      <w:r>
        <w:t>ợt đi của quân trắng và 'b' cho l</w:t>
      </w:r>
      <w:r>
        <w:rPr>
          <w:rFonts w:hint="cs"/>
        </w:rPr>
        <w:t>ư</w:t>
      </w:r>
      <w:r>
        <w:t>ợt đi của quân đen.</w:t>
      </w:r>
    </w:p>
    <w:p w14:paraId="2559936A" w14:textId="77777777" w:rsidR="00BC0978" w:rsidRDefault="00BC0978" w:rsidP="002C44E8">
      <w:pPr>
        <w:pStyle w:val="Bulletpoint"/>
      </w:pPr>
      <w:r w:rsidRPr="00A51FFF">
        <w:rPr>
          <w:b/>
          <w:bCs/>
        </w:rPr>
        <w:t>Quyền nhập thành:</w:t>
      </w:r>
      <w:r>
        <w:t xml:space="preserve"> Mô tả quyền nhập thành cho cả hai bên (ví dụ: 'K' cho quyền nhập thành cánh vua của trắng, 'q' cho quyền nhập thành cánh hậu của đen). Nếu không có quyền nhập thành, ký hiệu '-'.</w:t>
      </w:r>
    </w:p>
    <w:p w14:paraId="78790A18" w14:textId="77777777" w:rsidR="00BC0978" w:rsidRDefault="00BC0978" w:rsidP="002C44E8">
      <w:pPr>
        <w:pStyle w:val="Bulletpoint"/>
      </w:pPr>
      <w:r w:rsidRPr="00A51FFF">
        <w:rPr>
          <w:b/>
          <w:bCs/>
        </w:rPr>
        <w:t>En passant:</w:t>
      </w:r>
      <w:r>
        <w:t xml:space="preserve"> Vị trí ô có thể bắt en passant, hoặc '-' nếu không có.</w:t>
      </w:r>
    </w:p>
    <w:p w14:paraId="56852A96" w14:textId="77777777" w:rsidR="00BC0978" w:rsidRDefault="00BC0978" w:rsidP="002C44E8">
      <w:pPr>
        <w:pStyle w:val="Bulletpoint"/>
      </w:pPr>
      <w:r w:rsidRPr="00A51FFF">
        <w:rPr>
          <w:b/>
          <w:bCs/>
        </w:rPr>
        <w:t>N</w:t>
      </w:r>
      <w:r w:rsidRPr="00A51FFF">
        <w:rPr>
          <w:rFonts w:hint="cs"/>
          <w:b/>
          <w:bCs/>
        </w:rPr>
        <w:t>ư</w:t>
      </w:r>
      <w:r w:rsidRPr="00A51FFF">
        <w:rPr>
          <w:b/>
          <w:bCs/>
        </w:rPr>
        <w:t>ớc đi không bắt quân hoặc di chuyển quân tốt gần nhất:</w:t>
      </w:r>
      <w:r>
        <w:t xml:space="preserve"> Số nguyên chỉ số n</w:t>
      </w:r>
      <w:r>
        <w:rPr>
          <w:rFonts w:hint="cs"/>
        </w:rPr>
        <w:t>ư</w:t>
      </w:r>
      <w:r>
        <w:t>ớc đi không bắt quân hoặc di chuyển quân tốt gần nhất, để tính quy tắc 50 n</w:t>
      </w:r>
      <w:r>
        <w:rPr>
          <w:rFonts w:hint="cs"/>
        </w:rPr>
        <w:t>ư</w:t>
      </w:r>
      <w:r>
        <w:t>ớc.</w:t>
      </w:r>
    </w:p>
    <w:p w14:paraId="4DBF9DAC" w14:textId="77777777" w:rsidR="00BC0978" w:rsidRDefault="00BC0978" w:rsidP="002C44E8">
      <w:pPr>
        <w:pStyle w:val="Bulletpoint"/>
      </w:pPr>
      <w:r w:rsidRPr="00A51FFF">
        <w:rPr>
          <w:b/>
          <w:bCs/>
        </w:rPr>
        <w:t>Tổng số n</w:t>
      </w:r>
      <w:r w:rsidRPr="00A51FFF">
        <w:rPr>
          <w:rFonts w:hint="cs"/>
          <w:b/>
          <w:bCs/>
        </w:rPr>
        <w:t>ư</w:t>
      </w:r>
      <w:r w:rsidRPr="00A51FFF">
        <w:rPr>
          <w:b/>
          <w:bCs/>
        </w:rPr>
        <w:t xml:space="preserve">ớc đi: </w:t>
      </w:r>
      <w:r>
        <w:t>Tổng số n</w:t>
      </w:r>
      <w:r>
        <w:rPr>
          <w:rFonts w:hint="cs"/>
        </w:rPr>
        <w:t>ư</w:t>
      </w:r>
      <w:r>
        <w:t>ớc đi kể từ đầu trận, tăng lên sau mỗi l</w:t>
      </w:r>
      <w:r>
        <w:rPr>
          <w:rFonts w:hint="cs"/>
        </w:rPr>
        <w:t>ư</w:t>
      </w:r>
      <w:r>
        <w:t>ợt của đen.</w:t>
      </w:r>
    </w:p>
    <w:p w14:paraId="75CE80DC" w14:textId="048FB9AE" w:rsidR="00AF716F" w:rsidRDefault="00BC0978" w:rsidP="00AF716F">
      <w:pPr>
        <w:pStyle w:val="Heading3"/>
      </w:pPr>
      <w:bookmarkStart w:id="54" w:name="_Toc168744600"/>
      <w:r>
        <w:lastRenderedPageBreak/>
        <w:t>Ví dụ về FEN</w:t>
      </w:r>
      <w:bookmarkEnd w:id="54"/>
    </w:p>
    <w:p w14:paraId="38F83F7D" w14:textId="6ABCB6AE" w:rsidR="00AF716F" w:rsidRDefault="00310A54" w:rsidP="00AF716F">
      <w:pPr>
        <w:pStyle w:val="Image"/>
      </w:pPr>
      <w:r w:rsidRPr="00310A54">
        <w:drawing>
          <wp:inline distT="0" distB="0" distL="0" distR="0" wp14:anchorId="64B90F29" wp14:editId="6AFFC8D0">
            <wp:extent cx="4097867" cy="4115378"/>
            <wp:effectExtent l="0" t="0" r="0" b="0"/>
            <wp:docPr id="16224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3653" name=""/>
                    <pic:cNvPicPr/>
                  </pic:nvPicPr>
                  <pic:blipFill>
                    <a:blip r:embed="rId10"/>
                    <a:stretch>
                      <a:fillRect/>
                    </a:stretch>
                  </pic:blipFill>
                  <pic:spPr>
                    <a:xfrm>
                      <a:off x="0" y="0"/>
                      <a:ext cx="4106361" cy="4123908"/>
                    </a:xfrm>
                    <a:prstGeom prst="rect">
                      <a:avLst/>
                    </a:prstGeom>
                  </pic:spPr>
                </pic:pic>
              </a:graphicData>
            </a:graphic>
          </wp:inline>
        </w:drawing>
      </w:r>
    </w:p>
    <w:p w14:paraId="3E3C82FB" w14:textId="7FA18251" w:rsidR="00AF716F" w:rsidRDefault="00536A8E" w:rsidP="00AF716F">
      <w:r>
        <w:t>Trạng thái khởi đầu của bàn cờ</w:t>
      </w:r>
      <w:r w:rsidR="00AF716F">
        <w:t xml:space="preserve"> sẽ được biểu diễn </w:t>
      </w:r>
      <w:r>
        <w:t xml:space="preserve">một cách </w:t>
      </w:r>
      <w:r w:rsidR="00AF716F">
        <w:t>đầy đủ bằng chuỗi FEN dưới đây:</w:t>
      </w:r>
    </w:p>
    <w:p w14:paraId="36E52C16" w14:textId="1E126BE4" w:rsidR="00BC0978" w:rsidRDefault="00E84D9F" w:rsidP="00E84D9F">
      <w:pPr>
        <w:pStyle w:val="Code"/>
        <w:jc w:val="center"/>
      </w:pPr>
      <w:r w:rsidRPr="00E84D9F">
        <w:t>rnbqkbnr/pppppppp/8/8/8/8/PPPPPPPP/RNBQKBNR w KQkq - 0 1</w:t>
      </w:r>
    </w:p>
    <w:p w14:paraId="236DD88D" w14:textId="4885254D" w:rsidR="00997784" w:rsidRDefault="00997784" w:rsidP="00AF716F">
      <w:r>
        <w:t>Trong đó:</w:t>
      </w:r>
    </w:p>
    <w:p w14:paraId="6FD30838" w14:textId="77777777" w:rsidR="00B43DDC" w:rsidRPr="002C44E8" w:rsidRDefault="00B43DDC" w:rsidP="00AF716F">
      <w:pPr>
        <w:pStyle w:val="Bulletpoint"/>
      </w:pPr>
      <w:r w:rsidRPr="00AF716F">
        <w:rPr>
          <w:rStyle w:val="CodeChar"/>
        </w:rPr>
        <w:t>'rnbqkbnr/pppppppp/8/8/8/8/PPPPPPPP/RNBQKBNR'</w:t>
      </w:r>
      <w:r w:rsidRPr="002C44E8">
        <w:t>: Vị trí các quân cờ từ hàng 8 đến hàng 1.</w:t>
      </w:r>
    </w:p>
    <w:p w14:paraId="0DEF321A" w14:textId="58FE9478" w:rsidR="00B43DDC" w:rsidRPr="002C44E8" w:rsidRDefault="00B43DDC" w:rsidP="00AF716F">
      <w:pPr>
        <w:pStyle w:val="Bulletpoint"/>
      </w:pPr>
      <w:r w:rsidRPr="00AF716F">
        <w:rPr>
          <w:rStyle w:val="CodeChar"/>
        </w:rPr>
        <w:t>'w'</w:t>
      </w:r>
      <w:r w:rsidRPr="002C44E8">
        <w:t>: L</w:t>
      </w:r>
      <w:r w:rsidRPr="002C44E8">
        <w:rPr>
          <w:rFonts w:hint="cs"/>
        </w:rPr>
        <w:t>ư</w:t>
      </w:r>
      <w:r w:rsidRPr="002C44E8">
        <w:t>ợt đi</w:t>
      </w:r>
      <w:r w:rsidR="002E0B45" w:rsidRPr="002C44E8">
        <w:t xml:space="preserve"> hiện tại là</w:t>
      </w:r>
      <w:r w:rsidRPr="002C44E8">
        <w:t xml:space="preserve"> của trắng.</w:t>
      </w:r>
    </w:p>
    <w:p w14:paraId="2C61B656" w14:textId="01E9475D" w:rsidR="00B43DDC" w:rsidRPr="002C44E8" w:rsidRDefault="00B43DDC" w:rsidP="00AF716F">
      <w:pPr>
        <w:pStyle w:val="Bulletpoint"/>
      </w:pPr>
      <w:r w:rsidRPr="00AF716F">
        <w:rPr>
          <w:rStyle w:val="CodeChar"/>
        </w:rPr>
        <w:t>'KQkq'</w:t>
      </w:r>
      <w:r w:rsidRPr="002C44E8">
        <w:t>: Cả hai bên đều còn quyền nhập thành cả hai</w:t>
      </w:r>
      <w:r w:rsidR="002E0B45" w:rsidRPr="002C44E8">
        <w:t xml:space="preserve"> cánh</w:t>
      </w:r>
      <w:r w:rsidRPr="002C44E8">
        <w:t>.</w:t>
      </w:r>
    </w:p>
    <w:p w14:paraId="3B9CBF22" w14:textId="77777777" w:rsidR="00B43DDC" w:rsidRPr="002C44E8" w:rsidRDefault="00B43DDC" w:rsidP="00AF716F">
      <w:pPr>
        <w:pStyle w:val="Bulletpoint"/>
      </w:pPr>
      <w:r w:rsidRPr="00AF716F">
        <w:rPr>
          <w:rStyle w:val="CodeChar"/>
        </w:rPr>
        <w:t>'-'</w:t>
      </w:r>
      <w:r w:rsidRPr="002C44E8">
        <w:t>: Không có n</w:t>
      </w:r>
      <w:r w:rsidRPr="002C44E8">
        <w:rPr>
          <w:rFonts w:hint="cs"/>
        </w:rPr>
        <w:t>ư</w:t>
      </w:r>
      <w:r w:rsidRPr="002C44E8">
        <w:t>ớc đi en passant.</w:t>
      </w:r>
    </w:p>
    <w:p w14:paraId="075D568B" w14:textId="77777777" w:rsidR="00B43DDC" w:rsidRPr="002C44E8" w:rsidRDefault="00B43DDC" w:rsidP="00AF716F">
      <w:pPr>
        <w:pStyle w:val="Bulletpoint"/>
      </w:pPr>
      <w:r w:rsidRPr="00AF716F">
        <w:rPr>
          <w:rStyle w:val="CodeChar"/>
        </w:rPr>
        <w:t>'0'</w:t>
      </w:r>
      <w:r w:rsidRPr="002C44E8">
        <w:t>: Ch</w:t>
      </w:r>
      <w:r w:rsidRPr="002C44E8">
        <w:rPr>
          <w:rFonts w:hint="cs"/>
        </w:rPr>
        <w:t>ư</w:t>
      </w:r>
      <w:r w:rsidRPr="002C44E8">
        <w:t>a có n</w:t>
      </w:r>
      <w:r w:rsidRPr="002C44E8">
        <w:rPr>
          <w:rFonts w:hint="cs"/>
        </w:rPr>
        <w:t>ư</w:t>
      </w:r>
      <w:r w:rsidRPr="002C44E8">
        <w:t>ớc đi không bắt quân hoặc di chuyển quân tốt.</w:t>
      </w:r>
    </w:p>
    <w:p w14:paraId="1BB6CEB3" w14:textId="7DF49E2B" w:rsidR="00E84D9F" w:rsidRPr="002C44E8" w:rsidRDefault="00B43DDC" w:rsidP="00AF716F">
      <w:pPr>
        <w:pStyle w:val="Bulletpoint"/>
      </w:pPr>
      <w:r w:rsidRPr="00AF716F">
        <w:rPr>
          <w:rStyle w:val="CodeChar"/>
        </w:rPr>
        <w:t>'1'</w:t>
      </w:r>
      <w:r w:rsidRPr="002C44E8">
        <w:t>: N</w:t>
      </w:r>
      <w:r w:rsidRPr="002C44E8">
        <w:rPr>
          <w:rFonts w:hint="cs"/>
        </w:rPr>
        <w:t>ư</w:t>
      </w:r>
      <w:r w:rsidRPr="002C44E8">
        <w:t>ớc đi</w:t>
      </w:r>
      <w:r w:rsidR="00AF716F">
        <w:t xml:space="preserve"> hiện tại là nước đi</w:t>
      </w:r>
      <w:r w:rsidRPr="002C44E8">
        <w:t xml:space="preserve"> đầu tiên của ván cờ.</w:t>
      </w:r>
    </w:p>
    <w:p w14:paraId="665E7698" w14:textId="2EE8E644" w:rsidR="0027300C" w:rsidRDefault="003D160F" w:rsidP="0027300C">
      <w:r w:rsidRPr="003D160F">
        <w:t>FEN đ</w:t>
      </w:r>
      <w:r w:rsidRPr="003D160F">
        <w:rPr>
          <w:rFonts w:hint="cs"/>
        </w:rPr>
        <w:t>ư</w:t>
      </w:r>
      <w:r w:rsidRPr="003D160F">
        <w:t>ợc sử dụng rộng rãi trong các ch</w:t>
      </w:r>
      <w:r w:rsidRPr="003D160F">
        <w:rPr>
          <w:rFonts w:hint="cs"/>
        </w:rPr>
        <w:t>ươ</w:t>
      </w:r>
      <w:r w:rsidRPr="003D160F">
        <w:t>ng trình cờ vua và phát triển chess bot để l</w:t>
      </w:r>
      <w:r w:rsidRPr="003D160F">
        <w:rPr>
          <w:rFonts w:hint="cs"/>
        </w:rPr>
        <w:t>ư</w:t>
      </w:r>
      <w:r w:rsidRPr="003D160F">
        <w:t>u trữ và trao đổi thông tin về trạng thái bàn cờ</w:t>
      </w:r>
      <w:r>
        <w:t xml:space="preserve"> giúp tiết kiệm không gian lưu trữ</w:t>
      </w:r>
      <w:r w:rsidR="00661EB0">
        <w:t xml:space="preserve"> và</w:t>
      </w:r>
      <w:r>
        <w:t xml:space="preserve"> tối ưu hoá tìm kiếm và đánh giá</w:t>
      </w:r>
      <w:r w:rsidR="00661EB0">
        <w:t>.</w:t>
      </w:r>
    </w:p>
    <w:p w14:paraId="3D5F2CE9" w14:textId="591A3D2D" w:rsidR="00661EB0" w:rsidRPr="00887CA9" w:rsidRDefault="00661EB0" w:rsidP="0027300C">
      <w:r>
        <w:t xml:space="preserve">Trong chương trình chess bot được phát triển, FEN được dùng để biểu diễn các thế cờ trong Sách </w:t>
      </w:r>
      <w:r w:rsidR="00FD60B3">
        <w:t xml:space="preserve">các thế khai cuộc (Opening Book) từ đó chương trình có thể tìm xem trạng thái bàn cờ hiện tại </w:t>
      </w:r>
      <w:r w:rsidR="007A7426">
        <w:t>có trùng với thế cờ nào trong sách không, nếu có nó sẽ sử dụng nước đi theo trong sách.</w:t>
      </w:r>
    </w:p>
    <w:p w14:paraId="59C74AC1" w14:textId="0106CBA8" w:rsidR="006646C9" w:rsidRDefault="006646C9" w:rsidP="006646C9">
      <w:pPr>
        <w:pStyle w:val="Heading1"/>
      </w:pPr>
      <w:bookmarkStart w:id="55" w:name="_Toc168744601"/>
      <w:r>
        <w:lastRenderedPageBreak/>
        <w:t>Phương pháp nghiên cứu</w:t>
      </w:r>
      <w:bookmarkEnd w:id="55"/>
    </w:p>
    <w:p w14:paraId="1DB38E53" w14:textId="58F5D6A6" w:rsidR="00475EC1" w:rsidRPr="00475EC1" w:rsidRDefault="00475EC1" w:rsidP="00475EC1">
      <w:pPr>
        <w:pStyle w:val="Heading2"/>
      </w:pPr>
      <w:bookmarkStart w:id="56" w:name="_Toc168744602"/>
      <w:r>
        <w:t>Biểu diễn bàn cờ</w:t>
      </w:r>
      <w:bookmarkEnd w:id="56"/>
    </w:p>
    <w:p w14:paraId="25062B06" w14:textId="15A19942" w:rsidR="00A80B03" w:rsidRDefault="00A80B03" w:rsidP="00A80B03">
      <w:r>
        <w:t>Một trong những khía cạnh quan trọng nhất của việc phát triển phần mềm chess bot là cách biểu diễn bàn cờ và n</w:t>
      </w:r>
      <w:r>
        <w:rPr>
          <w:rFonts w:hint="cs"/>
        </w:rPr>
        <w:t>ư</w:t>
      </w:r>
      <w:r>
        <w:t>ớc đi. Sử dụng các ph</w:t>
      </w:r>
      <w:r>
        <w:rPr>
          <w:rFonts w:hint="cs"/>
        </w:rPr>
        <w:t>ươ</w:t>
      </w:r>
      <w:r>
        <w:t xml:space="preserve">ng pháp biểu diễn hiệu quả không chỉ giúp tăng tốc độ xử lý mà còn giúp tối </w:t>
      </w:r>
      <w:r>
        <w:rPr>
          <w:rFonts w:hint="cs"/>
        </w:rPr>
        <w:t>ư</w:t>
      </w:r>
      <w:r>
        <w:t xml:space="preserve">u hóa việc thực hiện các thuật toán tìm kiếm và đánh giá. Trong dự án này, </w:t>
      </w:r>
      <w:r w:rsidR="00960E5A">
        <w:t>phần mềm sẽ</w:t>
      </w:r>
      <w:r>
        <w:t xml:space="preserve"> sử dụng bit board và các giá trị nhị phân để biểu diễn bàn cờ và n</w:t>
      </w:r>
      <w:r>
        <w:rPr>
          <w:rFonts w:hint="cs"/>
        </w:rPr>
        <w:t>ư</w:t>
      </w:r>
      <w:r>
        <w:t>ớc đi.</w:t>
      </w:r>
    </w:p>
    <w:p w14:paraId="2CD8835D" w14:textId="0919AD89" w:rsidR="00A80B03" w:rsidRDefault="00A80B03" w:rsidP="00475EC1">
      <w:pPr>
        <w:pStyle w:val="Heading3"/>
      </w:pPr>
      <w:bookmarkStart w:id="57" w:name="_Toc168744603"/>
      <w:r>
        <w:t xml:space="preserve">Sử dụng </w:t>
      </w:r>
      <w:r w:rsidR="003F3FA7">
        <w:t>bit b</w:t>
      </w:r>
      <w:r>
        <w:t>oard</w:t>
      </w:r>
      <w:r w:rsidR="002A4833">
        <w:t xml:space="preserve"> để biểu diễn bàn cờ</w:t>
      </w:r>
      <w:bookmarkEnd w:id="57"/>
    </w:p>
    <w:p w14:paraId="5FA7EA5A" w14:textId="2FCE1426" w:rsidR="006518E8" w:rsidRPr="006518E8" w:rsidRDefault="005576DC" w:rsidP="006518E8">
      <w:hyperlink r:id="rId11" w:history="1">
        <w:r w:rsidR="006518E8">
          <w:rPr>
            <w:rStyle w:val="Hyperlink"/>
          </w:rPr>
          <w:t>Bitboards (The Concept of) - Advanced Java Chess Engine Tutorial 1 - YouTube</w:t>
        </w:r>
      </w:hyperlink>
    </w:p>
    <w:p w14:paraId="35A5D740" w14:textId="1960E197" w:rsidR="00A80B03" w:rsidRDefault="00A80B03" w:rsidP="00A80B03">
      <w:r>
        <w:t>Bit board là một ph</w:t>
      </w:r>
      <w:r>
        <w:rPr>
          <w:rFonts w:hint="cs"/>
        </w:rPr>
        <w:t>ươ</w:t>
      </w:r>
      <w:r>
        <w:t>ng pháp biểu diễn bàn cờ sử dụng các giá trị 64 bit để đại diện cho trạng thái của bàn cờ. Ph</w:t>
      </w:r>
      <w:r>
        <w:rPr>
          <w:rFonts w:hint="cs"/>
        </w:rPr>
        <w:t>ươ</w:t>
      </w:r>
      <w:r>
        <w:t>ng pháp này cho phép thực hiện các thao tác trên bàn cờ một cách nhanh chóng và hiệu quả nhờ vào các phép toán nhị phân.</w:t>
      </w:r>
    </w:p>
    <w:p w14:paraId="2BF0B158" w14:textId="3A3CC62E" w:rsidR="0061712A" w:rsidRDefault="009206C7" w:rsidP="00D5000C">
      <w:pPr>
        <w:pStyle w:val="Image"/>
      </w:pPr>
      <w:r>
        <w:drawing>
          <wp:inline distT="0" distB="0" distL="0" distR="0" wp14:anchorId="3350DA91" wp14:editId="6C8B764B">
            <wp:extent cx="4160520" cy="4160520"/>
            <wp:effectExtent l="0" t="0" r="0" b="0"/>
            <wp:docPr id="441165627" name="Picture 1" descr="Chess Riddle: What Series of Legal Moves leads to this Position?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 Riddle: What Series of Legal Moves leads to this Position? (You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0520" cy="4160520"/>
                    </a:xfrm>
                    <a:prstGeom prst="rect">
                      <a:avLst/>
                    </a:prstGeom>
                    <a:noFill/>
                    <a:ln>
                      <a:noFill/>
                    </a:ln>
                  </pic:spPr>
                </pic:pic>
              </a:graphicData>
            </a:graphic>
          </wp:inline>
        </w:drawing>
      </w:r>
    </w:p>
    <w:p w14:paraId="3F66DA99" w14:textId="57C2F8AB" w:rsidR="00A80B03" w:rsidRDefault="00A80B03" w:rsidP="004D418A">
      <w:pPr>
        <w:pStyle w:val="Bulletpoint"/>
      </w:pPr>
      <w:r>
        <w:t>Cách biểu diễn bàn cờ bằng giá trị 64 bit:</w:t>
      </w:r>
    </w:p>
    <w:p w14:paraId="67DCE557" w14:textId="77777777" w:rsidR="00A80B03" w:rsidRDefault="00A80B03" w:rsidP="004D418A">
      <w:pPr>
        <w:pStyle w:val="Sub-bullet"/>
      </w:pPr>
      <w:r>
        <w:t>Bàn cờ cờ vua có 64 ô, mỗi ô đ</w:t>
      </w:r>
      <w:r>
        <w:rPr>
          <w:rFonts w:hint="cs"/>
        </w:rPr>
        <w:t>ư</w:t>
      </w:r>
      <w:r>
        <w:t>ợc đại diện bởi một bit trong giá trị 64 bit (ulong). Mỗi bit cho biết ô đó có chứa quân cờ hay không.</w:t>
      </w:r>
    </w:p>
    <w:p w14:paraId="20571891" w14:textId="77777777" w:rsidR="00A80B03" w:rsidRDefault="00A80B03" w:rsidP="004D418A">
      <w:pPr>
        <w:pStyle w:val="Sub-bullet"/>
      </w:pPr>
      <w:r>
        <w:rPr>
          <w:rFonts w:hint="eastAsia"/>
        </w:rPr>
        <w:lastRenderedPageBreak/>
        <w:t>Ô</w:t>
      </w:r>
      <w:r>
        <w:t xml:space="preserve"> đầu tiên (a1) t</w:t>
      </w:r>
      <w:r>
        <w:rPr>
          <w:rFonts w:hint="cs"/>
        </w:rPr>
        <w:t>ươ</w:t>
      </w:r>
      <w:r>
        <w:t>ng ứng với bit 0 và ô cuối cùng (h8) t</w:t>
      </w:r>
      <w:r>
        <w:rPr>
          <w:rFonts w:hint="cs"/>
        </w:rPr>
        <w:t>ươ</w:t>
      </w:r>
      <w:r>
        <w:t>ng ứng với bit 63. Giá trị 1 tại một vị trí bit cho biết ô đó có quân cờ, ng</w:t>
      </w:r>
      <w:r>
        <w:rPr>
          <w:rFonts w:hint="cs"/>
        </w:rPr>
        <w:t>ư</w:t>
      </w:r>
      <w:r>
        <w:t>ợc lại giá trị 0 cho biết ô trống.</w:t>
      </w:r>
    </w:p>
    <w:p w14:paraId="307A845F" w14:textId="5C09F398" w:rsidR="00A80B03" w:rsidRDefault="00A80B03" w:rsidP="007005E5">
      <w:pPr>
        <w:pStyle w:val="Bulletpoint"/>
      </w:pPr>
      <w:r>
        <w:t>Biểu diễn vị trí của các quân cờ và các bitboard khác:</w:t>
      </w:r>
    </w:p>
    <w:p w14:paraId="6734ECFA" w14:textId="4761D7C1" w:rsidR="00A80B03" w:rsidRDefault="00A80B03" w:rsidP="007005E5">
      <w:pPr>
        <w:pStyle w:val="Sub-bullet"/>
      </w:pPr>
      <w:r>
        <w:t>Có 1</w:t>
      </w:r>
      <w:r w:rsidR="005A121D">
        <w:t>2</w:t>
      </w:r>
      <w:r>
        <w:t xml:space="preserve"> loại quân cờ trên bàn cờ (bao gồm cả hai màu trắng và đen)</w:t>
      </w:r>
      <w:r w:rsidR="008305B5">
        <w:t xml:space="preserve"> bao gồm tốt trắng, tốt đen, xe trắng, xe đen,</w:t>
      </w:r>
      <w:r w:rsidR="00325C6D">
        <w:t xml:space="preserve"> vua trắng, vua đen,</w:t>
      </w:r>
      <w:r w:rsidR="008305B5">
        <w:t>…</w:t>
      </w:r>
      <w:r>
        <w:t xml:space="preserve"> do đó cần 1</w:t>
      </w:r>
      <w:r w:rsidR="005A121D">
        <w:t>2</w:t>
      </w:r>
      <w:r>
        <w:t xml:space="preserve"> giá trị 64 bit để biểu diễn vị trí của tất cả các quân cờ</w:t>
      </w:r>
      <w:r w:rsidR="00325C6D">
        <w:t xml:space="preserve"> tạo nên một bàn cờ.</w:t>
      </w:r>
    </w:p>
    <w:p w14:paraId="4770A6B7" w14:textId="5BA9C1C0" w:rsidR="00945736" w:rsidRDefault="00945736" w:rsidP="007005E5">
      <w:pPr>
        <w:pStyle w:val="Sub-bullet"/>
      </w:pPr>
      <w:r>
        <w:t xml:space="preserve">Các bit board khác cũng được sử dụng để thuận tiện trong quá trình tính toán và sinh nước đi như bit board các ô trống, các ô đang bị tấn công, </w:t>
      </w:r>
      <w:r w:rsidR="00EE62CD">
        <w:t>bit board cho tất cả các quân của một bên,…</w:t>
      </w:r>
    </w:p>
    <w:p w14:paraId="7474230F" w14:textId="77777777" w:rsidR="00A80B03" w:rsidRDefault="00A80B03" w:rsidP="004D418A">
      <w:pPr>
        <w:pStyle w:val="Bulletpoint"/>
      </w:pPr>
      <w:r>
        <w:t>Ví dụ:</w:t>
      </w:r>
    </w:p>
    <w:p w14:paraId="2671FA66" w14:textId="77777777" w:rsidR="00A80B03" w:rsidRDefault="00A80B03" w:rsidP="004D418A">
      <w:pPr>
        <w:pStyle w:val="Sub-bullet"/>
      </w:pPr>
      <w:r>
        <w:t>Bit board cho quân trắng (Pawn | White) đ</w:t>
      </w:r>
      <w:r>
        <w:rPr>
          <w:rFonts w:hint="cs"/>
        </w:rPr>
        <w:t>ư</w:t>
      </w:r>
      <w:r>
        <w:t>ợc biểu diễn bằng cách set bit tại các vị trí t</w:t>
      </w:r>
      <w:r>
        <w:rPr>
          <w:rFonts w:hint="cs"/>
        </w:rPr>
        <w:t>ươ</w:t>
      </w:r>
      <w:r>
        <w:t>ng ứng với vị trí của các quân tốt trắng trên bàn cờ.</w:t>
      </w:r>
    </w:p>
    <w:p w14:paraId="7D9FEFF2" w14:textId="77777777" w:rsidR="00A80B03" w:rsidRDefault="00A80B03" w:rsidP="004D418A">
      <w:pPr>
        <w:pStyle w:val="Sub-bullet"/>
      </w:pPr>
      <w:r>
        <w:t>Bit board cho các ô trống đ</w:t>
      </w:r>
      <w:r>
        <w:rPr>
          <w:rFonts w:hint="cs"/>
        </w:rPr>
        <w:t>ư</w:t>
      </w:r>
      <w:r>
        <w:t>ợc biểu diễn bằng cách set bit tại các vị trí ô không có quân cờ.</w:t>
      </w:r>
    </w:p>
    <w:p w14:paraId="7BC50F65" w14:textId="77777777" w:rsidR="00A80B03" w:rsidRDefault="00A80B03" w:rsidP="004D418A">
      <w:pPr>
        <w:pStyle w:val="Sub-bullet"/>
      </w:pPr>
      <w:r>
        <w:t>Các bit board khác nh</w:t>
      </w:r>
      <w:r>
        <w:rPr>
          <w:rFonts w:hint="cs"/>
        </w:rPr>
        <w:t>ư</w:t>
      </w:r>
      <w:r>
        <w:t xml:space="preserve"> bit board cho các ô bị tấn công, bit board cho các quân cờ của mỗi bên cũng đ</w:t>
      </w:r>
      <w:r>
        <w:rPr>
          <w:rFonts w:hint="cs"/>
        </w:rPr>
        <w:t>ư</w:t>
      </w:r>
      <w:r>
        <w:t>ợc sử dụng để l</w:t>
      </w:r>
      <w:r>
        <w:rPr>
          <w:rFonts w:hint="cs"/>
        </w:rPr>
        <w:t>ư</w:t>
      </w:r>
      <w:r>
        <w:t>u trữ thông tin bổ sung.</w:t>
      </w:r>
    </w:p>
    <w:p w14:paraId="73AE28EC" w14:textId="69645377" w:rsidR="00A80B03" w:rsidRDefault="00A80B03" w:rsidP="00BF487B">
      <w:pPr>
        <w:pStyle w:val="Heading3"/>
      </w:pPr>
      <w:bookmarkStart w:id="58" w:name="_Toc168744604"/>
      <w:r>
        <w:t>Biểu diễn loại quân cờ</w:t>
      </w:r>
      <w:bookmarkEnd w:id="58"/>
    </w:p>
    <w:p w14:paraId="6931F5CB" w14:textId="6754E7DB" w:rsidR="00A80B03" w:rsidRDefault="00C3732B" w:rsidP="00A80B03">
      <w:r>
        <w:t>Q</w:t>
      </w:r>
      <w:r w:rsidR="00A80B03">
        <w:t>uân cờ trên bàn cờ đ</w:t>
      </w:r>
      <w:r w:rsidR="00A80B03">
        <w:rPr>
          <w:rFonts w:hint="cs"/>
        </w:rPr>
        <w:t>ư</w:t>
      </w:r>
      <w:r w:rsidR="00A80B03">
        <w:t>ợc biểu diễn bằng một giá trị 3 bit, và thêm 1 bit nữa để biểu diễn màu của quân cờ, tạo thành tổng cộng 4 bit.</w:t>
      </w:r>
      <w:r>
        <w:t xml:space="preserve"> Từ đó ta biểu diễn được giá trị của một loại quân (</w:t>
      </w:r>
      <w:r w:rsidR="00986CD4">
        <w:t>bao gồm quân và màu).</w:t>
      </w:r>
      <w:r>
        <w:t xml:space="preserve"> </w:t>
      </w:r>
    </w:p>
    <w:p w14:paraId="2F6C898A" w14:textId="0AF9905A" w:rsidR="00A80B03" w:rsidRDefault="00A80B03" w:rsidP="00A80B03">
      <w:r>
        <w:t>Giá trị 3 bit cho quân và 1 bit cho</w:t>
      </w:r>
      <w:r w:rsidR="00986CD4">
        <w:t xml:space="preserve"> màu</w:t>
      </w:r>
      <w:r>
        <w:t>:</w:t>
      </w:r>
    </w:p>
    <w:p w14:paraId="027698C6" w14:textId="4C6B557C" w:rsidR="00A80B03" w:rsidRDefault="00A80B03" w:rsidP="00A80B03">
      <w:pPr>
        <w:pStyle w:val="Bulletpoint"/>
      </w:pPr>
      <w:r>
        <w:t>Các quân cờ đ</w:t>
      </w:r>
      <w:r>
        <w:rPr>
          <w:rFonts w:hint="cs"/>
        </w:rPr>
        <w:t>ư</w:t>
      </w:r>
      <w:r>
        <w:t>ợc biểu diễn</w:t>
      </w:r>
      <w:r w:rsidR="00B95A88">
        <w:t xml:space="preserve"> bằng các giá trị</w:t>
      </w:r>
      <w:r>
        <w:t xml:space="preserve"> nh</w:t>
      </w:r>
      <w:r>
        <w:rPr>
          <w:rFonts w:hint="cs"/>
        </w:rPr>
        <w:t>ư</w:t>
      </w:r>
      <w:r>
        <w:t xml:space="preserve"> sau:</w:t>
      </w:r>
    </w:p>
    <w:p w14:paraId="1ACF9BE7" w14:textId="3068E91D" w:rsidR="00A80B03" w:rsidRDefault="00A80B03" w:rsidP="00BF487B">
      <w:pPr>
        <w:pStyle w:val="Sub-bullet"/>
      </w:pPr>
      <w:r>
        <w:t xml:space="preserve">None = </w:t>
      </w:r>
      <w:r w:rsidRPr="008D52CD">
        <w:rPr>
          <w:rStyle w:val="CodeChar"/>
        </w:rPr>
        <w:t>0</w:t>
      </w:r>
      <w:r w:rsidR="00726A8F">
        <w:rPr>
          <w:rStyle w:val="CodeChar"/>
        </w:rPr>
        <w:t>000</w:t>
      </w:r>
      <w:r w:rsidR="00BF413B">
        <w:rPr>
          <w:rStyle w:val="CodeChar"/>
        </w:rPr>
        <w:t xml:space="preserve"> = 0</w:t>
      </w:r>
    </w:p>
    <w:p w14:paraId="299CBAB3" w14:textId="6614FBD4" w:rsidR="00A80B03" w:rsidRDefault="00A80B03" w:rsidP="00BF487B">
      <w:pPr>
        <w:pStyle w:val="Sub-bullet"/>
      </w:pPr>
      <w:r>
        <w:t xml:space="preserve">Pawn = </w:t>
      </w:r>
      <w:r w:rsidR="002E5BE8" w:rsidRPr="008D52CD">
        <w:rPr>
          <w:rStyle w:val="CodeChar"/>
        </w:rPr>
        <w:t>0001</w:t>
      </w:r>
      <w:r w:rsidR="00BF413B">
        <w:rPr>
          <w:rStyle w:val="CodeChar"/>
        </w:rPr>
        <w:t xml:space="preserve"> = 1</w:t>
      </w:r>
    </w:p>
    <w:p w14:paraId="7CB31DF8" w14:textId="53E54BF9" w:rsidR="00A80B03" w:rsidRDefault="00A80B03" w:rsidP="00BF487B">
      <w:pPr>
        <w:pStyle w:val="Sub-bullet"/>
      </w:pPr>
      <w:r>
        <w:t xml:space="preserve">Knight = </w:t>
      </w:r>
      <w:r w:rsidR="002E5BE8" w:rsidRPr="008D52CD">
        <w:rPr>
          <w:rStyle w:val="CodeChar"/>
        </w:rPr>
        <w:t>0010</w:t>
      </w:r>
      <w:r w:rsidR="00BF413B">
        <w:rPr>
          <w:rStyle w:val="CodeChar"/>
        </w:rPr>
        <w:t xml:space="preserve"> = 2</w:t>
      </w:r>
    </w:p>
    <w:p w14:paraId="7E91B517" w14:textId="6786DDFE" w:rsidR="00A80B03" w:rsidRDefault="00A80B03" w:rsidP="00BF487B">
      <w:pPr>
        <w:pStyle w:val="Sub-bullet"/>
      </w:pPr>
      <w:r>
        <w:t xml:space="preserve">Bishop = </w:t>
      </w:r>
      <w:r w:rsidR="002E5BE8" w:rsidRPr="008D52CD">
        <w:rPr>
          <w:rStyle w:val="CodeChar"/>
        </w:rPr>
        <w:t>00</w:t>
      </w:r>
      <w:r w:rsidR="008D52CD" w:rsidRPr="008D52CD">
        <w:rPr>
          <w:rStyle w:val="CodeChar"/>
        </w:rPr>
        <w:t>11</w:t>
      </w:r>
      <w:r w:rsidR="00BF413B">
        <w:rPr>
          <w:rStyle w:val="CodeChar"/>
        </w:rPr>
        <w:t xml:space="preserve"> = 3</w:t>
      </w:r>
    </w:p>
    <w:p w14:paraId="36DD3941" w14:textId="3F4430F4" w:rsidR="00A80B03" w:rsidRDefault="00A80B03" w:rsidP="00BF487B">
      <w:pPr>
        <w:pStyle w:val="Sub-bullet"/>
      </w:pPr>
      <w:r>
        <w:t xml:space="preserve">Rook = </w:t>
      </w:r>
      <w:r w:rsidR="008D52CD" w:rsidRPr="008D52CD">
        <w:rPr>
          <w:rStyle w:val="CodeChar"/>
        </w:rPr>
        <w:t>0100</w:t>
      </w:r>
      <w:r w:rsidR="00BF413B">
        <w:rPr>
          <w:rStyle w:val="CodeChar"/>
        </w:rPr>
        <w:t xml:space="preserve"> = 4</w:t>
      </w:r>
    </w:p>
    <w:p w14:paraId="5FEA3CDE" w14:textId="2A4F408F" w:rsidR="00A80B03" w:rsidRDefault="00A80B03" w:rsidP="00BF487B">
      <w:pPr>
        <w:pStyle w:val="Sub-bullet"/>
      </w:pPr>
      <w:r>
        <w:t xml:space="preserve">Queen = </w:t>
      </w:r>
      <w:r w:rsidR="008D52CD" w:rsidRPr="008D52CD">
        <w:rPr>
          <w:rStyle w:val="CodeChar"/>
        </w:rPr>
        <w:t>0101</w:t>
      </w:r>
      <w:r w:rsidR="00BF413B">
        <w:rPr>
          <w:rStyle w:val="CodeChar"/>
        </w:rPr>
        <w:t xml:space="preserve"> = 5</w:t>
      </w:r>
    </w:p>
    <w:p w14:paraId="382DEAB7" w14:textId="6BFB271D" w:rsidR="00A80B03" w:rsidRPr="00B95A88" w:rsidRDefault="00A80B03" w:rsidP="00BF487B">
      <w:pPr>
        <w:pStyle w:val="Sub-bullet"/>
        <w:rPr>
          <w:rStyle w:val="CodeChar"/>
          <w:rFonts w:ascii="Lora" w:hAnsi="Lora"/>
        </w:rPr>
      </w:pPr>
      <w:r>
        <w:t xml:space="preserve">King = </w:t>
      </w:r>
      <w:r w:rsidR="008D52CD" w:rsidRPr="008D52CD">
        <w:rPr>
          <w:rStyle w:val="CodeChar"/>
        </w:rPr>
        <w:t>0111</w:t>
      </w:r>
      <w:r w:rsidR="00BF413B">
        <w:rPr>
          <w:rStyle w:val="CodeChar"/>
        </w:rPr>
        <w:t xml:space="preserve"> = 6</w:t>
      </w:r>
    </w:p>
    <w:p w14:paraId="4A1F7BB0" w14:textId="6160992C" w:rsidR="00B95A88" w:rsidRPr="00B95A88" w:rsidRDefault="00B95A88" w:rsidP="00B95A88">
      <w:pPr>
        <w:pStyle w:val="Bulletpoint"/>
      </w:pPr>
      <w:r w:rsidRPr="00B95A88">
        <w:rPr>
          <w:rStyle w:val="CodeChar"/>
          <w:rFonts w:ascii="Lora" w:hAnsi="Lora"/>
        </w:rPr>
        <w:t>Hai màu quân được biểu diễn bằng các giá trị như sau:</w:t>
      </w:r>
    </w:p>
    <w:p w14:paraId="54922EB1" w14:textId="77CE6028" w:rsidR="00A80B03" w:rsidRDefault="00A80B03" w:rsidP="00BF487B">
      <w:pPr>
        <w:pStyle w:val="Sub-bullet"/>
      </w:pPr>
      <w:r>
        <w:t xml:space="preserve">White = </w:t>
      </w:r>
      <w:r w:rsidR="008D52CD" w:rsidRPr="008D52CD">
        <w:rPr>
          <w:rStyle w:val="CodeChar"/>
        </w:rPr>
        <w:t>0000</w:t>
      </w:r>
      <w:r w:rsidR="00B0574A">
        <w:rPr>
          <w:rStyle w:val="CodeChar"/>
        </w:rPr>
        <w:t xml:space="preserve"> = 0</w:t>
      </w:r>
    </w:p>
    <w:p w14:paraId="07162FB2" w14:textId="0E5A785E" w:rsidR="00A80B03" w:rsidRDefault="00A80B03" w:rsidP="00BF487B">
      <w:pPr>
        <w:pStyle w:val="Sub-bullet"/>
      </w:pPr>
      <w:r>
        <w:t xml:space="preserve">Black = </w:t>
      </w:r>
      <w:r w:rsidR="008D52CD" w:rsidRPr="008D52CD">
        <w:rPr>
          <w:rStyle w:val="CodeChar"/>
        </w:rPr>
        <w:t>1000</w:t>
      </w:r>
      <w:r w:rsidR="00391D6E">
        <w:rPr>
          <w:rStyle w:val="CodeChar"/>
        </w:rPr>
        <w:t xml:space="preserve"> = 8</w:t>
      </w:r>
    </w:p>
    <w:p w14:paraId="4CBC4C33" w14:textId="77777777" w:rsidR="00377EC7" w:rsidRDefault="00E421B0" w:rsidP="00F26E22">
      <w:pPr>
        <w:pStyle w:val="Bulletpoint"/>
      </w:pPr>
      <w:r>
        <w:t>Kết hợp một giá trị quân</w:t>
      </w:r>
      <w:r w:rsidR="003519D8">
        <w:t xml:space="preserve"> </w:t>
      </w:r>
      <w:r>
        <w:t>với một</w:t>
      </w:r>
      <w:r w:rsidR="007B179F">
        <w:t xml:space="preserve"> giá trị màu </w:t>
      </w:r>
      <w:r>
        <w:t>bằng phép toán OR sẽ cho ta giá trị của một loại quân cờ cụ thể.</w:t>
      </w:r>
      <w:r w:rsidR="00FF3DB9">
        <w:t xml:space="preserve"> </w:t>
      </w:r>
    </w:p>
    <w:p w14:paraId="512B8FDB" w14:textId="7554AEA1" w:rsidR="00A80B03" w:rsidRDefault="00A80B03" w:rsidP="00F26E22">
      <w:pPr>
        <w:pStyle w:val="Bulletpoint"/>
      </w:pPr>
      <w:r>
        <w:t>Ví dụ về biểu diễn quân cờ:</w:t>
      </w:r>
    </w:p>
    <w:p w14:paraId="0F3A9F9A" w14:textId="3A02B653" w:rsidR="00A80B03" w:rsidRDefault="00A80B03" w:rsidP="007F718A">
      <w:pPr>
        <w:pStyle w:val="Sub-bullet"/>
      </w:pPr>
      <w:r>
        <w:t xml:space="preserve">WhitePawn = Pawn | White = </w:t>
      </w:r>
      <w:r w:rsidRPr="008D52CD">
        <w:rPr>
          <w:rStyle w:val="CodeChar"/>
        </w:rPr>
        <w:t>0001</w:t>
      </w:r>
      <w:r w:rsidR="00391D6E">
        <w:rPr>
          <w:rStyle w:val="CodeChar"/>
        </w:rPr>
        <w:t xml:space="preserve"> = 1</w:t>
      </w:r>
    </w:p>
    <w:p w14:paraId="5D758655" w14:textId="67523D04" w:rsidR="0035502C" w:rsidRDefault="00A80B03" w:rsidP="004D6FF3">
      <w:pPr>
        <w:pStyle w:val="Sub-bullet"/>
      </w:pPr>
      <w:r>
        <w:t xml:space="preserve">WhiteKnight = Knight | White = </w:t>
      </w:r>
      <w:r w:rsidRPr="008D52CD">
        <w:rPr>
          <w:rStyle w:val="CodeChar"/>
        </w:rPr>
        <w:t>0010</w:t>
      </w:r>
      <w:r w:rsidR="00391D6E">
        <w:rPr>
          <w:rStyle w:val="CodeChar"/>
        </w:rPr>
        <w:t xml:space="preserve"> = </w:t>
      </w:r>
      <w:r w:rsidR="006105F0">
        <w:rPr>
          <w:rStyle w:val="CodeChar"/>
        </w:rPr>
        <w:t>2</w:t>
      </w:r>
    </w:p>
    <w:p w14:paraId="2FC73ED1" w14:textId="0093F3E8" w:rsidR="007B179F" w:rsidRDefault="007B179F" w:rsidP="007F718A">
      <w:pPr>
        <w:pStyle w:val="Sub-bullet"/>
      </w:pPr>
      <w:r>
        <w:t>Black</w:t>
      </w:r>
      <w:r w:rsidR="003A19A9">
        <w:t xml:space="preserve">Pawn = Pawn | Black = </w:t>
      </w:r>
      <w:r w:rsidR="00336206" w:rsidRPr="00336206">
        <w:rPr>
          <w:rStyle w:val="CodeChar"/>
        </w:rPr>
        <w:t>1001</w:t>
      </w:r>
      <w:r w:rsidR="006105F0">
        <w:rPr>
          <w:rStyle w:val="CodeChar"/>
        </w:rPr>
        <w:t xml:space="preserve"> = 9</w:t>
      </w:r>
    </w:p>
    <w:p w14:paraId="60A3DE61" w14:textId="1DDEDF40" w:rsidR="007F718A" w:rsidRDefault="00A80B03" w:rsidP="007F718A">
      <w:pPr>
        <w:pStyle w:val="Sub-bullet"/>
      </w:pPr>
      <w:r>
        <w:lastRenderedPageBreak/>
        <w:t xml:space="preserve">BlackKing = King | Black = </w:t>
      </w:r>
      <w:r w:rsidRPr="008D52CD">
        <w:rPr>
          <w:rStyle w:val="CodeChar"/>
        </w:rPr>
        <w:t>1110</w:t>
      </w:r>
      <w:r w:rsidR="006105F0">
        <w:rPr>
          <w:rStyle w:val="CodeChar"/>
        </w:rPr>
        <w:t xml:space="preserve"> = 14</w:t>
      </w:r>
    </w:p>
    <w:p w14:paraId="14CEA084" w14:textId="41B7D33D" w:rsidR="0035502C" w:rsidRDefault="00C10CA1" w:rsidP="0035502C">
      <w:r>
        <w:t>Tổng hợp một trạng thái bàn cờ</w:t>
      </w:r>
      <w:r w:rsidR="00972F96">
        <w:t xml:space="preserve"> cụ thể</w:t>
      </w:r>
      <w:r>
        <w:t xml:space="preserve"> sẽ được biểu diễn bằng</w:t>
      </w:r>
      <w:r w:rsidR="005F3EAE">
        <w:t xml:space="preserve"> một mảng</w:t>
      </w:r>
      <w:r>
        <w:t xml:space="preserve"> 15</w:t>
      </w:r>
      <w:r w:rsidR="005F3EAE">
        <w:t xml:space="preserve"> phần tử là các</w:t>
      </w:r>
      <w:r>
        <w:t xml:space="preserve"> </w:t>
      </w:r>
      <w:r w:rsidR="005F3EAE">
        <w:t>bit board 64 bit với</w:t>
      </w:r>
      <w:r w:rsidR="005A121D">
        <w:t xml:space="preserve"> chỉ số</w:t>
      </w:r>
      <w:r w:rsidR="00DE274D">
        <w:t xml:space="preserve"> của</w:t>
      </w:r>
      <w:r w:rsidR="005A121D">
        <w:t xml:space="preserve"> từng phần tử</w:t>
      </w:r>
      <w:r w:rsidR="00DE274D">
        <w:t xml:space="preserve"> là </w:t>
      </w:r>
      <w:r w:rsidR="00C3732B">
        <w:t>giá trị</w:t>
      </w:r>
      <w:r w:rsidR="00DE274D">
        <w:t xml:space="preserve"> của</w:t>
      </w:r>
      <w:r w:rsidR="00EE7B41">
        <w:t xml:space="preserve"> từng</w:t>
      </w:r>
      <w:r w:rsidR="00C3732B">
        <w:t xml:space="preserve"> loại</w:t>
      </w:r>
      <w:r w:rsidR="00DE274D">
        <w:t xml:space="preserve"> quân cờ</w:t>
      </w:r>
      <w:r w:rsidR="00EE7B41">
        <w:t xml:space="preserve"> trong 12 loại quân</w:t>
      </w:r>
      <w:r w:rsidR="00DE274D">
        <w:t xml:space="preserve"> tương ứng</w:t>
      </w:r>
      <w:r w:rsidR="009D64EC">
        <w:t xml:space="preserve"> (cộng thêm 3 bit board trống None)</w:t>
      </w:r>
      <w:r w:rsidR="00DE274D">
        <w:t>.</w:t>
      </w:r>
    </w:p>
    <w:p w14:paraId="10202F84" w14:textId="3DD0F6E9" w:rsidR="00DE274D" w:rsidRDefault="00DE274D" w:rsidP="0035502C">
      <w:r>
        <w:t>Ví dụ, biểu diễn bàn cờ khởi đầu:</w:t>
      </w:r>
    </w:p>
    <w:p w14:paraId="68A8BE97" w14:textId="09D0B04A" w:rsidR="00DE274D" w:rsidRDefault="00093E8F" w:rsidP="00490AC0">
      <w:pPr>
        <w:pStyle w:val="Image"/>
      </w:pPr>
      <w:r w:rsidRPr="00093E8F">
        <w:drawing>
          <wp:inline distT="0" distB="0" distL="0" distR="0" wp14:anchorId="2607B2F1" wp14:editId="465B2C70">
            <wp:extent cx="5943600" cy="1316990"/>
            <wp:effectExtent l="0" t="0" r="0" b="0"/>
            <wp:docPr id="572982993" name="Picture 1" descr="A group of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2993" name="Picture 1" descr="A group of letters on a white background&#10;&#10;Description automatically generated"/>
                    <pic:cNvPicPr/>
                  </pic:nvPicPr>
                  <pic:blipFill>
                    <a:blip r:embed="rId13"/>
                    <a:stretch>
                      <a:fillRect/>
                    </a:stretch>
                  </pic:blipFill>
                  <pic:spPr>
                    <a:xfrm>
                      <a:off x="0" y="0"/>
                      <a:ext cx="5943600" cy="1316990"/>
                    </a:xfrm>
                    <a:prstGeom prst="rect">
                      <a:avLst/>
                    </a:prstGeom>
                  </pic:spPr>
                </pic:pic>
              </a:graphicData>
            </a:graphic>
          </wp:inline>
        </w:drawing>
      </w:r>
    </w:p>
    <w:p w14:paraId="09A1E286" w14:textId="45043765" w:rsidR="00882D17" w:rsidRDefault="00882D17" w:rsidP="00882D17">
      <w:r>
        <w:t>Giải thích:</w:t>
      </w:r>
    </w:p>
    <w:p w14:paraId="744FCF09" w14:textId="4DD6A5AB" w:rsidR="00882D17" w:rsidRDefault="00882D17" w:rsidP="00882D17">
      <w:pPr>
        <w:pStyle w:val="Bulletpoint"/>
      </w:pPr>
      <w:r>
        <w:t xml:space="preserve">Mỗi hàng </w:t>
      </w:r>
      <w:r w:rsidR="00CB3A39">
        <w:t>trên là một giá trị bit board tương ứng với một loại quân cờ cụ thể, ví dụ hàng thứ 2 là biểu diễn cho quân tốt trắng</w:t>
      </w:r>
      <w:r w:rsidR="007A1AFB">
        <w:t>, các bit 1 thể hiện vị trí có quân cờ, các bit 0 thể hiện vị trí không có quân cờ</w:t>
      </w:r>
      <w:r w:rsidR="00CB3A39">
        <w:t>.</w:t>
      </w:r>
      <w:r w:rsidR="00C96B4F">
        <w:t xml:space="preserve"> Có 15 hàng tất cả để biểu diễn cho tất cả các quân trên bàn cờ.</w:t>
      </w:r>
    </w:p>
    <w:p w14:paraId="63EA370B" w14:textId="2FCD92AC" w:rsidR="00C96B4F" w:rsidRDefault="00CA1D57" w:rsidP="00882D17">
      <w:pPr>
        <w:pStyle w:val="Bulletpoint"/>
      </w:pPr>
      <w:r>
        <w:t xml:space="preserve">Có thể hiểu mỗi 8 cột trong ma trận trên sẽ biểu diễn cho một rank (một hàng ngang) các ô trên bàn cờ, ví dụ rank </w:t>
      </w:r>
      <w:r w:rsidR="004E21E7">
        <w:t xml:space="preserve">2 chỉ có các bit của WhitePawn là 1 nên ta hiểu </w:t>
      </w:r>
      <w:r w:rsidR="00335B0F">
        <w:t>hàng thứ</w:t>
      </w:r>
      <w:r w:rsidR="004E21E7">
        <w:t xml:space="preserve"> 2 trên bàn cờ này </w:t>
      </w:r>
      <w:r w:rsidR="007B7369">
        <w:t>là một hàng tốt trắng.</w:t>
      </w:r>
    </w:p>
    <w:p w14:paraId="57E4F800" w14:textId="16EE52C4" w:rsidR="00453709" w:rsidRPr="004D7DA8" w:rsidRDefault="00A80B03" w:rsidP="00A80B03">
      <w:r>
        <w:t>Từ các biểu diễn trên,</w:t>
      </w:r>
      <w:r w:rsidR="00453709">
        <w:t xml:space="preserve"> ta</w:t>
      </w:r>
      <w:r>
        <w:t xml:space="preserve"> có thể tạo các logic để biểu diễn bàn cờ, sinh các n</w:t>
      </w:r>
      <w:r>
        <w:rPr>
          <w:rFonts w:hint="cs"/>
        </w:rPr>
        <w:t>ư</w:t>
      </w:r>
      <w:r>
        <w:t>ớc đi hợp lệ trên bàn cờ, thực hiện và hoàn tác n</w:t>
      </w:r>
      <w:r>
        <w:rPr>
          <w:rFonts w:hint="cs"/>
        </w:rPr>
        <w:t>ư</w:t>
      </w:r>
      <w:r>
        <w:t>ớc đi một cách hiệu quả. Các chức năng này là cần thiết cho việc phát triển chess bot và đảm bảo hiệu suất cao trong quá trình tính toán và ra quyết định.</w:t>
      </w:r>
    </w:p>
    <w:p w14:paraId="0D98EFD5" w14:textId="220BAD9B" w:rsidR="004D7DA8" w:rsidRDefault="0006749A" w:rsidP="008A0469">
      <w:pPr>
        <w:pStyle w:val="Heading3"/>
      </w:pPr>
      <w:bookmarkStart w:id="59" w:name="_Toc168744605"/>
      <w:r>
        <w:t xml:space="preserve">Sử dụng Zobrist Hash để </w:t>
      </w:r>
      <w:r w:rsidR="00A43660">
        <w:t>tạo khoá băm cho trạng thái bàn cờ</w:t>
      </w:r>
      <w:bookmarkEnd w:id="59"/>
    </w:p>
    <w:p w14:paraId="78144941" w14:textId="77777777" w:rsidR="00E75FA7" w:rsidRDefault="00E75FA7" w:rsidP="0044183F">
      <w:r w:rsidRPr="00E75FA7">
        <w:t>Trong các ch</w:t>
      </w:r>
      <w:r w:rsidRPr="00E75FA7">
        <w:rPr>
          <w:rFonts w:hint="cs"/>
        </w:rPr>
        <w:t>ươ</w:t>
      </w:r>
      <w:r w:rsidRPr="00E75FA7">
        <w:t>ng trình ch</w:t>
      </w:r>
      <w:r w:rsidRPr="00E75FA7">
        <w:rPr>
          <w:rFonts w:hint="cs"/>
        </w:rPr>
        <w:t>ơ</w:t>
      </w:r>
      <w:r w:rsidRPr="00E75FA7">
        <w:t>i cờ vua, việc đánh giá và tìm kiếm các n</w:t>
      </w:r>
      <w:r w:rsidRPr="00E75FA7">
        <w:rPr>
          <w:rFonts w:hint="cs"/>
        </w:rPr>
        <w:t>ư</w:t>
      </w:r>
      <w:r w:rsidRPr="00E75FA7">
        <w:t xml:space="preserve">ớc đi tối </w:t>
      </w:r>
      <w:r w:rsidRPr="00E75FA7">
        <w:rPr>
          <w:rFonts w:hint="cs"/>
        </w:rPr>
        <w:t>ư</w:t>
      </w:r>
      <w:r w:rsidRPr="00E75FA7">
        <w:t>u một cách nhanh chóng và hiệu quả là rất quan trọng. Một trong những kỹ thuật quan trọng đ</w:t>
      </w:r>
      <w:r w:rsidRPr="00E75FA7">
        <w:rPr>
          <w:rFonts w:hint="cs"/>
        </w:rPr>
        <w:t>ư</w:t>
      </w:r>
      <w:r w:rsidRPr="00E75FA7">
        <w:t xml:space="preserve">ợc sử dụng để tối </w:t>
      </w:r>
      <w:r w:rsidRPr="00E75FA7">
        <w:rPr>
          <w:rFonts w:hint="cs"/>
        </w:rPr>
        <w:t>ư</w:t>
      </w:r>
      <w:r w:rsidRPr="00E75FA7">
        <w:t>u hóa quá trình này là Zobrist hashing. Kỹ thuật này giúp băm trạng thái của bàn cờ thành một giá trị duy nhất (khóa Zobrist) để dễ dàng kiểm tra các trạng thái đã gặp phải tr</w:t>
      </w:r>
      <w:r w:rsidRPr="00E75FA7">
        <w:rPr>
          <w:rFonts w:hint="cs"/>
        </w:rPr>
        <w:t>ư</w:t>
      </w:r>
      <w:r w:rsidRPr="00E75FA7">
        <w:t xml:space="preserve">ớc đó, từ đó tránh việc tính toán lại và cải thiện hiệu suất. </w:t>
      </w:r>
    </w:p>
    <w:p w14:paraId="532A2269" w14:textId="53B23E7E" w:rsidR="0044183F" w:rsidRDefault="0044183F" w:rsidP="0044183F">
      <w:r>
        <w:t>Zobrist hashing là một kỹ thuật băm đ</w:t>
      </w:r>
      <w:r>
        <w:rPr>
          <w:rFonts w:hint="cs"/>
        </w:rPr>
        <w:t>ư</w:t>
      </w:r>
      <w:r>
        <w:t>ợc sử dụng để mã hóa trạng thái của một bàn cờ thành một giá trị băm</w:t>
      </w:r>
      <w:r w:rsidR="000378C3">
        <w:t xml:space="preserve"> 64 bit</w:t>
      </w:r>
      <w:r>
        <w:t xml:space="preserve"> duy nhất (gọi là khóa Zobrist). Kỹ thuật này rất hiệu quả trong việc xác định nhanh chóng các trạng thái lặp lại của bàn cờ, điều quan trọng trong các trò ch</w:t>
      </w:r>
      <w:r>
        <w:rPr>
          <w:rFonts w:hint="cs"/>
        </w:rPr>
        <w:t>ơ</w:t>
      </w:r>
      <w:r>
        <w:t>i nh</w:t>
      </w:r>
      <w:r>
        <w:rPr>
          <w:rFonts w:hint="cs"/>
        </w:rPr>
        <w:t>ư</w:t>
      </w:r>
      <w:r>
        <w:t xml:space="preserve"> cờ vua để kiểm tra các quy tắc nh</w:t>
      </w:r>
      <w:r>
        <w:rPr>
          <w:rFonts w:hint="cs"/>
        </w:rPr>
        <w:t>ư</w:t>
      </w:r>
      <w:r>
        <w:t xml:space="preserve"> hòa do lặp lại ba lần (three-fold repetition).</w:t>
      </w:r>
    </w:p>
    <w:p w14:paraId="0AB7B739" w14:textId="750158E2" w:rsidR="004E3FC5" w:rsidRDefault="0055677D" w:rsidP="002206AC">
      <w:pPr>
        <w:pStyle w:val="Heading4"/>
      </w:pPr>
      <w:r>
        <w:t xml:space="preserve">Cách thức hoạt động của </w:t>
      </w:r>
      <w:r w:rsidR="004E3FC5">
        <w:t>Zobrist hashing</w:t>
      </w:r>
    </w:p>
    <w:p w14:paraId="12E52155" w14:textId="7D5C0179" w:rsidR="00DF66F7" w:rsidRPr="00353C21" w:rsidRDefault="00DF66F7" w:rsidP="00DF66F7">
      <w:pPr>
        <w:pStyle w:val="ListParagraph"/>
        <w:numPr>
          <w:ilvl w:val="0"/>
          <w:numId w:val="10"/>
        </w:numPr>
        <w:rPr>
          <w:b/>
          <w:bCs/>
        </w:rPr>
      </w:pPr>
      <w:r w:rsidRPr="00353C21">
        <w:rPr>
          <w:b/>
          <w:bCs/>
        </w:rPr>
        <w:t xml:space="preserve">Khởi </w:t>
      </w:r>
      <w:r w:rsidR="00CD1276" w:rsidRPr="00353C21">
        <w:rPr>
          <w:b/>
          <w:bCs/>
        </w:rPr>
        <w:t>tạo bảng băm</w:t>
      </w:r>
    </w:p>
    <w:p w14:paraId="3C2EE8E4" w14:textId="74F245B3" w:rsidR="00036EF3" w:rsidRDefault="00036EF3" w:rsidP="00DF66F7">
      <w:pPr>
        <w:pStyle w:val="Bulletpoint"/>
      </w:pPr>
      <w:r>
        <w:t>Để mã hoá một trạng thái bàn cờ</w:t>
      </w:r>
      <w:r w:rsidR="001E56B5">
        <w:t xml:space="preserve"> một cách đầy đủ</w:t>
      </w:r>
      <w:r>
        <w:t>, ta cần xét các giá trị sau:</w:t>
      </w:r>
    </w:p>
    <w:p w14:paraId="7B3C6FE6" w14:textId="54D6C872" w:rsidR="00DF66F7" w:rsidRDefault="00DF66F7" w:rsidP="00036EF3">
      <w:pPr>
        <w:pStyle w:val="Sub-bullet"/>
      </w:pPr>
      <w:r>
        <w:lastRenderedPageBreak/>
        <w:t>Mỗi ô trên bàn cờ có 64 vị trí (8x8), và mỗi vị trí có thể chứa một trong 12 loại quân cờ (6 loại quân cờ cho mỗi màu).</w:t>
      </w:r>
      <w:r w:rsidR="00036EF3">
        <w:t xml:space="preserve"> </w:t>
      </w:r>
      <w:r w:rsidR="00EA36BC">
        <w:t xml:space="preserve">Ta cần một ma trận </w:t>
      </w:r>
      <w:r w:rsidR="00A916A4">
        <w:t>64x1</w:t>
      </w:r>
      <w:r w:rsidR="00B32C3F">
        <w:t>5</w:t>
      </w:r>
      <w:r w:rsidR="00A916A4">
        <w:t xml:space="preserve"> với mỗi </w:t>
      </w:r>
      <w:r w:rsidR="00B32C3F">
        <w:t>phần tử là một giá trị 64 bit</w:t>
      </w:r>
      <w:r w:rsidR="00CB70A9">
        <w:t xml:space="preserve"> để biểu lưu trữ các giá trị băm cho</w:t>
      </w:r>
      <w:r w:rsidR="004700D3">
        <w:t xml:space="preserve"> tất cả các</w:t>
      </w:r>
      <w:r w:rsidR="00CB70A9">
        <w:t xml:space="preserve"> cặp quân cờ</w:t>
      </w:r>
      <w:r w:rsidR="00804949">
        <w:t xml:space="preserve"> -</w:t>
      </w:r>
      <w:r w:rsidR="00CB70A9">
        <w:t xml:space="preserve"> vị trí.</w:t>
      </w:r>
    </w:p>
    <w:p w14:paraId="43F1EA8F" w14:textId="4A085C42" w:rsidR="009074D5" w:rsidRPr="009074D5" w:rsidRDefault="00B32C3F" w:rsidP="009074D5">
      <w:pPr>
        <w:pStyle w:val="Sub-bullet"/>
      </w:pPr>
      <w:r>
        <w:t>Q</w:t>
      </w:r>
      <w:r w:rsidR="00DF66F7">
        <w:t>uyền nhập thành (castling rights)</w:t>
      </w:r>
      <w:r w:rsidR="00CA7ED2">
        <w:t>: mỗi bên có 4 giá trị khả thi của quyền nhập thành (không, chỉ nhập thành cánh hậu, chỉ nhập thành cánh vua và được nhập thành cả 2 cánh</w:t>
      </w:r>
      <w:r w:rsidR="009074D5">
        <w:t>)</w:t>
      </w:r>
      <w:r w:rsidR="007F51AE">
        <w:t>.</w:t>
      </w:r>
      <w:r w:rsidR="009074D5">
        <w:t xml:space="preserve"> </w:t>
      </w:r>
      <w:r w:rsidR="007F51AE">
        <w:t>V</w:t>
      </w:r>
      <w:r w:rsidR="009074D5">
        <w:t xml:space="preserve">ậy </w:t>
      </w:r>
      <w:r w:rsidR="007F51AE">
        <w:t xml:space="preserve">ta cần </w:t>
      </w:r>
      <m:oMath>
        <m:r>
          <w:rPr>
            <w:rFonts w:ascii="Cambria Math" w:hAnsi="Cambria Math"/>
          </w:rPr>
          <m:t>4*4=16</m:t>
        </m:r>
      </m:oMath>
      <w:r w:rsidR="009074D5">
        <w:t xml:space="preserve"> </w:t>
      </w:r>
      <w:r w:rsidR="00CE63EC">
        <w:t xml:space="preserve"> giá trị 64 bit để biểu diễn các </w:t>
      </w:r>
      <w:r w:rsidR="007F51AE">
        <w:t>trạng thái khả thi</w:t>
      </w:r>
      <w:r w:rsidR="00CE63EC">
        <w:t xml:space="preserve"> của quyền nhập thành</w:t>
      </w:r>
      <w:r w:rsidR="007F51AE">
        <w:t xml:space="preserve"> cho</w:t>
      </w:r>
      <w:r w:rsidR="00541476">
        <w:t xml:space="preserve"> một</w:t>
      </w:r>
      <w:r w:rsidR="007F51AE">
        <w:t xml:space="preserve"> trạng thái bàn cờ.</w:t>
      </w:r>
    </w:p>
    <w:p w14:paraId="78899FB4" w14:textId="77777777" w:rsidR="0033365D" w:rsidRDefault="00541476" w:rsidP="00036EF3">
      <w:pPr>
        <w:pStyle w:val="Sub-bullet"/>
      </w:pPr>
      <w:r>
        <w:t>Q</w:t>
      </w:r>
      <w:r w:rsidR="00DF66F7">
        <w:t>uyền bắt tốt qua đ</w:t>
      </w:r>
      <w:r w:rsidR="00DF66F7">
        <w:rPr>
          <w:rFonts w:hint="cs"/>
        </w:rPr>
        <w:t>ư</w:t>
      </w:r>
      <w:r w:rsidR="00DF66F7">
        <w:t>ờng (en passant)</w:t>
      </w:r>
      <w:r>
        <w:t xml:space="preserve">: </w:t>
      </w:r>
      <w:r w:rsidR="00C16C3D">
        <w:t xml:space="preserve">cần 9 giá trị 64 bit biểu thị cho </w:t>
      </w:r>
      <w:r w:rsidR="009A5F65">
        <w:t>cột được phép bắt en passant (giá trị 0 là không được phép)</w:t>
      </w:r>
    </w:p>
    <w:p w14:paraId="589DC955" w14:textId="20E08EF5" w:rsidR="00DF66F7" w:rsidRDefault="0033365D" w:rsidP="00036EF3">
      <w:pPr>
        <w:pStyle w:val="Sub-bullet"/>
      </w:pPr>
      <w:r>
        <w:t>L</w:t>
      </w:r>
      <w:r w:rsidR="00DF66F7">
        <w:rPr>
          <w:rFonts w:hint="cs"/>
        </w:rPr>
        <w:t>ư</w:t>
      </w:r>
      <w:r w:rsidR="00DF66F7">
        <w:t>ợt đi của bên nào</w:t>
      </w:r>
      <w:r>
        <w:t>: cần 1 giá trị 64 bit để biểu thị.</w:t>
      </w:r>
    </w:p>
    <w:p w14:paraId="2D88054A" w14:textId="7A68870A" w:rsidR="00615A5C" w:rsidRDefault="00D63566" w:rsidP="00615A5C">
      <w:pPr>
        <w:pStyle w:val="Bulletpoint"/>
      </w:pPr>
      <w:r w:rsidRPr="00D63566">
        <w:t>Trong hàm khởi tạo, các giá trị ngẫu nhiên 64</w:t>
      </w:r>
      <w:r w:rsidR="00DD4813">
        <w:t xml:space="preserve"> </w:t>
      </w:r>
      <w:r w:rsidRPr="00D63566">
        <w:t>bit đ</w:t>
      </w:r>
      <w:r w:rsidRPr="00D63566">
        <w:rPr>
          <w:rFonts w:hint="cs"/>
        </w:rPr>
        <w:t>ư</w:t>
      </w:r>
      <w:r w:rsidRPr="00D63566">
        <w:t>ợc sinh ra và gán vào các bảng băm</w:t>
      </w:r>
      <w:r w:rsidR="00DD4813">
        <w:t xml:space="preserve"> ở trên</w:t>
      </w:r>
      <w:r w:rsidRPr="00D63566">
        <w:t xml:space="preserve"> bằng cách sử dụng một</w:t>
      </w:r>
      <w:r w:rsidR="00332C83">
        <w:t xml:space="preserve"> giá trị</w:t>
      </w:r>
      <w:r w:rsidRPr="00D63566">
        <w:t xml:space="preserve"> seed </w:t>
      </w:r>
      <w:r w:rsidR="00DD4813">
        <w:t xml:space="preserve">cố định </w:t>
      </w:r>
      <w:r w:rsidRPr="00D63566">
        <w:t>để đảm bảo tính đồng nhất qua các lần chạy ch</w:t>
      </w:r>
      <w:r w:rsidRPr="00D63566">
        <w:rPr>
          <w:rFonts w:hint="cs"/>
        </w:rPr>
        <w:t>ươ</w:t>
      </w:r>
      <w:r w:rsidRPr="00D63566">
        <w:t>ng trình.</w:t>
      </w:r>
      <w:r w:rsidR="00DD4813">
        <w:t xml:space="preserve"> </w:t>
      </w:r>
    </w:p>
    <w:p w14:paraId="64CA00F7" w14:textId="1E845062" w:rsidR="00615A5C" w:rsidRPr="00353C21" w:rsidRDefault="00615A5C" w:rsidP="00615A5C">
      <w:pPr>
        <w:pStyle w:val="Bulletpoint"/>
        <w:numPr>
          <w:ilvl w:val="0"/>
          <w:numId w:val="10"/>
        </w:numPr>
        <w:rPr>
          <w:b/>
          <w:bCs/>
        </w:rPr>
      </w:pPr>
      <w:r w:rsidRPr="00353C21">
        <w:rPr>
          <w:b/>
          <w:bCs/>
        </w:rPr>
        <w:t>Tính toán khoá Zobrist</w:t>
      </w:r>
    </w:p>
    <w:p w14:paraId="61CFDBBB" w14:textId="6C771AE4" w:rsidR="001E56B5" w:rsidRDefault="00E51B89" w:rsidP="00615A5C">
      <w:pPr>
        <w:pStyle w:val="Bulletpoint"/>
      </w:pPr>
      <w:r>
        <w:t xml:space="preserve">Với một trạng thái bàn cờ cụ thể (có thể được cung cấp sử dụng một chuỗi FEN) thì </w:t>
      </w:r>
      <w:r w:rsidR="009B554B">
        <w:t>hàm tính toán khoá Zorbrist sẽ</w:t>
      </w:r>
      <w:r w:rsidR="009B554B" w:rsidRPr="009B554B">
        <w:t xml:space="preserve"> lặp qua tất cả các ô trên bàn cờ, XOR giá trị băm của mỗi quân cờ tại vị trí t</w:t>
      </w:r>
      <w:r w:rsidR="009B554B" w:rsidRPr="009B554B">
        <w:rPr>
          <w:rFonts w:hint="cs"/>
        </w:rPr>
        <w:t>ươ</w:t>
      </w:r>
      <w:r w:rsidR="009B554B" w:rsidRPr="009B554B">
        <w:t>ng ứng,</w:t>
      </w:r>
      <w:r w:rsidR="009B554B">
        <w:t xml:space="preserve"> sau đó XOR</w:t>
      </w:r>
      <w:r w:rsidR="009B554B" w:rsidRPr="009B554B">
        <w:t xml:space="preserve"> thêm giá trị băm của trạng thái bắt tốt qua đ</w:t>
      </w:r>
      <w:r w:rsidR="009B554B" w:rsidRPr="009B554B">
        <w:rPr>
          <w:rFonts w:hint="cs"/>
        </w:rPr>
        <w:t>ư</w:t>
      </w:r>
      <w:r w:rsidR="009B554B" w:rsidRPr="009B554B">
        <w:t>ờng, trạng thái l</w:t>
      </w:r>
      <w:r w:rsidR="009B554B" w:rsidRPr="009B554B">
        <w:rPr>
          <w:rFonts w:hint="cs"/>
        </w:rPr>
        <w:t>ư</w:t>
      </w:r>
      <w:r w:rsidR="009B554B" w:rsidRPr="009B554B">
        <w:t>ợt đi và trạng thái nhập thành</w:t>
      </w:r>
      <w:r w:rsidR="00AE5650">
        <w:t xml:space="preserve"> để tạo thành một khoá Zobrist cho thế cờ đó.</w:t>
      </w:r>
    </w:p>
    <w:p w14:paraId="0E3D5418" w14:textId="335AC7B3" w:rsidR="001E56B5" w:rsidRDefault="0035613A" w:rsidP="00DF66F7">
      <w:pPr>
        <w:pStyle w:val="Bulletpoint"/>
      </w:pPr>
      <w:r>
        <w:t xml:space="preserve">Sau mỗi nước đi được thực hiện bởi người chơi hoặc bot (kể cả các nước đi giả lập trong quá trình chess bot tìm kiếm nước đi) thì </w:t>
      </w:r>
      <w:r w:rsidR="008841C8">
        <w:t>giá trị khoá Zobrist sẽ được tính toán lại dựa theo nước đi đó</w:t>
      </w:r>
      <w:r w:rsidR="00936B5A">
        <w:t xml:space="preserve"> </w:t>
      </w:r>
      <w:r w:rsidR="00936B5A" w:rsidRPr="00936B5A">
        <w:t>bằng cách XOR giá trị băm của quân cờ và vị trí cũ với giá trị băm của quân cờ và vị trí mới. Các trạng thái đặc biệt nh</w:t>
      </w:r>
      <w:r w:rsidR="00936B5A" w:rsidRPr="00936B5A">
        <w:rPr>
          <w:rFonts w:hint="cs"/>
        </w:rPr>
        <w:t>ư</w:t>
      </w:r>
      <w:r w:rsidR="00936B5A" w:rsidRPr="00936B5A">
        <w:t xml:space="preserve"> bắt quân, nhập thành, bắt tốt qua đ</w:t>
      </w:r>
      <w:r w:rsidR="00936B5A" w:rsidRPr="00936B5A">
        <w:rPr>
          <w:rFonts w:hint="cs"/>
        </w:rPr>
        <w:t>ư</w:t>
      </w:r>
      <w:r w:rsidR="00936B5A" w:rsidRPr="00936B5A">
        <w:t>ờng cũng đ</w:t>
      </w:r>
      <w:r w:rsidR="00936B5A" w:rsidRPr="00936B5A">
        <w:rPr>
          <w:rFonts w:hint="cs"/>
        </w:rPr>
        <w:t>ư</w:t>
      </w:r>
      <w:r w:rsidR="00936B5A" w:rsidRPr="00936B5A">
        <w:t>ợc xử lý t</w:t>
      </w:r>
      <w:r w:rsidR="00936B5A" w:rsidRPr="00936B5A">
        <w:rPr>
          <w:rFonts w:hint="cs"/>
        </w:rPr>
        <w:t>ươ</w:t>
      </w:r>
      <w:r w:rsidR="00936B5A" w:rsidRPr="00936B5A">
        <w:t>ng tự.</w:t>
      </w:r>
    </w:p>
    <w:p w14:paraId="2C877D40" w14:textId="5DF13624" w:rsidR="00936B5A" w:rsidRDefault="00841CCD" w:rsidP="002206AC">
      <w:pPr>
        <w:pStyle w:val="Heading4"/>
      </w:pPr>
      <w:r>
        <w:t>Ứng dụng của</w:t>
      </w:r>
      <w:r w:rsidR="00CE073C">
        <w:t xml:space="preserve"> khoá</w:t>
      </w:r>
      <w:r>
        <w:t xml:space="preserve"> </w:t>
      </w:r>
      <w:r w:rsidR="00CE073C">
        <w:t>Zobrist trong chess bot</w:t>
      </w:r>
    </w:p>
    <w:p w14:paraId="25CD378B" w14:textId="6D3463D2" w:rsidR="00CB0C07" w:rsidRPr="00353C21" w:rsidRDefault="00353C21" w:rsidP="00CB0C07">
      <w:pPr>
        <w:pStyle w:val="ListParagraph"/>
        <w:numPr>
          <w:ilvl w:val="0"/>
          <w:numId w:val="12"/>
        </w:numPr>
        <w:rPr>
          <w:b/>
          <w:bCs/>
        </w:rPr>
      </w:pPr>
      <w:r w:rsidRPr="00353C21">
        <w:rPr>
          <w:b/>
          <w:bCs/>
        </w:rPr>
        <w:t xml:space="preserve"> Xác đ</w:t>
      </w:r>
      <w:r w:rsidR="00CB0C07" w:rsidRPr="00353C21">
        <w:rPr>
          <w:b/>
          <w:bCs/>
        </w:rPr>
        <w:t>ị</w:t>
      </w:r>
      <w:r w:rsidRPr="00353C21">
        <w:rPr>
          <w:b/>
          <w:bCs/>
        </w:rPr>
        <w:t>nh hòa do l</w:t>
      </w:r>
      <w:r w:rsidR="00CB0C07" w:rsidRPr="00353C21">
        <w:rPr>
          <w:b/>
          <w:bCs/>
        </w:rPr>
        <w:t>ặ</w:t>
      </w:r>
      <w:r w:rsidRPr="00353C21">
        <w:rPr>
          <w:b/>
          <w:bCs/>
        </w:rPr>
        <w:t>p l</w:t>
      </w:r>
      <w:r w:rsidR="00CB0C07" w:rsidRPr="00353C21">
        <w:rPr>
          <w:b/>
          <w:bCs/>
        </w:rPr>
        <w:t>ạ</w:t>
      </w:r>
      <w:r w:rsidRPr="00353C21">
        <w:rPr>
          <w:b/>
          <w:bCs/>
        </w:rPr>
        <w:t>i ba n</w:t>
      </w:r>
      <w:r w:rsidR="00CB0C07" w:rsidRPr="00353C21">
        <w:rPr>
          <w:rFonts w:hint="cs"/>
          <w:b/>
          <w:bCs/>
        </w:rPr>
        <w:t>ư</w:t>
      </w:r>
      <w:r w:rsidR="00CB0C07" w:rsidRPr="00353C21">
        <w:rPr>
          <w:b/>
          <w:bCs/>
        </w:rPr>
        <w:t>ớ</w:t>
      </w:r>
      <w:r w:rsidRPr="00353C21">
        <w:rPr>
          <w:b/>
          <w:bCs/>
        </w:rPr>
        <w:t>c (three-fold repetition)</w:t>
      </w:r>
    </w:p>
    <w:p w14:paraId="2CC0129E" w14:textId="4CEAE105" w:rsidR="00CB0C07" w:rsidRDefault="00CB0C07" w:rsidP="00CB0C07">
      <w:r>
        <w:t>Trong cờ vua, một ván cờ có thể kết thúc hòa nếu cùng một trạng thái bàn cờ xuất hiện ba lần với cùng các điều kiện. Để xác định điều này, ch</w:t>
      </w:r>
      <w:r>
        <w:rPr>
          <w:rFonts w:hint="cs"/>
        </w:rPr>
        <w:t>ươ</w:t>
      </w:r>
      <w:r>
        <w:t>ng trình sử dụng Zobrist key nh</w:t>
      </w:r>
      <w:r>
        <w:rPr>
          <w:rFonts w:hint="cs"/>
        </w:rPr>
        <w:t>ư</w:t>
      </w:r>
      <w:r>
        <w:t xml:space="preserve"> sau:</w:t>
      </w:r>
    </w:p>
    <w:p w14:paraId="5F96FE47" w14:textId="5FEDDC79" w:rsidR="00CB0C07" w:rsidRDefault="00CB0C07" w:rsidP="00CB0C07">
      <w:pPr>
        <w:pStyle w:val="Bulletpoint"/>
      </w:pPr>
      <w:r w:rsidRPr="00CB0C07">
        <w:rPr>
          <w:b/>
          <w:bCs/>
        </w:rPr>
        <w:t>L</w:t>
      </w:r>
      <w:r w:rsidRPr="00CB0C07">
        <w:rPr>
          <w:rFonts w:hint="cs"/>
          <w:b/>
          <w:bCs/>
        </w:rPr>
        <w:t>ư</w:t>
      </w:r>
      <w:r w:rsidRPr="00CB0C07">
        <w:rPr>
          <w:b/>
          <w:bCs/>
        </w:rPr>
        <w:t>u trữ trạng thái:</w:t>
      </w:r>
      <w:r>
        <w:t xml:space="preserve"> Mỗi khi một n</w:t>
      </w:r>
      <w:r>
        <w:rPr>
          <w:rFonts w:hint="cs"/>
        </w:rPr>
        <w:t>ư</w:t>
      </w:r>
      <w:r>
        <w:t>ớc đi đ</w:t>
      </w:r>
      <w:r>
        <w:rPr>
          <w:rFonts w:hint="cs"/>
        </w:rPr>
        <w:t>ư</w:t>
      </w:r>
      <w:r>
        <w:t>ợc thực hiện, khóa Zobrist của trạng thái hiện tại của bàn cờ đ</w:t>
      </w:r>
      <w:r>
        <w:rPr>
          <w:rFonts w:hint="cs"/>
        </w:rPr>
        <w:t>ư</w:t>
      </w:r>
      <w:r>
        <w:t>ợc l</w:t>
      </w:r>
      <w:r>
        <w:rPr>
          <w:rFonts w:hint="cs"/>
        </w:rPr>
        <w:t>ư</w:t>
      </w:r>
      <w:r>
        <w:t>u trữ vào một danh sách lịch sử (history stack). Điều này cho phép ch</w:t>
      </w:r>
      <w:r>
        <w:rPr>
          <w:rFonts w:hint="cs"/>
        </w:rPr>
        <w:t>ươ</w:t>
      </w:r>
      <w:r>
        <w:t>ng trình theo dõi tất cả các trạng thái đã gặp trong quá trình ch</w:t>
      </w:r>
      <w:r>
        <w:rPr>
          <w:rFonts w:hint="cs"/>
        </w:rPr>
        <w:t>ơ</w:t>
      </w:r>
      <w:r>
        <w:t>i.</w:t>
      </w:r>
    </w:p>
    <w:p w14:paraId="3EA5E38D" w14:textId="312816E1" w:rsidR="00CB0C07" w:rsidRDefault="00CB0C07" w:rsidP="00CB0C07">
      <w:pPr>
        <w:pStyle w:val="Bulletpoint"/>
      </w:pPr>
      <w:r w:rsidRPr="00CB0C07">
        <w:rPr>
          <w:b/>
          <w:bCs/>
        </w:rPr>
        <w:t>Kiểm tra lặp lại:</w:t>
      </w:r>
      <w:r>
        <w:t xml:space="preserve"> Khi cần kiểm tra điều kiện hòa do lặp lại ba lần, ch</w:t>
      </w:r>
      <w:r>
        <w:rPr>
          <w:rFonts w:hint="cs"/>
        </w:rPr>
        <w:t>ươ</w:t>
      </w:r>
      <w:r>
        <w:t>ng trình sẽ duyệt qua danh sách lịch sử và đếm số lần khóa Zobrist xuất hiện. Nếu khóa Zobrist xuất hiện ít nhất ba lần, ván cờ đ</w:t>
      </w:r>
      <w:r>
        <w:rPr>
          <w:rFonts w:hint="cs"/>
        </w:rPr>
        <w:t>ư</w:t>
      </w:r>
      <w:r>
        <w:t>ợc xác định là hòa.</w:t>
      </w:r>
    </w:p>
    <w:p w14:paraId="7D17786D" w14:textId="0128C490" w:rsidR="00CB0C07" w:rsidRPr="00353C21" w:rsidRDefault="00CB0C07" w:rsidP="00CB0C07">
      <w:pPr>
        <w:pStyle w:val="ListParagraph"/>
        <w:numPr>
          <w:ilvl w:val="0"/>
          <w:numId w:val="12"/>
        </w:numPr>
        <w:rPr>
          <w:b/>
          <w:bCs/>
        </w:rPr>
      </w:pPr>
      <w:r w:rsidRPr="00353C21">
        <w:rPr>
          <w:b/>
          <w:bCs/>
        </w:rPr>
        <w:t>Sử</w:t>
      </w:r>
      <w:r w:rsidR="00353C21" w:rsidRPr="00353C21">
        <w:rPr>
          <w:b/>
          <w:bCs/>
        </w:rPr>
        <w:t xml:space="preserve"> d</w:t>
      </w:r>
      <w:r w:rsidRPr="00353C21">
        <w:rPr>
          <w:b/>
          <w:bCs/>
        </w:rPr>
        <w:t>ụ</w:t>
      </w:r>
      <w:r w:rsidR="00353C21" w:rsidRPr="00353C21">
        <w:rPr>
          <w:b/>
          <w:bCs/>
        </w:rPr>
        <w:t>ng Transposition Table (TT)</w:t>
      </w:r>
    </w:p>
    <w:p w14:paraId="63C41437" w14:textId="10969B8A" w:rsidR="00CB0C07" w:rsidRDefault="00CB0C07" w:rsidP="00CB0C07">
      <w:r>
        <w:lastRenderedPageBreak/>
        <w:t>Transposition Table là một bảng băm dùng để l</w:t>
      </w:r>
      <w:r>
        <w:rPr>
          <w:rFonts w:hint="cs"/>
        </w:rPr>
        <w:t>ư</w:t>
      </w:r>
      <w:r>
        <w:t>u trữ kết quả đánh giá của các trạng thái bàn cờ đã gặp phải trong quá trình tìm kiếm n</w:t>
      </w:r>
      <w:r>
        <w:rPr>
          <w:rFonts w:hint="cs"/>
        </w:rPr>
        <w:t>ư</w:t>
      </w:r>
      <w:r>
        <w:t>ớc đi. Zobrist key</w:t>
      </w:r>
      <w:r w:rsidR="00224159">
        <w:t xml:space="preserve"> được sử dụng như là khoá của mỗi trạng thái bàn cờ được lưu trong TT.</w:t>
      </w:r>
      <w:r>
        <w:t xml:space="preserve"> </w:t>
      </w:r>
      <w:r w:rsidR="00224159">
        <w:t>S</w:t>
      </w:r>
      <w:r>
        <w:t>ử dụng TT bao gồm:</w:t>
      </w:r>
    </w:p>
    <w:p w14:paraId="74487704" w14:textId="747B8603" w:rsidR="00CB0C07" w:rsidRDefault="00CB0C07" w:rsidP="00CB0C07">
      <w:pPr>
        <w:pStyle w:val="Bulletpoint"/>
      </w:pPr>
      <w:r w:rsidRPr="00224159">
        <w:rPr>
          <w:b/>
          <w:bCs/>
        </w:rPr>
        <w:t xml:space="preserve">Tra </w:t>
      </w:r>
      <w:r w:rsidR="00224159">
        <w:rPr>
          <w:b/>
          <w:bCs/>
        </w:rPr>
        <w:t>c</w:t>
      </w:r>
      <w:r w:rsidRPr="00224159">
        <w:rPr>
          <w:b/>
          <w:bCs/>
        </w:rPr>
        <w:t xml:space="preserve">ứu </w:t>
      </w:r>
      <w:r w:rsidR="00224159">
        <w:rPr>
          <w:b/>
          <w:bCs/>
        </w:rPr>
        <w:t>n</w:t>
      </w:r>
      <w:r w:rsidRPr="00224159">
        <w:rPr>
          <w:b/>
          <w:bCs/>
        </w:rPr>
        <w:t>hanh:</w:t>
      </w:r>
      <w:r>
        <w:t xml:space="preserve"> Mỗi khi một trạng thái mới đ</w:t>
      </w:r>
      <w:r>
        <w:rPr>
          <w:rFonts w:hint="cs"/>
        </w:rPr>
        <w:t>ư</w:t>
      </w:r>
      <w:r>
        <w:t>ợc đánh giá, ch</w:t>
      </w:r>
      <w:r>
        <w:rPr>
          <w:rFonts w:hint="cs"/>
        </w:rPr>
        <w:t>ươ</w:t>
      </w:r>
      <w:r>
        <w:t>ng trình sẽ tính toán khóa Zobrist và sử dụng nó để tra cứu trong TT. Nếu trạng thái này đã đ</w:t>
      </w:r>
      <w:r>
        <w:rPr>
          <w:rFonts w:hint="cs"/>
        </w:rPr>
        <w:t>ư</w:t>
      </w:r>
      <w:r>
        <w:t>ợc l</w:t>
      </w:r>
      <w:r>
        <w:rPr>
          <w:rFonts w:hint="cs"/>
        </w:rPr>
        <w:t>ư</w:t>
      </w:r>
      <w:r>
        <w:t>u trữ tr</w:t>
      </w:r>
      <w:r>
        <w:rPr>
          <w:rFonts w:hint="cs"/>
        </w:rPr>
        <w:t>ư</w:t>
      </w:r>
      <w:r>
        <w:t>ớc đó, kết quả đánh giá có thể đ</w:t>
      </w:r>
      <w:r>
        <w:rPr>
          <w:rFonts w:hint="cs"/>
        </w:rPr>
        <w:t>ư</w:t>
      </w:r>
      <w:r>
        <w:t>ợc truy xuất ngay lập tức mà không cần phải tính toán lại, giúp tiết kiệm thời gian và tài nguyên.</w:t>
      </w:r>
    </w:p>
    <w:p w14:paraId="1B0ACA05" w14:textId="2AF78F07" w:rsidR="00CB0C07" w:rsidRDefault="00CB0C07" w:rsidP="00CB0C07">
      <w:pPr>
        <w:pStyle w:val="Bulletpoint"/>
      </w:pPr>
      <w:r w:rsidRPr="00224159">
        <w:rPr>
          <w:b/>
          <w:bCs/>
        </w:rPr>
        <w:t>L</w:t>
      </w:r>
      <w:r w:rsidRPr="00224159">
        <w:rPr>
          <w:rFonts w:hint="cs"/>
          <w:b/>
          <w:bCs/>
        </w:rPr>
        <w:t>ư</w:t>
      </w:r>
      <w:r w:rsidRPr="00224159">
        <w:rPr>
          <w:b/>
          <w:bCs/>
        </w:rPr>
        <w:t xml:space="preserve">u </w:t>
      </w:r>
      <w:r w:rsidR="00224159">
        <w:rPr>
          <w:b/>
          <w:bCs/>
        </w:rPr>
        <w:t>t</w:t>
      </w:r>
      <w:r w:rsidRPr="00224159">
        <w:rPr>
          <w:b/>
          <w:bCs/>
        </w:rPr>
        <w:t xml:space="preserve">rữ </w:t>
      </w:r>
      <w:r w:rsidR="00224159">
        <w:rPr>
          <w:b/>
          <w:bCs/>
        </w:rPr>
        <w:t>k</w:t>
      </w:r>
      <w:r w:rsidRPr="00224159">
        <w:rPr>
          <w:b/>
          <w:bCs/>
        </w:rPr>
        <w:t xml:space="preserve">ết </w:t>
      </w:r>
      <w:r w:rsidR="00224159">
        <w:rPr>
          <w:b/>
          <w:bCs/>
        </w:rPr>
        <w:t>q</w:t>
      </w:r>
      <w:r w:rsidRPr="00224159">
        <w:rPr>
          <w:b/>
          <w:bCs/>
        </w:rPr>
        <w:t>uả:</w:t>
      </w:r>
      <w:r>
        <w:t xml:space="preserve"> Khi một trạng thái mới đ</w:t>
      </w:r>
      <w:r>
        <w:rPr>
          <w:rFonts w:hint="cs"/>
        </w:rPr>
        <w:t>ư</w:t>
      </w:r>
      <w:r>
        <w:t>ợc đánh giá, kết quả (điểm số đánh giá, n</w:t>
      </w:r>
      <w:r>
        <w:rPr>
          <w:rFonts w:hint="cs"/>
        </w:rPr>
        <w:t>ư</w:t>
      </w:r>
      <w:r>
        <w:t>ớc đi tốt nhất, độ sâu tìm kiếm, v.v.) sẽ đ</w:t>
      </w:r>
      <w:r>
        <w:rPr>
          <w:rFonts w:hint="cs"/>
        </w:rPr>
        <w:t>ư</w:t>
      </w:r>
      <w:r>
        <w:t>ợc l</w:t>
      </w:r>
      <w:r>
        <w:rPr>
          <w:rFonts w:hint="cs"/>
        </w:rPr>
        <w:t>ư</w:t>
      </w:r>
      <w:r>
        <w:t>u trữ trong TT với khóa Zobrist làm</w:t>
      </w:r>
      <w:r w:rsidR="00675297">
        <w:t xml:space="preserve"> khoá trong bảng</w:t>
      </w:r>
      <w:r>
        <w:t xml:space="preserve">. Điều này giúp tối </w:t>
      </w:r>
      <w:r>
        <w:rPr>
          <w:rFonts w:hint="cs"/>
        </w:rPr>
        <w:t>ư</w:t>
      </w:r>
      <w:r>
        <w:t>u hóa các lần tra cứu sau này.</w:t>
      </w:r>
    </w:p>
    <w:p w14:paraId="703779E4" w14:textId="7941B9D1" w:rsidR="00265BD2" w:rsidRDefault="00CB0C07" w:rsidP="00CB0C07">
      <w:pPr>
        <w:pStyle w:val="Bulletpoint"/>
      </w:pPr>
      <w:r w:rsidRPr="00224159">
        <w:rPr>
          <w:b/>
          <w:bCs/>
        </w:rPr>
        <w:t xml:space="preserve">Giảm </w:t>
      </w:r>
      <w:r w:rsidR="00224159">
        <w:rPr>
          <w:b/>
          <w:bCs/>
        </w:rPr>
        <w:t>t</w:t>
      </w:r>
      <w:r w:rsidRPr="00224159">
        <w:rPr>
          <w:b/>
          <w:bCs/>
        </w:rPr>
        <w:t xml:space="preserve">hiểu </w:t>
      </w:r>
      <w:r w:rsidR="00224159">
        <w:rPr>
          <w:b/>
          <w:bCs/>
        </w:rPr>
        <w:t>t</w:t>
      </w:r>
      <w:r w:rsidRPr="00224159">
        <w:rPr>
          <w:b/>
          <w:bCs/>
        </w:rPr>
        <w:t xml:space="preserve">ính </w:t>
      </w:r>
      <w:r w:rsidR="00224159">
        <w:rPr>
          <w:b/>
          <w:bCs/>
        </w:rPr>
        <w:t>t</w:t>
      </w:r>
      <w:r w:rsidRPr="00224159">
        <w:rPr>
          <w:b/>
          <w:bCs/>
        </w:rPr>
        <w:t xml:space="preserve">oán </w:t>
      </w:r>
      <w:r w:rsidR="00224159">
        <w:rPr>
          <w:b/>
          <w:bCs/>
        </w:rPr>
        <w:t>l</w:t>
      </w:r>
      <w:r w:rsidRPr="00224159">
        <w:rPr>
          <w:b/>
          <w:bCs/>
        </w:rPr>
        <w:t xml:space="preserve">ặp </w:t>
      </w:r>
      <w:r w:rsidR="00224159">
        <w:rPr>
          <w:b/>
          <w:bCs/>
        </w:rPr>
        <w:t>l</w:t>
      </w:r>
      <w:r w:rsidRPr="00224159">
        <w:rPr>
          <w:b/>
          <w:bCs/>
        </w:rPr>
        <w:t>ại:</w:t>
      </w:r>
      <w:r>
        <w:t xml:space="preserve"> Bằng cách sử dụng TT và khóa Zobrist, ch</w:t>
      </w:r>
      <w:r>
        <w:rPr>
          <w:rFonts w:hint="cs"/>
        </w:rPr>
        <w:t>ươ</w:t>
      </w:r>
      <w:r>
        <w:t>ng trình tránh đ</w:t>
      </w:r>
      <w:r>
        <w:rPr>
          <w:rFonts w:hint="cs"/>
        </w:rPr>
        <w:t>ư</w:t>
      </w:r>
      <w:r>
        <w:t>ợc việc đánh giá lại các trạng thái đã gặp phải tr</w:t>
      </w:r>
      <w:r>
        <w:rPr>
          <w:rFonts w:hint="cs"/>
        </w:rPr>
        <w:t>ư</w:t>
      </w:r>
      <w:r>
        <w:t>ớc đó trong quá trình tìm kiếm, từ đó cải thiện hiệu suất tổng thể của ch</w:t>
      </w:r>
      <w:r>
        <w:rPr>
          <w:rFonts w:hint="cs"/>
        </w:rPr>
        <w:t>ươ</w:t>
      </w:r>
      <w:r>
        <w:t>ng trình.</w:t>
      </w:r>
    </w:p>
    <w:p w14:paraId="12B58E10" w14:textId="3FC2483E" w:rsidR="005650C3" w:rsidRDefault="005650C3" w:rsidP="002206AC">
      <w:pPr>
        <w:pStyle w:val="Heading4"/>
      </w:pPr>
      <w:r>
        <w:t>Nguy cơ</w:t>
      </w:r>
      <w:r w:rsidR="005361FC">
        <w:t xml:space="preserve"> về</w:t>
      </w:r>
      <w:r>
        <w:t xml:space="preserve"> </w:t>
      </w:r>
      <w:r w:rsidR="005361FC">
        <w:t>đụng độ</w:t>
      </w:r>
      <w:r>
        <w:t xml:space="preserve"> của </w:t>
      </w:r>
      <w:r w:rsidR="005361FC">
        <w:t>khoá Zobrist</w:t>
      </w:r>
    </w:p>
    <w:p w14:paraId="11A28CC1" w14:textId="255674CA" w:rsidR="00E803A9" w:rsidRPr="000E1DCD" w:rsidRDefault="005361FC" w:rsidP="005361FC">
      <w:r w:rsidRPr="005361FC">
        <w:t xml:space="preserve">Một </w:t>
      </w:r>
      <w:r w:rsidR="000E1DCD">
        <w:t xml:space="preserve">không gian khoá </w:t>
      </w:r>
      <w:r w:rsidRPr="005361FC">
        <w:t>64</w:t>
      </w:r>
      <w:r>
        <w:t xml:space="preserve"> </w:t>
      </w:r>
      <w:r w:rsidRPr="005361FC">
        <w:t>bit</w:t>
      </w:r>
      <w:r w:rsidR="00444F74">
        <w:t xml:space="preserve"> với tổng </w:t>
      </w:r>
      <m:oMath>
        <m:sSup>
          <m:sSupPr>
            <m:ctrlPr>
              <w:rPr>
                <w:rFonts w:ascii="Cambria Math" w:hAnsi="Cambria Math"/>
                <w:i/>
              </w:rPr>
            </m:ctrlPr>
          </m:sSupPr>
          <m:e>
            <m:r>
              <w:rPr>
                <w:rFonts w:ascii="Cambria Math" w:hAnsi="Cambria Math"/>
              </w:rPr>
              <m:t>2</m:t>
            </m:r>
          </m:e>
          <m:sup>
            <m:r>
              <w:rPr>
                <w:rFonts w:ascii="Cambria Math" w:hAnsi="Cambria Math"/>
              </w:rPr>
              <m:t>64</m:t>
            </m:r>
          </m:sup>
        </m:sSup>
      </m:oMath>
      <w:r w:rsidRPr="005361FC">
        <w:t xml:space="preserve"> </w:t>
      </w:r>
      <w:r w:rsidR="000E1DCD">
        <w:t xml:space="preserve">giá trị khả thi </w:t>
      </w:r>
      <w:r w:rsidR="00AF6881">
        <w:t>là</w:t>
      </w:r>
      <w:r w:rsidRPr="005361FC">
        <w:t xml:space="preserve"> không đủ để đảm bảo rằng mỗi trạng thái của bàn cờ sẽ có một khóa băm duy nhất, bởi vì số l</w:t>
      </w:r>
      <w:r w:rsidRPr="005361FC">
        <w:rPr>
          <w:rFonts w:hint="cs"/>
        </w:rPr>
        <w:t>ư</w:t>
      </w:r>
      <w:r w:rsidRPr="005361FC">
        <w:t>ợng các trạng thái khả thi của bàn cờ</w:t>
      </w:r>
      <w:r w:rsidR="0050485E">
        <w:t xml:space="preserve"> vua</w:t>
      </w:r>
      <w:r w:rsidRPr="005361FC">
        <w:t xml:space="preserve"> là một con số khổng lồ</w:t>
      </w:r>
      <w:r w:rsidR="00AF6881">
        <w:t xml:space="preserve"> ước tính lên tới </w:t>
      </w:r>
      <m:oMath>
        <m:sSup>
          <m:sSupPr>
            <m:ctrlPr>
              <w:rPr>
                <w:rFonts w:ascii="Cambria Math" w:hAnsi="Cambria Math"/>
                <w:i/>
              </w:rPr>
            </m:ctrlPr>
          </m:sSupPr>
          <m:e>
            <m:r>
              <w:rPr>
                <w:rFonts w:ascii="Cambria Math" w:hAnsi="Cambria Math"/>
              </w:rPr>
              <m:t>10</m:t>
            </m:r>
          </m:e>
          <m:sup>
            <m:r>
              <w:rPr>
                <w:rFonts w:ascii="Cambria Math" w:hAnsi="Cambria Math"/>
              </w:rPr>
              <m:t>50</m:t>
            </m:r>
          </m:sup>
        </m:sSup>
      </m:oMath>
      <w:r w:rsidRPr="005361FC">
        <w:t>.</w:t>
      </w:r>
      <w:r w:rsidR="00E803A9">
        <w:t xml:space="preserve"> Do đó, khả năng xảy ra đụng độ giữa các khoá Zobrist (khi một khoá </w:t>
      </w:r>
      <w:r w:rsidR="002F3398">
        <w:t xml:space="preserve">được ánh xạ cho nhiều hơn một trạng thái bàn cờ) sẽ tăng lên khi số lượng </w:t>
      </w:r>
      <w:r w:rsidR="00742E50">
        <w:t xml:space="preserve">các trạng thái bàn cờ </w:t>
      </w:r>
      <w:r w:rsidR="004E250A">
        <w:t>đã được kiểm tra tăng lên.</w:t>
      </w:r>
    </w:p>
    <w:p w14:paraId="643E704D" w14:textId="3F856DD7" w:rsidR="005361FC" w:rsidRDefault="005361FC" w:rsidP="005361FC">
      <w:r w:rsidRPr="005361FC">
        <w:t xml:space="preserve"> Tuy nhiên, xác suất xảy ra xung đột trong không gian khóa 64</w:t>
      </w:r>
      <w:r w:rsidR="005F4AEC">
        <w:t xml:space="preserve"> </w:t>
      </w:r>
      <w:r w:rsidRPr="005361FC">
        <w:t>bit</w:t>
      </w:r>
      <w:r w:rsidR="005F4AEC">
        <w:t xml:space="preserve"> là</w:t>
      </w:r>
      <w:r w:rsidRPr="005361FC">
        <w:t xml:space="preserve"> rất nhỏ và th</w:t>
      </w:r>
      <w:r w:rsidRPr="005361FC">
        <w:rPr>
          <w:rFonts w:hint="cs"/>
        </w:rPr>
        <w:t>ư</w:t>
      </w:r>
      <w:r w:rsidRPr="005361FC">
        <w:t>ờng</w:t>
      </w:r>
      <w:r w:rsidR="00B4132E">
        <w:t xml:space="preserve"> là</w:t>
      </w:r>
      <w:r w:rsidRPr="005361FC">
        <w:t xml:space="preserve"> chấp nhận</w:t>
      </w:r>
      <w:r w:rsidR="00B4132E">
        <w:t xml:space="preserve"> được, điều này đã được các chess engine nổi tiếng trong thực tế kiểm chứng.</w:t>
      </w:r>
    </w:p>
    <w:p w14:paraId="5C079D7A" w14:textId="621D3D9C" w:rsidR="00B4132E" w:rsidRDefault="005C22EE" w:rsidP="005361FC">
      <w:r>
        <w:t xml:space="preserve">Theo tính toán thì </w:t>
      </w:r>
      <w:r w:rsidR="006061E0">
        <w:t xml:space="preserve">với không gian khoá 64 bit thì </w:t>
      </w:r>
      <w:r w:rsidR="009410F0">
        <w:t xml:space="preserve">chỉ </w:t>
      </w:r>
      <w:r w:rsidR="00227BBB">
        <w:t>khi</w:t>
      </w:r>
      <w:r w:rsidR="0022441F">
        <w:t xml:space="preserve"> số trạng thái bàn cờ đã</w:t>
      </w:r>
      <w:r w:rsidR="006061E0">
        <w:t xml:space="preserve"> xét</w:t>
      </w:r>
      <w:r w:rsidR="0022441F">
        <w:t xml:space="preserve"> vượt qua khoảng 4 tỷ trạng thái</w:t>
      </w:r>
      <w:r w:rsidR="006061E0">
        <w:t xml:space="preserve"> thì mới </w:t>
      </w:r>
      <w:r w:rsidR="009410F0">
        <w:t>ta mới có khả năng gặp một trạng thái đụng độ.</w:t>
      </w:r>
      <w:r w:rsidR="00984FF8">
        <w:t xml:space="preserve"> </w:t>
      </w:r>
      <w:bookmarkStart w:id="60" w:name="_Ref168776158"/>
      <w:r w:rsidR="000673FB">
        <w:rPr>
          <w:rStyle w:val="EndnoteReference"/>
        </w:rPr>
        <w:endnoteReference w:id="1"/>
      </w:r>
      <w:bookmarkEnd w:id="60"/>
      <w:r w:rsidR="006C1070">
        <w:t xml:space="preserve"> </w:t>
      </w:r>
    </w:p>
    <w:p w14:paraId="7D39972D" w14:textId="303AB548" w:rsidR="000121AB" w:rsidRDefault="000121AB" w:rsidP="005361FC">
      <w:r>
        <w:t xml:space="preserve">Do đó, chúng ta có thể chấp nhận một rủi ro nhỏ để sử dụng khoá Zobrist bởi vì tác dụng của nó là rất lớn để </w:t>
      </w:r>
      <w:r w:rsidR="000C69AF">
        <w:t>tăng cường hiệu suất của chess bot.</w:t>
      </w:r>
    </w:p>
    <w:p w14:paraId="129652B6" w14:textId="192C78D5" w:rsidR="009D3DEC" w:rsidRDefault="009D3DEC" w:rsidP="009D3DEC">
      <w:pPr>
        <w:pStyle w:val="Heading2"/>
      </w:pPr>
      <w:bookmarkStart w:id="61" w:name="_Toc168744606"/>
      <w:r>
        <w:t>Sinh nước đi hợp lệ</w:t>
      </w:r>
      <w:bookmarkEnd w:id="61"/>
    </w:p>
    <w:p w14:paraId="49A64151" w14:textId="301967FC" w:rsidR="002329EF" w:rsidRPr="002329EF" w:rsidRDefault="002329EF" w:rsidP="002329EF">
      <w:r w:rsidRPr="002329EF">
        <w:t>Lớp MoveGenerator trong ch</w:t>
      </w:r>
      <w:r w:rsidRPr="002329EF">
        <w:rPr>
          <w:rFonts w:hint="cs"/>
        </w:rPr>
        <w:t>ươ</w:t>
      </w:r>
      <w:r w:rsidRPr="002329EF">
        <w:t>ng trình cờ vua đóng vai trò quan trọng trong việc tạo ra các n</w:t>
      </w:r>
      <w:r w:rsidRPr="002329EF">
        <w:rPr>
          <w:rFonts w:hint="cs"/>
        </w:rPr>
        <w:t>ư</w:t>
      </w:r>
      <w:r w:rsidRPr="002329EF">
        <w:t>ớc đi hợp lệ cho các quân cờ trên bàn cờ. Phần sinh n</w:t>
      </w:r>
      <w:r w:rsidRPr="002329EF">
        <w:rPr>
          <w:rFonts w:hint="cs"/>
        </w:rPr>
        <w:t>ư</w:t>
      </w:r>
      <w:r w:rsidRPr="002329EF">
        <w:t>ớc đi hợp lệ không chỉ đ</w:t>
      </w:r>
      <w:r w:rsidRPr="002329EF">
        <w:rPr>
          <w:rFonts w:hint="cs"/>
        </w:rPr>
        <w:t>ơ</w:t>
      </w:r>
      <w:r w:rsidRPr="002329EF">
        <w:t>n thuần là tạo ra các n</w:t>
      </w:r>
      <w:r w:rsidRPr="002329EF">
        <w:rPr>
          <w:rFonts w:hint="cs"/>
        </w:rPr>
        <w:t>ư</w:t>
      </w:r>
      <w:r w:rsidRPr="002329EF">
        <w:t>ớc đi có thể di chuyển, mà còn phải tuân thủ các quy tắc của cờ vua nh</w:t>
      </w:r>
      <w:r w:rsidRPr="002329EF">
        <w:rPr>
          <w:rFonts w:hint="cs"/>
        </w:rPr>
        <w:t>ư</w:t>
      </w:r>
      <w:r w:rsidRPr="002329EF">
        <w:t xml:space="preserve"> tránh chiếu t</w:t>
      </w:r>
      <w:r w:rsidRPr="002329EF">
        <w:rPr>
          <w:rFonts w:hint="cs"/>
        </w:rPr>
        <w:t>ư</w:t>
      </w:r>
      <w:r w:rsidRPr="002329EF">
        <w:t>ớng, kiểm tra chiếu t</w:t>
      </w:r>
      <w:r w:rsidRPr="002329EF">
        <w:rPr>
          <w:rFonts w:hint="cs"/>
        </w:rPr>
        <w:t>ư</w:t>
      </w:r>
      <w:r w:rsidRPr="002329EF">
        <w:t>ớng, và xử lý các n</w:t>
      </w:r>
      <w:r w:rsidRPr="002329EF">
        <w:rPr>
          <w:rFonts w:hint="cs"/>
        </w:rPr>
        <w:t>ư</w:t>
      </w:r>
      <w:r w:rsidRPr="002329EF">
        <w:t>ớc đi đặc biệt nh</w:t>
      </w:r>
      <w:r w:rsidRPr="002329EF">
        <w:rPr>
          <w:rFonts w:hint="cs"/>
        </w:rPr>
        <w:t>ư</w:t>
      </w:r>
      <w:r w:rsidRPr="002329EF">
        <w:t xml:space="preserve"> nhập thành, en passant, và phong quân.</w:t>
      </w:r>
    </w:p>
    <w:p w14:paraId="40822DC5" w14:textId="5A243C9F" w:rsidR="00F81C62" w:rsidRDefault="00F81C62" w:rsidP="00F81C62">
      <w:pPr>
        <w:pStyle w:val="Heading3"/>
      </w:pPr>
      <w:bookmarkStart w:id="62" w:name="_Toc168744607"/>
      <w:r>
        <w:lastRenderedPageBreak/>
        <w:t>Biểu diễn n</w:t>
      </w:r>
      <w:r>
        <w:rPr>
          <w:rFonts w:hint="cs"/>
        </w:rPr>
        <w:t>ư</w:t>
      </w:r>
      <w:r>
        <w:t>ớc cờ</w:t>
      </w:r>
      <w:bookmarkEnd w:id="62"/>
    </w:p>
    <w:p w14:paraId="5D22BA64" w14:textId="77777777" w:rsidR="00F81C62" w:rsidRDefault="00F81C62" w:rsidP="00F81C62">
      <w:r>
        <w:t>N</w:t>
      </w:r>
      <w:r>
        <w:rPr>
          <w:rFonts w:hint="cs"/>
        </w:rPr>
        <w:t>ư</w:t>
      </w:r>
      <w:r>
        <w:t>ớc đi trong cờ vua đ</w:t>
      </w:r>
      <w:r>
        <w:rPr>
          <w:rFonts w:hint="cs"/>
        </w:rPr>
        <w:t>ư</w:t>
      </w:r>
      <w:r>
        <w:t>ợc biểu diễn bằng một giá trị 16 bit, giúp l</w:t>
      </w:r>
      <w:r>
        <w:rPr>
          <w:rFonts w:hint="cs"/>
        </w:rPr>
        <w:t>ư</w:t>
      </w:r>
      <w:r>
        <w:t>u trữ đầy đủ thông tin về n</w:t>
      </w:r>
      <w:r>
        <w:rPr>
          <w:rFonts w:hint="cs"/>
        </w:rPr>
        <w:t>ư</w:t>
      </w:r>
      <w:r>
        <w:t>ớc đi một cách ngắn gọn và hiệu quả.</w:t>
      </w:r>
    </w:p>
    <w:p w14:paraId="18556BFE" w14:textId="77777777" w:rsidR="00F81C62" w:rsidRDefault="00F81C62" w:rsidP="00F81C62">
      <w:r>
        <w:t>Format của n</w:t>
      </w:r>
      <w:r>
        <w:rPr>
          <w:rFonts w:hint="cs"/>
        </w:rPr>
        <w:t>ư</w:t>
      </w:r>
      <w:r>
        <w:t>ớc cờ:</w:t>
      </w:r>
    </w:p>
    <w:p w14:paraId="201CA4B3" w14:textId="77777777" w:rsidR="00F81C62" w:rsidRDefault="00F81C62" w:rsidP="00F81C62">
      <w:pPr>
        <w:pStyle w:val="Bulletpoint"/>
      </w:pPr>
      <w:r>
        <w:t>N</w:t>
      </w:r>
      <w:r>
        <w:rPr>
          <w:rFonts w:hint="cs"/>
        </w:rPr>
        <w:t>ư</w:t>
      </w:r>
      <w:r>
        <w:t>ớc cờ 16 bit đ</w:t>
      </w:r>
      <w:r>
        <w:rPr>
          <w:rFonts w:hint="cs"/>
        </w:rPr>
        <w:t>ư</w:t>
      </w:r>
      <w:r>
        <w:t>ợc biểu diễn d</w:t>
      </w:r>
      <w:r>
        <w:rPr>
          <w:rFonts w:hint="cs"/>
        </w:rPr>
        <w:t>ư</w:t>
      </w:r>
      <w:r>
        <w:t xml:space="preserve">ới dạng: </w:t>
      </w:r>
      <w:r w:rsidRPr="0087289E">
        <w:rPr>
          <w:rStyle w:val="CodeChar"/>
        </w:rPr>
        <w:t>ffff</w:t>
      </w:r>
      <w:r>
        <w:rPr>
          <w:rStyle w:val="CodeChar"/>
        </w:rPr>
        <w:t>.</w:t>
      </w:r>
      <w:r w:rsidRPr="0087289E">
        <w:rPr>
          <w:rStyle w:val="CodeChar"/>
        </w:rPr>
        <w:t>tttttt</w:t>
      </w:r>
      <w:r>
        <w:rPr>
          <w:rStyle w:val="CodeChar"/>
        </w:rPr>
        <w:t>.</w:t>
      </w:r>
      <w:r w:rsidRPr="0087289E">
        <w:rPr>
          <w:rStyle w:val="CodeChar"/>
        </w:rPr>
        <w:t>ssssss</w:t>
      </w:r>
    </w:p>
    <w:p w14:paraId="05E72E10" w14:textId="77777777" w:rsidR="00F81C62" w:rsidRDefault="00F81C62" w:rsidP="00F81C62">
      <w:pPr>
        <w:pStyle w:val="Sub-bullet"/>
      </w:pPr>
      <w:r>
        <w:t>Bit 0-5 (</w:t>
      </w:r>
      <w:r w:rsidRPr="0087289E">
        <w:rPr>
          <w:rStyle w:val="CodeChar"/>
        </w:rPr>
        <w:t>ssssss</w:t>
      </w:r>
      <w:r>
        <w:t>): Chỉ số của ô bắt đầu (source square).</w:t>
      </w:r>
    </w:p>
    <w:p w14:paraId="10DED6C9" w14:textId="77777777" w:rsidR="00F81C62" w:rsidRDefault="00F81C62" w:rsidP="00F81C62">
      <w:pPr>
        <w:pStyle w:val="Sub-bullet"/>
      </w:pPr>
      <w:r>
        <w:t>Bit 6-11 (</w:t>
      </w:r>
      <w:r w:rsidRPr="0087289E">
        <w:rPr>
          <w:rStyle w:val="CodeChar"/>
        </w:rPr>
        <w:t>tttttt</w:t>
      </w:r>
      <w:r>
        <w:t>): Chỉ số của ô mục tiêu (target square).</w:t>
      </w:r>
    </w:p>
    <w:p w14:paraId="4FE28E9F" w14:textId="77777777" w:rsidR="00F81C62" w:rsidRDefault="00F81C62" w:rsidP="00F81C62">
      <w:pPr>
        <w:pStyle w:val="Sub-bullet"/>
      </w:pPr>
      <w:r>
        <w:t>Bit 12-15 (</w:t>
      </w:r>
      <w:r w:rsidRPr="0087289E">
        <w:rPr>
          <w:rStyle w:val="CodeChar"/>
        </w:rPr>
        <w:t>ffff</w:t>
      </w:r>
      <w:r>
        <w:rPr>
          <w:rFonts w:ascii="Segoe UI Emoji" w:eastAsia="Segoe UI Emoji" w:hAnsi="Segoe UI Emoji" w:cs="Segoe UI Emoji"/>
        </w:rPr>
        <w:t>):</w:t>
      </w:r>
      <w:r>
        <w:t xml:space="preserve"> Flag để biểu diễn các n</w:t>
      </w:r>
      <w:r>
        <w:rPr>
          <w:rFonts w:hint="cs"/>
        </w:rPr>
        <w:t>ư</w:t>
      </w:r>
      <w:r>
        <w:t>ớc đi đặc biệt nh</w:t>
      </w:r>
      <w:r>
        <w:rPr>
          <w:rFonts w:hint="cs"/>
        </w:rPr>
        <w:t>ư</w:t>
      </w:r>
      <w:r>
        <w:t xml:space="preserve"> phong hậu, nhập thành, bắt en passant.</w:t>
      </w:r>
    </w:p>
    <w:p w14:paraId="41864D0B" w14:textId="77777777" w:rsidR="00F81C62" w:rsidRDefault="00F81C62" w:rsidP="00F81C62">
      <w:pPr>
        <w:pStyle w:val="Bulletpoint"/>
      </w:pPr>
      <w:r>
        <w:t>Ví dụ:</w:t>
      </w:r>
    </w:p>
    <w:p w14:paraId="58466C52" w14:textId="77777777" w:rsidR="00F81C62" w:rsidRDefault="00F81C62" w:rsidP="00F81C62">
      <w:pPr>
        <w:pStyle w:val="Sub-bullet"/>
      </w:pPr>
      <w:r>
        <w:t>Một n</w:t>
      </w:r>
      <w:r>
        <w:rPr>
          <w:rFonts w:hint="cs"/>
        </w:rPr>
        <w:t>ư</w:t>
      </w:r>
      <w:r>
        <w:t>ớc đi từ ô e2 đến e4 sẽ đ</w:t>
      </w:r>
      <w:r>
        <w:rPr>
          <w:rFonts w:hint="cs"/>
        </w:rPr>
        <w:t>ư</w:t>
      </w:r>
      <w:r>
        <w:t xml:space="preserve">ợc biểu diễn bằng cách set các bit 0-5 bằng chỉ số của ô e2 (12 - </w:t>
      </w:r>
      <w:r w:rsidRPr="00236988">
        <w:rPr>
          <w:rStyle w:val="CodeChar"/>
        </w:rPr>
        <w:t>001100</w:t>
      </w:r>
      <w:r>
        <w:t xml:space="preserve">) và các bit 6-11 cho chỉ số của ô e4 (28 - </w:t>
      </w:r>
      <w:r w:rsidRPr="00236988">
        <w:rPr>
          <w:rStyle w:val="CodeChar"/>
        </w:rPr>
        <w:t>011100</w:t>
      </w:r>
      <w:r>
        <w:t xml:space="preserve">). Kết quả là: </w:t>
      </w:r>
      <w:r w:rsidRPr="003D3711">
        <w:rPr>
          <w:rStyle w:val="CodeChar"/>
        </w:rPr>
        <w:t>00</w:t>
      </w:r>
      <w:r>
        <w:rPr>
          <w:rStyle w:val="CodeChar"/>
        </w:rPr>
        <w:t>0.</w:t>
      </w:r>
      <w:r w:rsidRPr="003D3711">
        <w:rPr>
          <w:rStyle w:val="CodeChar"/>
        </w:rPr>
        <w:t>011100</w:t>
      </w:r>
      <w:r>
        <w:rPr>
          <w:rStyle w:val="CodeChar"/>
        </w:rPr>
        <w:t>.</w:t>
      </w:r>
      <w:r w:rsidRPr="003D3711">
        <w:rPr>
          <w:rStyle w:val="CodeChar"/>
        </w:rPr>
        <w:t>001100</w:t>
      </w:r>
    </w:p>
    <w:p w14:paraId="20B67104" w14:textId="77777777" w:rsidR="00F81C62" w:rsidRDefault="00F81C62" w:rsidP="00F81C62">
      <w:pPr>
        <w:pStyle w:val="Sub-bullet"/>
      </w:pPr>
      <w:r>
        <w:t>Nếu n</w:t>
      </w:r>
      <w:r>
        <w:rPr>
          <w:rFonts w:hint="cs"/>
        </w:rPr>
        <w:t>ư</w:t>
      </w:r>
      <w:r>
        <w:t>ớc đi này là một n</w:t>
      </w:r>
      <w:r>
        <w:rPr>
          <w:rFonts w:hint="cs"/>
        </w:rPr>
        <w:t>ư</w:t>
      </w:r>
      <w:r>
        <w:t>ớc đi đặc biệt (ví dụ: phong hậu), các bit 12-15 sẽ đ</w:t>
      </w:r>
      <w:r>
        <w:rPr>
          <w:rFonts w:hint="cs"/>
        </w:rPr>
        <w:t>ư</w:t>
      </w:r>
      <w:r>
        <w:t>ợc set t</w:t>
      </w:r>
      <w:r>
        <w:rPr>
          <w:rFonts w:hint="cs"/>
        </w:rPr>
        <w:t>ươ</w:t>
      </w:r>
      <w:r>
        <w:t>ng ứng.</w:t>
      </w:r>
    </w:p>
    <w:p w14:paraId="233E38EA" w14:textId="4CDF3A9C" w:rsidR="00457BF3" w:rsidRDefault="004E2EE9" w:rsidP="00457BF3">
      <w:pPr>
        <w:pStyle w:val="Heading3"/>
      </w:pPr>
      <w:bookmarkStart w:id="63" w:name="_Toc168744608"/>
      <w:r>
        <w:t>Bit board</w:t>
      </w:r>
      <w:r w:rsidR="001B60D5">
        <w:t xml:space="preserve"> nước đi của từng </w:t>
      </w:r>
      <w:r w:rsidR="00646602">
        <w:t>loại quân</w:t>
      </w:r>
      <w:bookmarkEnd w:id="63"/>
    </w:p>
    <w:p w14:paraId="48251A6B" w14:textId="22CBECF0" w:rsidR="00646602" w:rsidRDefault="00701E27" w:rsidP="00646602">
      <w:r w:rsidRPr="00701E27">
        <w:t xml:space="preserve">Để tối </w:t>
      </w:r>
      <w:r w:rsidRPr="00701E27">
        <w:rPr>
          <w:rFonts w:hint="cs"/>
        </w:rPr>
        <w:t>ư</w:t>
      </w:r>
      <w:r w:rsidRPr="00701E27">
        <w:t>u hóa quá trình sinh n</w:t>
      </w:r>
      <w:r w:rsidRPr="00701E27">
        <w:rPr>
          <w:rFonts w:hint="cs"/>
        </w:rPr>
        <w:t>ư</w:t>
      </w:r>
      <w:r w:rsidRPr="00701E27">
        <w:t>ớc đi hợp lệ, ch</w:t>
      </w:r>
      <w:r w:rsidRPr="00701E27">
        <w:rPr>
          <w:rFonts w:hint="cs"/>
        </w:rPr>
        <w:t>ươ</w:t>
      </w:r>
      <w:r w:rsidRPr="00701E27">
        <w:t>ng trình sử dụng các bitboard n</w:t>
      </w:r>
      <w:r w:rsidRPr="00701E27">
        <w:rPr>
          <w:rFonts w:hint="cs"/>
        </w:rPr>
        <w:t>ư</w:t>
      </w:r>
      <w:r w:rsidRPr="00701E27">
        <w:t>ớc đi đ</w:t>
      </w:r>
      <w:r w:rsidRPr="00701E27">
        <w:rPr>
          <w:rFonts w:hint="cs"/>
        </w:rPr>
        <w:t>ư</w:t>
      </w:r>
      <w:r w:rsidRPr="00701E27">
        <w:t>ợc tính toán tr</w:t>
      </w:r>
      <w:r w:rsidRPr="00701E27">
        <w:rPr>
          <w:rFonts w:hint="cs"/>
        </w:rPr>
        <w:t>ư</w:t>
      </w:r>
      <w:r w:rsidRPr="00701E27">
        <w:t>ớc. Đây là các bảng dữ liệu l</w:t>
      </w:r>
      <w:r w:rsidRPr="00701E27">
        <w:rPr>
          <w:rFonts w:hint="cs"/>
        </w:rPr>
        <w:t>ư</w:t>
      </w:r>
      <w:r w:rsidRPr="00701E27">
        <w:t>u trữ các n</w:t>
      </w:r>
      <w:r w:rsidRPr="00701E27">
        <w:rPr>
          <w:rFonts w:hint="cs"/>
        </w:rPr>
        <w:t>ư</w:t>
      </w:r>
      <w:r w:rsidRPr="00701E27">
        <w:t>ớc đi hợp lệ cho từng quân cờ từ mỗi vị trí có thể trên bàn cờ, giúp tăng tốc độ sinh n</w:t>
      </w:r>
      <w:r w:rsidRPr="00701E27">
        <w:rPr>
          <w:rFonts w:hint="cs"/>
        </w:rPr>
        <w:t>ư</w:t>
      </w:r>
      <w:r w:rsidRPr="00701E27">
        <w:t>ớc đi và giảm thiểu các phép tính trong thời gian thực.</w:t>
      </w:r>
    </w:p>
    <w:p w14:paraId="484C011C" w14:textId="5F78FBC2" w:rsidR="00C91ADF" w:rsidRDefault="00C91ADF" w:rsidP="00C91ADF">
      <w:r>
        <w:t>Ch</w:t>
      </w:r>
      <w:r>
        <w:rPr>
          <w:rFonts w:hint="cs"/>
        </w:rPr>
        <w:t>ươ</w:t>
      </w:r>
      <w:r>
        <w:t>ng trình tạo ra các bitboard n</w:t>
      </w:r>
      <w:r>
        <w:rPr>
          <w:rFonts w:hint="cs"/>
        </w:rPr>
        <w:t>ư</w:t>
      </w:r>
      <w:r>
        <w:t>ớc đi đ</w:t>
      </w:r>
      <w:r>
        <w:rPr>
          <w:rFonts w:hint="cs"/>
        </w:rPr>
        <w:t>ư</w:t>
      </w:r>
      <w:r>
        <w:t>ợc tính toán tr</w:t>
      </w:r>
      <w:r>
        <w:rPr>
          <w:rFonts w:hint="cs"/>
        </w:rPr>
        <w:t>ư</w:t>
      </w:r>
      <w:r>
        <w:t>ớc cho các loại quân cờ và các tình huống khác nhau nh</w:t>
      </w:r>
      <w:r>
        <w:rPr>
          <w:rFonts w:hint="cs"/>
        </w:rPr>
        <w:t>ư</w:t>
      </w:r>
      <w:r>
        <w:t xml:space="preserve"> sau:</w:t>
      </w:r>
    </w:p>
    <w:p w14:paraId="26D36B1C" w14:textId="77777777" w:rsidR="00C91ADF" w:rsidRDefault="00C91ADF" w:rsidP="00C91ADF">
      <w:pPr>
        <w:pStyle w:val="Bulletpoint"/>
      </w:pPr>
      <w:r>
        <w:t>OrthoAttacks: Tấn công theo các đ</w:t>
      </w:r>
      <w:r>
        <w:rPr>
          <w:rFonts w:hint="cs"/>
        </w:rPr>
        <w:t>ư</w:t>
      </w:r>
      <w:r>
        <w:t>ờng thẳng (orthogonal attacks) cho xe và hậu.</w:t>
      </w:r>
    </w:p>
    <w:p w14:paraId="17C0E625" w14:textId="77777777" w:rsidR="00C91ADF" w:rsidRDefault="00C91ADF" w:rsidP="00C91ADF">
      <w:pPr>
        <w:pStyle w:val="Bulletpoint"/>
      </w:pPr>
      <w:r>
        <w:t>DiagAttacks: Tấn công theo các đ</w:t>
      </w:r>
      <w:r>
        <w:rPr>
          <w:rFonts w:hint="cs"/>
        </w:rPr>
        <w:t>ư</w:t>
      </w:r>
      <w:r>
        <w:t>ờng chéo (diagonal attacks) cho t</w:t>
      </w:r>
      <w:r>
        <w:rPr>
          <w:rFonts w:hint="cs"/>
        </w:rPr>
        <w:t>ư</w:t>
      </w:r>
      <w:r>
        <w:t>ợng và hậu.</w:t>
      </w:r>
    </w:p>
    <w:p w14:paraId="5E49CC2B" w14:textId="77777777" w:rsidR="00C91ADF" w:rsidRDefault="00C91ADF" w:rsidP="00C91ADF">
      <w:pPr>
        <w:pStyle w:val="Bulletpoint"/>
      </w:pPr>
      <w:r>
        <w:t>KnightAttacks: Các n</w:t>
      </w:r>
      <w:r>
        <w:rPr>
          <w:rFonts w:hint="cs"/>
        </w:rPr>
        <w:t>ư</w:t>
      </w:r>
      <w:r>
        <w:t>ớc đi của mã.</w:t>
      </w:r>
    </w:p>
    <w:p w14:paraId="502A6656" w14:textId="77777777" w:rsidR="00C91ADF" w:rsidRDefault="00C91ADF" w:rsidP="00C91ADF">
      <w:pPr>
        <w:pStyle w:val="Bulletpoint"/>
      </w:pPr>
      <w:r>
        <w:t>KingMoves: Các n</w:t>
      </w:r>
      <w:r>
        <w:rPr>
          <w:rFonts w:hint="cs"/>
        </w:rPr>
        <w:t>ư</w:t>
      </w:r>
      <w:r>
        <w:t>ớc đi của vua.</w:t>
      </w:r>
    </w:p>
    <w:p w14:paraId="05A4CD7C" w14:textId="77777777" w:rsidR="00C91ADF" w:rsidRDefault="00C91ADF" w:rsidP="00C91ADF">
      <w:pPr>
        <w:pStyle w:val="Bulletpoint"/>
      </w:pPr>
      <w:r>
        <w:t>WhitePawnAttacks: Các n</w:t>
      </w:r>
      <w:r>
        <w:rPr>
          <w:rFonts w:hint="cs"/>
        </w:rPr>
        <w:t>ư</w:t>
      </w:r>
      <w:r>
        <w:t>ớc bắt quân của tốt trắng.</w:t>
      </w:r>
    </w:p>
    <w:p w14:paraId="2B5F374A" w14:textId="1E6BB22A" w:rsidR="00701E27" w:rsidRDefault="00C91ADF" w:rsidP="00C91ADF">
      <w:pPr>
        <w:pStyle w:val="Bulletpoint"/>
      </w:pPr>
      <w:r>
        <w:t>BlackPawnAttacks: Các n</w:t>
      </w:r>
      <w:r>
        <w:rPr>
          <w:rFonts w:hint="cs"/>
        </w:rPr>
        <w:t>ư</w:t>
      </w:r>
      <w:r>
        <w:t>ớc bắt quân của tốt đen.</w:t>
      </w:r>
    </w:p>
    <w:p w14:paraId="54EB08B5" w14:textId="7617EA57" w:rsidR="005E2067" w:rsidRDefault="005E2067" w:rsidP="005E2067">
      <w:r>
        <w:t>Các bitboard này đ</w:t>
      </w:r>
      <w:r>
        <w:rPr>
          <w:rFonts w:hint="cs"/>
        </w:rPr>
        <w:t>ư</w:t>
      </w:r>
      <w:r>
        <w:t>ợc tính toán tr</w:t>
      </w:r>
      <w:r>
        <w:rPr>
          <w:rFonts w:hint="cs"/>
        </w:rPr>
        <w:t>ư</w:t>
      </w:r>
      <w:r>
        <w:t>ớc cho mỗi ô trên bàn cờ thông qua các vòng lặp và kiểm tra điều kiện. D</w:t>
      </w:r>
      <w:r>
        <w:rPr>
          <w:rFonts w:hint="cs"/>
        </w:rPr>
        <w:t>ư</w:t>
      </w:r>
      <w:r>
        <w:t>ới đây là quy trình tổng quát:</w:t>
      </w:r>
    </w:p>
    <w:p w14:paraId="153DA5C9" w14:textId="2FBA72E0" w:rsidR="005E2067" w:rsidRDefault="00327978" w:rsidP="00327978">
      <w:pPr>
        <w:pStyle w:val="Bulletpoint"/>
      </w:pPr>
      <w:r>
        <w:t>Xác đ</w:t>
      </w:r>
      <w:r w:rsidR="005E2067">
        <w:t>ị</w:t>
      </w:r>
      <w:r>
        <w:t>nh các h</w:t>
      </w:r>
      <w:r w:rsidR="005E2067">
        <w:rPr>
          <w:rFonts w:hint="cs"/>
        </w:rPr>
        <w:t>ư</w:t>
      </w:r>
      <w:r w:rsidR="005E2067">
        <w:t>ớ</w:t>
      </w:r>
      <w:r>
        <w:t>ng di chuy</w:t>
      </w:r>
      <w:r w:rsidR="005E2067">
        <w:t>ển:</w:t>
      </w:r>
    </w:p>
    <w:p w14:paraId="790DC48B" w14:textId="77777777" w:rsidR="005E2067" w:rsidRDefault="005E2067" w:rsidP="00327978">
      <w:pPr>
        <w:pStyle w:val="Sub-bullet"/>
      </w:pPr>
      <w:r>
        <w:rPr>
          <w:rFonts w:hint="eastAsia"/>
        </w:rPr>
        <w:t>Đ</w:t>
      </w:r>
      <w:r>
        <w:t>ối với các quân tr</w:t>
      </w:r>
      <w:r>
        <w:rPr>
          <w:rFonts w:hint="cs"/>
        </w:rPr>
        <w:t>ư</w:t>
      </w:r>
      <w:r>
        <w:t>ợt nh</w:t>
      </w:r>
      <w:r>
        <w:rPr>
          <w:rFonts w:hint="cs"/>
        </w:rPr>
        <w:t>ư</w:t>
      </w:r>
      <w:r>
        <w:t xml:space="preserve"> xe và t</w:t>
      </w:r>
      <w:r>
        <w:rPr>
          <w:rFonts w:hint="cs"/>
        </w:rPr>
        <w:t>ư</w:t>
      </w:r>
      <w:r>
        <w:t>ợng, xác định các h</w:t>
      </w:r>
      <w:r>
        <w:rPr>
          <w:rFonts w:hint="cs"/>
        </w:rPr>
        <w:t>ư</w:t>
      </w:r>
      <w:r>
        <w:t>ớng di chuyển theo các đ</w:t>
      </w:r>
      <w:r>
        <w:rPr>
          <w:rFonts w:hint="cs"/>
        </w:rPr>
        <w:t>ư</w:t>
      </w:r>
      <w:r>
        <w:t>ờng thẳng và đ</w:t>
      </w:r>
      <w:r>
        <w:rPr>
          <w:rFonts w:hint="cs"/>
        </w:rPr>
        <w:t>ư</w:t>
      </w:r>
      <w:r>
        <w:t>ờng chéo.</w:t>
      </w:r>
    </w:p>
    <w:p w14:paraId="2039EF00" w14:textId="77777777" w:rsidR="005E2067" w:rsidRDefault="005E2067" w:rsidP="00327978">
      <w:pPr>
        <w:pStyle w:val="Sub-bullet"/>
      </w:pPr>
      <w:r>
        <w:rPr>
          <w:rFonts w:hint="eastAsia"/>
        </w:rPr>
        <w:t>Đ</w:t>
      </w:r>
      <w:r>
        <w:t>ối với mã, xác định các b</w:t>
      </w:r>
      <w:r>
        <w:rPr>
          <w:rFonts w:hint="cs"/>
        </w:rPr>
        <w:t>ư</w:t>
      </w:r>
      <w:r>
        <w:t>ớc nhảy theo hình chữ L.</w:t>
      </w:r>
    </w:p>
    <w:p w14:paraId="6992990E" w14:textId="77777777" w:rsidR="005E2067" w:rsidRDefault="005E2067" w:rsidP="00327978">
      <w:pPr>
        <w:pStyle w:val="Sub-bullet"/>
      </w:pPr>
      <w:r>
        <w:rPr>
          <w:rFonts w:hint="eastAsia"/>
        </w:rPr>
        <w:t>Đ</w:t>
      </w:r>
      <w:r>
        <w:t>ối với vua và tốt, xác định các h</w:t>
      </w:r>
      <w:r>
        <w:rPr>
          <w:rFonts w:hint="cs"/>
        </w:rPr>
        <w:t>ư</w:t>
      </w:r>
      <w:r>
        <w:t>ớng di chuyển và tấn công.</w:t>
      </w:r>
    </w:p>
    <w:p w14:paraId="7264C98B" w14:textId="2912B350" w:rsidR="005E2067" w:rsidRDefault="00526F78" w:rsidP="00327978">
      <w:pPr>
        <w:pStyle w:val="Bulletpoint"/>
      </w:pPr>
      <w:r>
        <w:t>Tính toán các v</w:t>
      </w:r>
      <w:r w:rsidR="005E2067">
        <w:t>ị</w:t>
      </w:r>
      <w:r>
        <w:t xml:space="preserve"> trí h</w:t>
      </w:r>
      <w:r w:rsidR="005E2067">
        <w:t>ợ</w:t>
      </w:r>
      <w:r>
        <w:t>p l</w:t>
      </w:r>
      <w:r w:rsidR="005E2067">
        <w:t>ệ:</w:t>
      </w:r>
    </w:p>
    <w:p w14:paraId="1F94DE45" w14:textId="77777777" w:rsidR="005E2067" w:rsidRDefault="005E2067" w:rsidP="00327978">
      <w:pPr>
        <w:pStyle w:val="Sub-bullet"/>
      </w:pPr>
      <w:r>
        <w:lastRenderedPageBreak/>
        <w:t>Với mỗi ô trên bàn cờ, tính toán các vị trí hợp lệ mà quân cờ có thể di chuyển hoặc tấn công.</w:t>
      </w:r>
    </w:p>
    <w:p w14:paraId="2D1FD1D0" w14:textId="77777777" w:rsidR="005E2067" w:rsidRDefault="005E2067" w:rsidP="00327978">
      <w:pPr>
        <w:pStyle w:val="Sub-bullet"/>
      </w:pPr>
      <w:r>
        <w:t>Kiểm tra xem các vị trí này có nằm trong phạm vi bàn cờ hay không.</w:t>
      </w:r>
    </w:p>
    <w:p w14:paraId="59E17077" w14:textId="3AD3F91F" w:rsidR="005E2067" w:rsidRDefault="00526F78" w:rsidP="00327978">
      <w:pPr>
        <w:pStyle w:val="Bulletpoint"/>
      </w:pPr>
      <w:r>
        <w:t>Gán giá tr</w:t>
      </w:r>
      <w:r w:rsidR="005E2067">
        <w:t>ị</w:t>
      </w:r>
      <w:r>
        <w:t xml:space="preserve"> vào bitboard:</w:t>
      </w:r>
    </w:p>
    <w:p w14:paraId="64C66335" w14:textId="38A46058" w:rsidR="00246E84" w:rsidRPr="00646602" w:rsidRDefault="005E2067" w:rsidP="00327978">
      <w:pPr>
        <w:pStyle w:val="Sub-bullet"/>
      </w:pPr>
      <w:r>
        <w:t>Sử dụng phép toán bitwise để gán giá trị vào các bitboard t</w:t>
      </w:r>
      <w:r>
        <w:rPr>
          <w:rFonts w:hint="cs"/>
        </w:rPr>
        <w:t>ươ</w:t>
      </w:r>
      <w:r>
        <w:t>ng ứng cho từng loại quân cờ và từng vị trí trên bàn cờ.</w:t>
      </w:r>
    </w:p>
    <w:p w14:paraId="52D8D714" w14:textId="700A3FDC" w:rsidR="005C22EE" w:rsidRDefault="00243394" w:rsidP="00243394">
      <w:pPr>
        <w:pStyle w:val="Heading3"/>
      </w:pPr>
      <w:bookmarkStart w:id="64" w:name="_Toc168744609"/>
      <w:r w:rsidRPr="00243394">
        <w:t xml:space="preserve">Tạo </w:t>
      </w:r>
      <w:r w:rsidR="002166CC">
        <w:t>n</w:t>
      </w:r>
      <w:r w:rsidRPr="00243394">
        <w:rPr>
          <w:rFonts w:hint="cs"/>
        </w:rPr>
        <w:t>ư</w:t>
      </w:r>
      <w:r w:rsidRPr="00243394">
        <w:t xml:space="preserve">ớc </w:t>
      </w:r>
      <w:r w:rsidR="002166CC">
        <w:t>đ</w:t>
      </w:r>
      <w:r w:rsidRPr="00243394">
        <w:t xml:space="preserve">i </w:t>
      </w:r>
      <w:r w:rsidR="002166CC">
        <w:t>c</w:t>
      </w:r>
      <w:r w:rsidRPr="00243394">
        <w:t xml:space="preserve">ủa </w:t>
      </w:r>
      <w:r w:rsidR="002166CC">
        <w:t>v</w:t>
      </w:r>
      <w:r w:rsidRPr="00243394">
        <w:t>ua</w:t>
      </w:r>
      <w:bookmarkEnd w:id="64"/>
    </w:p>
    <w:p w14:paraId="36484D41" w14:textId="3AD66237" w:rsidR="002166CC" w:rsidRDefault="002166CC" w:rsidP="002206AC">
      <w:pPr>
        <w:pStyle w:val="Heading4"/>
      </w:pPr>
      <w:r>
        <w:t>Điều kiện để vua di chuyển</w:t>
      </w:r>
    </w:p>
    <w:p w14:paraId="2AD84C5C" w14:textId="1043CEA4" w:rsidR="002166CC" w:rsidRDefault="00917966" w:rsidP="002166CC">
      <w:r w:rsidRPr="00917966">
        <w:t>Vua chỉ có thể di chuyển đến các ô không bị tấn công bởi quân đối ph</w:t>
      </w:r>
      <w:r w:rsidRPr="00917966">
        <w:rPr>
          <w:rFonts w:hint="cs"/>
        </w:rPr>
        <w:t>ươ</w:t>
      </w:r>
      <w:r w:rsidRPr="00917966">
        <w:t>ng và không chứa quân của mình.</w:t>
      </w:r>
    </w:p>
    <w:p w14:paraId="087BDC7C" w14:textId="44D7195A" w:rsidR="00917966" w:rsidRDefault="00917966" w:rsidP="002166CC">
      <w:r>
        <w:t>Để thực hiện được phần này, chương trình sử dụng bit board các ô bị tấn công để kiểm tra các ô mà vua được đi đến.</w:t>
      </w:r>
    </w:p>
    <w:p w14:paraId="5B95120C" w14:textId="1E2180C9" w:rsidR="00917966" w:rsidRDefault="002206AC" w:rsidP="002206AC">
      <w:pPr>
        <w:pStyle w:val="Heading4"/>
      </w:pPr>
      <w:r>
        <w:t>Nước đi đặc biệt – Nhập thành</w:t>
      </w:r>
    </w:p>
    <w:p w14:paraId="496B86DA" w14:textId="11E36AE7" w:rsidR="0031694C" w:rsidRDefault="0031694C" w:rsidP="0031694C">
      <w:pPr>
        <w:pStyle w:val="Bulletpoint"/>
      </w:pPr>
      <w:r w:rsidRPr="0031694C">
        <w:rPr>
          <w:b/>
          <w:bCs/>
        </w:rPr>
        <w:t>Điề</w:t>
      </w:r>
      <w:r w:rsidR="00487157" w:rsidRPr="0031694C">
        <w:rPr>
          <w:b/>
          <w:bCs/>
        </w:rPr>
        <w:t>u ki</w:t>
      </w:r>
      <w:r w:rsidRPr="0031694C">
        <w:rPr>
          <w:b/>
          <w:bCs/>
        </w:rPr>
        <w:t>ện:</w:t>
      </w:r>
      <w:r>
        <w:t xml:space="preserve"> Không đ</w:t>
      </w:r>
      <w:r>
        <w:rPr>
          <w:rFonts w:hint="cs"/>
        </w:rPr>
        <w:t>ư</w:t>
      </w:r>
      <w:r>
        <w:t>ợc chiếu t</w:t>
      </w:r>
      <w:r>
        <w:rPr>
          <w:rFonts w:hint="cs"/>
        </w:rPr>
        <w:t>ư</w:t>
      </w:r>
      <w:r>
        <w:t>ớng, không đ</w:t>
      </w:r>
      <w:r>
        <w:rPr>
          <w:rFonts w:hint="cs"/>
        </w:rPr>
        <w:t>ư</w:t>
      </w:r>
      <w:r>
        <w:t>ợc di chuyển qua các ô bị tấn công, và ô đích đến không bị tấn công.</w:t>
      </w:r>
    </w:p>
    <w:p w14:paraId="3976A8E2" w14:textId="376C5BAA" w:rsidR="002206AC" w:rsidRDefault="0031694C" w:rsidP="0031694C">
      <w:pPr>
        <w:pStyle w:val="Bulletpoint"/>
      </w:pPr>
      <w:r w:rsidRPr="0031694C">
        <w:rPr>
          <w:b/>
          <w:bCs/>
        </w:rPr>
        <w:t>Kiể</w:t>
      </w:r>
      <w:r w:rsidR="00487157" w:rsidRPr="0031694C">
        <w:rPr>
          <w:b/>
          <w:bCs/>
        </w:rPr>
        <w:t>m tra:</w:t>
      </w:r>
      <w:r>
        <w:t xml:space="preserve"> Kiểm tra các quyền nhập thành của trạng thái hiện tại và các ô có bị tấn công hay không để xác định khả năng nhập thành.</w:t>
      </w:r>
    </w:p>
    <w:p w14:paraId="278BF0AD" w14:textId="4D7913D9" w:rsidR="000D440F" w:rsidRDefault="001C6FD9" w:rsidP="00AC1C1F">
      <w:pPr>
        <w:pStyle w:val="Heading3"/>
      </w:pPr>
      <w:bookmarkStart w:id="65" w:name="_Toc168744610"/>
      <w:r>
        <w:t>Xử lí các q</w:t>
      </w:r>
      <w:r w:rsidR="00222D2D">
        <w:t>uân cờ bị ghim</w:t>
      </w:r>
      <w:bookmarkEnd w:id="65"/>
    </w:p>
    <w:p w14:paraId="07A2BF96" w14:textId="5CCCF260" w:rsidR="00222D2D" w:rsidRDefault="00222D2D" w:rsidP="00222D2D">
      <w:r w:rsidRPr="00222D2D">
        <w:t>Trong cờ vua, một quân cờ bị gh</w:t>
      </w:r>
      <w:r>
        <w:t>i</w:t>
      </w:r>
      <w:r w:rsidRPr="00222D2D">
        <w:t>m (pinned piece) là một quân cờ không thể di chuyển mà không để vua của mình bị chiếu. Có hai loại gh</w:t>
      </w:r>
      <w:r>
        <w:t>i</w:t>
      </w:r>
      <w:r w:rsidRPr="00222D2D">
        <w:t>m chính:</w:t>
      </w:r>
    </w:p>
    <w:p w14:paraId="0F9D0F8D" w14:textId="63F03DDB" w:rsidR="00BD65A4" w:rsidRDefault="00AC29FA" w:rsidP="00BD65A4">
      <w:pPr>
        <w:pStyle w:val="Bulletpoint"/>
      </w:pPr>
      <w:r>
        <w:t>Ghim</w:t>
      </w:r>
      <w:r w:rsidR="00C70845">
        <w:t xml:space="preserve"> tuy</w:t>
      </w:r>
      <w:r w:rsidR="00BD65A4">
        <w:t>ệ</w:t>
      </w:r>
      <w:r w:rsidR="00C70845">
        <w:t>t đ</w:t>
      </w:r>
      <w:r w:rsidR="00BD65A4">
        <w:t>ố</w:t>
      </w:r>
      <w:r w:rsidR="00C70845">
        <w:t>i (absolute pin):</w:t>
      </w:r>
    </w:p>
    <w:p w14:paraId="176A448E" w14:textId="4E172530" w:rsidR="00BD65A4" w:rsidRDefault="00BD65A4" w:rsidP="00BD65A4">
      <w:pPr>
        <w:pStyle w:val="Sub-bullet"/>
      </w:pPr>
      <w:r>
        <w:t xml:space="preserve">Quân cờ bị </w:t>
      </w:r>
      <w:r w:rsidR="00AC29FA">
        <w:t>ghim</w:t>
      </w:r>
      <w:r>
        <w:t xml:space="preserve"> không thể di chuyển khỏi vị trí hiện tại vì việc di chuyển sẽ để vua bị chiếu ngay lập tức. Trong tình huống này, quân bị </w:t>
      </w:r>
      <w:r w:rsidR="00AC29FA">
        <w:t>ghim</w:t>
      </w:r>
      <w:r>
        <w:t xml:space="preserve"> hoàn toàn không thể di chuyển.</w:t>
      </w:r>
    </w:p>
    <w:p w14:paraId="4D384DA7" w14:textId="506F683A" w:rsidR="009E75BE" w:rsidRDefault="009E75BE" w:rsidP="00BD65A4">
      <w:pPr>
        <w:pStyle w:val="Sub-bullet"/>
      </w:pPr>
      <w:r>
        <w:t>Ví dụ, trong thế cờ dưới đây</w:t>
      </w:r>
      <w:r w:rsidR="00283872">
        <w:t>, quân xe đen ở d7 đang bị quân tượng trắng ở h3 ghim, nếu quân xe di chuyển thì vua đen sẽ bị tượng trắng nhắm vào. Vì vậy, di chuyển xe đen</w:t>
      </w:r>
      <w:r w:rsidR="00F32D47">
        <w:t xml:space="preserve"> ở thế cờ này</w:t>
      </w:r>
      <w:r w:rsidR="00283872">
        <w:t xml:space="preserve"> được coi là bất hợp lệ.</w:t>
      </w:r>
    </w:p>
    <w:p w14:paraId="0AFEF3BC" w14:textId="7B08DA66" w:rsidR="00283872" w:rsidRDefault="00283872" w:rsidP="00283872">
      <w:pPr>
        <w:pStyle w:val="Image"/>
      </w:pPr>
      <w:r w:rsidRPr="00283872">
        <w:lastRenderedPageBreak/>
        <w:drawing>
          <wp:inline distT="0" distB="0" distL="0" distR="0" wp14:anchorId="1DAF6E12" wp14:editId="7328986E">
            <wp:extent cx="4212896" cy="4229100"/>
            <wp:effectExtent l="0" t="0" r="0" b="0"/>
            <wp:docPr id="91391647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6475" name="Picture 1" descr="A screenshot of a game&#10;&#10;Description automatically generated"/>
                    <pic:cNvPicPr/>
                  </pic:nvPicPr>
                  <pic:blipFill>
                    <a:blip r:embed="rId14"/>
                    <a:stretch>
                      <a:fillRect/>
                    </a:stretch>
                  </pic:blipFill>
                  <pic:spPr>
                    <a:xfrm>
                      <a:off x="0" y="0"/>
                      <a:ext cx="4215069" cy="4231282"/>
                    </a:xfrm>
                    <a:prstGeom prst="rect">
                      <a:avLst/>
                    </a:prstGeom>
                  </pic:spPr>
                </pic:pic>
              </a:graphicData>
            </a:graphic>
          </wp:inline>
        </w:drawing>
      </w:r>
    </w:p>
    <w:p w14:paraId="1535A003" w14:textId="5B32947A" w:rsidR="00BD65A4" w:rsidRDefault="00AC29FA" w:rsidP="00BD65A4">
      <w:pPr>
        <w:pStyle w:val="Bulletpoint"/>
      </w:pPr>
      <w:r>
        <w:t>Ghim</w:t>
      </w:r>
      <w:r w:rsidR="00C70845">
        <w:t xml:space="preserve"> t</w:t>
      </w:r>
      <w:r w:rsidR="00BD65A4">
        <w:rPr>
          <w:rFonts w:hint="cs"/>
        </w:rPr>
        <w:t>ươ</w:t>
      </w:r>
      <w:r w:rsidR="00C70845">
        <w:t>ng đ</w:t>
      </w:r>
      <w:r w:rsidR="00BD65A4">
        <w:t>ố</w:t>
      </w:r>
      <w:r w:rsidR="00C70845">
        <w:t>i (relative pin):</w:t>
      </w:r>
    </w:p>
    <w:p w14:paraId="39AFAEDC" w14:textId="6F7010E2" w:rsidR="00222D2D" w:rsidRDefault="00BD65A4" w:rsidP="00BD65A4">
      <w:pPr>
        <w:pStyle w:val="Sub-bullet"/>
      </w:pPr>
      <w:r>
        <w:t xml:space="preserve">Quân cờ bị </w:t>
      </w:r>
      <w:r w:rsidR="00AC29FA">
        <w:t>ghim</w:t>
      </w:r>
      <w:r>
        <w:t xml:space="preserve"> có thể di chuyển nh</w:t>
      </w:r>
      <w:r>
        <w:rPr>
          <w:rFonts w:hint="cs"/>
        </w:rPr>
        <w:t>ư</w:t>
      </w:r>
      <w:r>
        <w:t>ng chỉ theo một đ</w:t>
      </w:r>
      <w:r>
        <w:rPr>
          <w:rFonts w:hint="cs"/>
        </w:rPr>
        <w:t>ư</w:t>
      </w:r>
      <w:r>
        <w:t>ờng thẳng</w:t>
      </w:r>
      <w:r w:rsidR="008C3CF7">
        <w:t xml:space="preserve"> (hoặc chéo)</w:t>
      </w:r>
      <w:r>
        <w:t xml:space="preserve"> nối từ vua đến quân tấn công. Trong tr</w:t>
      </w:r>
      <w:r>
        <w:rPr>
          <w:rFonts w:hint="cs"/>
        </w:rPr>
        <w:t>ư</w:t>
      </w:r>
      <w:r>
        <w:t xml:space="preserve">ờng hợp này, quân bị </w:t>
      </w:r>
      <w:r w:rsidR="00AC29FA">
        <w:t>ghim</w:t>
      </w:r>
      <w:r>
        <w:t xml:space="preserve"> vẫn có thể di chuyển nh</w:t>
      </w:r>
      <w:r>
        <w:rPr>
          <w:rFonts w:hint="cs"/>
        </w:rPr>
        <w:t>ư</w:t>
      </w:r>
      <w:r>
        <w:t>ng phải duy trì việc chặn đ</w:t>
      </w:r>
      <w:r>
        <w:rPr>
          <w:rFonts w:hint="cs"/>
        </w:rPr>
        <w:t>ư</w:t>
      </w:r>
      <w:r>
        <w:t>ờng tấn công của quân đối ph</w:t>
      </w:r>
      <w:r>
        <w:rPr>
          <w:rFonts w:hint="cs"/>
        </w:rPr>
        <w:t>ươ</w:t>
      </w:r>
      <w:r>
        <w:t>ng lên vua.</w:t>
      </w:r>
    </w:p>
    <w:p w14:paraId="0ED4A2E3" w14:textId="531BBA94" w:rsidR="00AA6506" w:rsidRDefault="00AA6506" w:rsidP="00BD65A4">
      <w:pPr>
        <w:pStyle w:val="Sub-bullet"/>
      </w:pPr>
      <w:r>
        <w:t>Ví dụ dưới đây</w:t>
      </w:r>
      <w:r w:rsidR="000E236F">
        <w:t xml:space="preserve"> quân </w:t>
      </w:r>
      <w:r w:rsidR="00003E9F">
        <w:t xml:space="preserve">hậu đen ở c6 đang bị quân tượng trắng ở b5 ghim tương đối, quân hậu đen có thể di chuyển </w:t>
      </w:r>
      <w:r w:rsidR="00E14A9E">
        <w:t>trên đường chéo nối từ quân tượng trắng đến vua đen nhưng không thể thoát khỏi đó vì nó sẽ khiến vua đen bị nhắm đến.</w:t>
      </w:r>
    </w:p>
    <w:p w14:paraId="4655C25F" w14:textId="5EC78E7A" w:rsidR="000E236F" w:rsidRDefault="000E236F" w:rsidP="000E236F">
      <w:pPr>
        <w:pStyle w:val="Image"/>
      </w:pPr>
      <w:r w:rsidRPr="000E236F">
        <w:lastRenderedPageBreak/>
        <w:drawing>
          <wp:inline distT="0" distB="0" distL="0" distR="0" wp14:anchorId="28B1B504" wp14:editId="766CC9FE">
            <wp:extent cx="4297680" cy="4297680"/>
            <wp:effectExtent l="0" t="0" r="0" b="0"/>
            <wp:docPr id="73398141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1411" name="Picture 1" descr="A screenshot of a game&#10;&#10;Description automatically generated"/>
                    <pic:cNvPicPr/>
                  </pic:nvPicPr>
                  <pic:blipFill>
                    <a:blip r:embed="rId15"/>
                    <a:stretch>
                      <a:fillRect/>
                    </a:stretch>
                  </pic:blipFill>
                  <pic:spPr>
                    <a:xfrm>
                      <a:off x="0" y="0"/>
                      <a:ext cx="4297680" cy="4297680"/>
                    </a:xfrm>
                    <a:prstGeom prst="rect">
                      <a:avLst/>
                    </a:prstGeom>
                  </pic:spPr>
                </pic:pic>
              </a:graphicData>
            </a:graphic>
          </wp:inline>
        </w:drawing>
      </w:r>
    </w:p>
    <w:p w14:paraId="7417766D" w14:textId="3ED7DA63" w:rsidR="001C6FD9" w:rsidRDefault="007307DA" w:rsidP="007307DA">
      <w:pPr>
        <w:pStyle w:val="Bulletpoint"/>
      </w:pPr>
      <w:r>
        <w:t xml:space="preserve">Để sinh các nước đi hợp lệ trong các tình huống đó, chương trình phải </w:t>
      </w:r>
      <w:r w:rsidR="00D43F4F" w:rsidRPr="00D43F4F">
        <w:t>xác định và xử lý các quân bị gh</w:t>
      </w:r>
      <w:r w:rsidR="00D43F4F">
        <w:t>i</w:t>
      </w:r>
      <w:r w:rsidR="00D43F4F" w:rsidRPr="00D43F4F">
        <w:t>m để đảm bảo rằng tất cả các n</w:t>
      </w:r>
      <w:r w:rsidR="00D43F4F" w:rsidRPr="00D43F4F">
        <w:rPr>
          <w:rFonts w:hint="cs"/>
        </w:rPr>
        <w:t>ư</w:t>
      </w:r>
      <w:r w:rsidR="00D43F4F" w:rsidRPr="00D43F4F">
        <w:t>ớc đi đ</w:t>
      </w:r>
      <w:r w:rsidR="00D43F4F" w:rsidRPr="00D43F4F">
        <w:rPr>
          <w:rFonts w:hint="cs"/>
        </w:rPr>
        <w:t>ư</w:t>
      </w:r>
      <w:r w:rsidR="00D43F4F" w:rsidRPr="00D43F4F">
        <w:t>ợc tạo ra đều hợp lệ. D</w:t>
      </w:r>
      <w:r w:rsidR="00D43F4F" w:rsidRPr="00D43F4F">
        <w:rPr>
          <w:rFonts w:hint="cs"/>
        </w:rPr>
        <w:t>ư</w:t>
      </w:r>
      <w:r w:rsidR="00D43F4F" w:rsidRPr="00D43F4F">
        <w:t>ới đây là cách ch</w:t>
      </w:r>
      <w:r w:rsidR="00D43F4F" w:rsidRPr="00D43F4F">
        <w:rPr>
          <w:rFonts w:hint="cs"/>
        </w:rPr>
        <w:t>ươ</w:t>
      </w:r>
      <w:r w:rsidR="00D43F4F" w:rsidRPr="00D43F4F">
        <w:t>ng trình thực hiện việc này:</w:t>
      </w:r>
    </w:p>
    <w:p w14:paraId="5D357AF1" w14:textId="4E7DE0C0" w:rsidR="00D43F4F" w:rsidRPr="008B3F5C" w:rsidRDefault="00C70845" w:rsidP="00D43F4F">
      <w:pPr>
        <w:pStyle w:val="ListParagraph"/>
        <w:numPr>
          <w:ilvl w:val="0"/>
          <w:numId w:val="13"/>
        </w:numPr>
        <w:rPr>
          <w:b/>
          <w:bCs/>
        </w:rPr>
      </w:pPr>
      <w:r w:rsidRPr="008B3F5C">
        <w:rPr>
          <w:b/>
          <w:bCs/>
        </w:rPr>
        <w:t>Xác đ</w:t>
      </w:r>
      <w:r w:rsidR="00D43F4F" w:rsidRPr="008B3F5C">
        <w:rPr>
          <w:b/>
          <w:bCs/>
        </w:rPr>
        <w:t>ị</w:t>
      </w:r>
      <w:r w:rsidRPr="008B3F5C">
        <w:rPr>
          <w:b/>
          <w:bCs/>
        </w:rPr>
        <w:t>nh các quân b</w:t>
      </w:r>
      <w:r w:rsidR="00D43F4F" w:rsidRPr="008B3F5C">
        <w:rPr>
          <w:b/>
          <w:bCs/>
        </w:rPr>
        <w:t xml:space="preserve">ị </w:t>
      </w:r>
      <w:r>
        <w:rPr>
          <w:b/>
          <w:bCs/>
        </w:rPr>
        <w:t>ghim</w:t>
      </w:r>
    </w:p>
    <w:p w14:paraId="754CFD11" w14:textId="6399A976" w:rsidR="00D43F4F" w:rsidRDefault="00C70845" w:rsidP="008B3F5C">
      <w:pPr>
        <w:pStyle w:val="Bulletpoint"/>
      </w:pPr>
      <w:r>
        <w:t>Tính toán các đ</w:t>
      </w:r>
      <w:r w:rsidR="00D43F4F">
        <w:rPr>
          <w:rFonts w:hint="cs"/>
        </w:rPr>
        <w:t>ư</w:t>
      </w:r>
      <w:r w:rsidR="00D43F4F">
        <w:t>ờ</w:t>
      </w:r>
      <w:r>
        <w:t>ng t</w:t>
      </w:r>
      <w:r w:rsidR="00D43F4F">
        <w:t>ấ</w:t>
      </w:r>
      <w:r>
        <w:t>n công (attack rays):</w:t>
      </w:r>
    </w:p>
    <w:p w14:paraId="25957CCC" w14:textId="77777777" w:rsidR="00D43F4F" w:rsidRDefault="00D43F4F" w:rsidP="008B3F5C">
      <w:pPr>
        <w:pStyle w:val="Sub-bullet"/>
      </w:pPr>
      <w:r>
        <w:t>Ch</w:t>
      </w:r>
      <w:r>
        <w:rPr>
          <w:rFonts w:hint="cs"/>
        </w:rPr>
        <w:t>ươ</w:t>
      </w:r>
      <w:r>
        <w:t>ng trình sử dụng các bitboard để tính toán các đ</w:t>
      </w:r>
      <w:r>
        <w:rPr>
          <w:rFonts w:hint="cs"/>
        </w:rPr>
        <w:t>ư</w:t>
      </w:r>
      <w:r>
        <w:t>ờng tấn công từ quân đối ph</w:t>
      </w:r>
      <w:r>
        <w:rPr>
          <w:rFonts w:hint="cs"/>
        </w:rPr>
        <w:t>ươ</w:t>
      </w:r>
      <w:r>
        <w:t>ng đến vua. Mỗi quân tr</w:t>
      </w:r>
      <w:r>
        <w:rPr>
          <w:rFonts w:hint="cs"/>
        </w:rPr>
        <w:t>ư</w:t>
      </w:r>
      <w:r>
        <w:t>ợt (rook, bishop, queen) có thể tấn công dọc theo các đ</w:t>
      </w:r>
      <w:r>
        <w:rPr>
          <w:rFonts w:hint="cs"/>
        </w:rPr>
        <w:t>ư</w:t>
      </w:r>
      <w:r>
        <w:t>ờng thẳng hoặc đ</w:t>
      </w:r>
      <w:r>
        <w:rPr>
          <w:rFonts w:hint="cs"/>
        </w:rPr>
        <w:t>ư</w:t>
      </w:r>
      <w:r>
        <w:t>ờng chéo.</w:t>
      </w:r>
    </w:p>
    <w:p w14:paraId="4D7605F3" w14:textId="084AD730" w:rsidR="00D43F4F" w:rsidRDefault="00D43F4F" w:rsidP="008B3F5C">
      <w:pPr>
        <w:pStyle w:val="Bulletpoint"/>
      </w:pPr>
      <w:r>
        <w:t>Kiể</w:t>
      </w:r>
      <w:r w:rsidR="00C70845">
        <w:t>m tra các đ</w:t>
      </w:r>
      <w:r>
        <w:rPr>
          <w:rFonts w:hint="cs"/>
        </w:rPr>
        <w:t>ư</w:t>
      </w:r>
      <w:r>
        <w:t>ờ</w:t>
      </w:r>
      <w:r w:rsidR="00C70845">
        <w:t>ng t</w:t>
      </w:r>
      <w:r>
        <w:t>ấ</w:t>
      </w:r>
      <w:r w:rsidR="00C70845">
        <w:t>n công có quân ch</w:t>
      </w:r>
      <w:r>
        <w:t>ắn:</w:t>
      </w:r>
    </w:p>
    <w:p w14:paraId="43CF2680" w14:textId="5050C1C3" w:rsidR="00D43F4F" w:rsidRDefault="00D43F4F" w:rsidP="008B3F5C">
      <w:pPr>
        <w:pStyle w:val="Sub-bullet"/>
      </w:pPr>
      <w:r>
        <w:t>Ch</w:t>
      </w:r>
      <w:r>
        <w:rPr>
          <w:rFonts w:hint="cs"/>
        </w:rPr>
        <w:t>ươ</w:t>
      </w:r>
      <w:r>
        <w:t>ng trình duyệt qua các ô trên đ</w:t>
      </w:r>
      <w:r>
        <w:rPr>
          <w:rFonts w:hint="cs"/>
        </w:rPr>
        <w:t>ư</w:t>
      </w:r>
      <w:r>
        <w:t>ờng tấn công từ quân tr</w:t>
      </w:r>
      <w:r>
        <w:rPr>
          <w:rFonts w:hint="cs"/>
        </w:rPr>
        <w:t>ư</w:t>
      </w:r>
      <w:r>
        <w:t>ợt đối ph</w:t>
      </w:r>
      <w:r>
        <w:rPr>
          <w:rFonts w:hint="cs"/>
        </w:rPr>
        <w:t>ươ</w:t>
      </w:r>
      <w:r>
        <w:t>ng đến vua để kiểm tra xem có quân cờ nào chắn giữa chúng không. Nếu có duy nhất một quân cờ chắn trên đ</w:t>
      </w:r>
      <w:r>
        <w:rPr>
          <w:rFonts w:hint="cs"/>
        </w:rPr>
        <w:t>ư</w:t>
      </w:r>
      <w:r>
        <w:t xml:space="preserve">ờng tấn công, quân cờ này có thể bị </w:t>
      </w:r>
      <w:r w:rsidR="00041958">
        <w:t>ghim</w:t>
      </w:r>
      <w:r>
        <w:t>.</w:t>
      </w:r>
    </w:p>
    <w:p w14:paraId="3D353E10" w14:textId="2191869C" w:rsidR="00D43F4F" w:rsidRDefault="00D43F4F" w:rsidP="008B3F5C">
      <w:pPr>
        <w:pStyle w:val="Bulletpoint"/>
      </w:pPr>
      <w:r>
        <w:t>Gắ</w:t>
      </w:r>
      <w:r w:rsidR="00C70845">
        <w:t>n c</w:t>
      </w:r>
      <w:r>
        <w:t xml:space="preserve">ờ </w:t>
      </w:r>
      <w:r w:rsidR="00C70845">
        <w:t>ghim</w:t>
      </w:r>
      <w:r>
        <w:t>:</w:t>
      </w:r>
    </w:p>
    <w:p w14:paraId="3E9AC44E" w14:textId="65426012" w:rsidR="00D43F4F" w:rsidRDefault="00D43F4F" w:rsidP="008B3F5C">
      <w:pPr>
        <w:pStyle w:val="Sub-bullet"/>
      </w:pPr>
      <w:r>
        <w:t>Ch</w:t>
      </w:r>
      <w:r>
        <w:rPr>
          <w:rFonts w:hint="cs"/>
        </w:rPr>
        <w:t>ươ</w:t>
      </w:r>
      <w:r>
        <w:t xml:space="preserve">ng trình sử dụng các bitmask để đánh dấu các quân cờ bị </w:t>
      </w:r>
      <w:r w:rsidR="00041958">
        <w:t>ghim</w:t>
      </w:r>
      <w:r>
        <w:t xml:space="preserve"> và các ô nằm trên đ</w:t>
      </w:r>
      <w:r>
        <w:rPr>
          <w:rFonts w:hint="cs"/>
        </w:rPr>
        <w:t>ư</w:t>
      </w:r>
      <w:r>
        <w:t xml:space="preserve">ờng </w:t>
      </w:r>
      <w:r w:rsidR="00041958">
        <w:t>ghim</w:t>
      </w:r>
      <w:r>
        <w:t>.</w:t>
      </w:r>
    </w:p>
    <w:p w14:paraId="5269ABAB" w14:textId="7B4970EA" w:rsidR="00D43F4F" w:rsidRPr="008B3F5C" w:rsidRDefault="00D43F4F" w:rsidP="00D43F4F">
      <w:pPr>
        <w:pStyle w:val="ListParagraph"/>
        <w:numPr>
          <w:ilvl w:val="0"/>
          <w:numId w:val="13"/>
        </w:numPr>
        <w:rPr>
          <w:b/>
          <w:bCs/>
        </w:rPr>
      </w:pPr>
      <w:r w:rsidRPr="008B3F5C">
        <w:rPr>
          <w:b/>
          <w:bCs/>
        </w:rPr>
        <w:t>Xử</w:t>
      </w:r>
      <w:r w:rsidR="00C70845" w:rsidRPr="008B3F5C">
        <w:rPr>
          <w:b/>
          <w:bCs/>
        </w:rPr>
        <w:t xml:space="preserve"> lý các quân b</w:t>
      </w:r>
      <w:r w:rsidRPr="008B3F5C">
        <w:rPr>
          <w:b/>
          <w:bCs/>
        </w:rPr>
        <w:t xml:space="preserve">ị </w:t>
      </w:r>
      <w:r w:rsidR="00C70845">
        <w:rPr>
          <w:b/>
          <w:bCs/>
        </w:rPr>
        <w:t>ghim</w:t>
      </w:r>
    </w:p>
    <w:p w14:paraId="3AEB95F7" w14:textId="15EB8756" w:rsidR="00D43F4F" w:rsidRDefault="00D43F4F" w:rsidP="008B3F5C">
      <w:pPr>
        <w:pStyle w:val="Bulletpoint"/>
      </w:pPr>
      <w:r>
        <w:t>Hạ</w:t>
      </w:r>
      <w:r w:rsidR="00C70845">
        <w:t>n ch</w:t>
      </w:r>
      <w:r>
        <w:t>ế</w:t>
      </w:r>
      <w:r w:rsidR="00C70845">
        <w:t xml:space="preserve"> n</w:t>
      </w:r>
      <w:r>
        <w:rPr>
          <w:rFonts w:hint="cs"/>
        </w:rPr>
        <w:t>ư</w:t>
      </w:r>
      <w:r>
        <w:t>ớ</w:t>
      </w:r>
      <w:r w:rsidR="00C70845">
        <w:t>c đi:</w:t>
      </w:r>
    </w:p>
    <w:p w14:paraId="7AE4EC35" w14:textId="77777777" w:rsidR="00D43F4F" w:rsidRDefault="00D43F4F" w:rsidP="00D43F4F"/>
    <w:p w14:paraId="3B46B865" w14:textId="6530FB31" w:rsidR="00D43F4F" w:rsidRDefault="00D43F4F" w:rsidP="008B3F5C">
      <w:pPr>
        <w:pStyle w:val="Sub-bullet"/>
      </w:pPr>
      <w:r>
        <w:t xml:space="preserve">Nếu một quân cờ bị </w:t>
      </w:r>
      <w:r w:rsidR="00041958">
        <w:t>ghim</w:t>
      </w:r>
      <w:r>
        <w:t>, ch</w:t>
      </w:r>
      <w:r>
        <w:rPr>
          <w:rFonts w:hint="cs"/>
        </w:rPr>
        <w:t>ươ</w:t>
      </w:r>
      <w:r>
        <w:t>ng trình sẽ giới hạn các n</w:t>
      </w:r>
      <w:r>
        <w:rPr>
          <w:rFonts w:hint="cs"/>
        </w:rPr>
        <w:t>ư</w:t>
      </w:r>
      <w:r>
        <w:t>ớc đi của quân cờ này theo h</w:t>
      </w:r>
      <w:r>
        <w:rPr>
          <w:rFonts w:hint="cs"/>
        </w:rPr>
        <w:t>ư</w:t>
      </w:r>
      <w:r>
        <w:t xml:space="preserve">ớng </w:t>
      </w:r>
      <w:r w:rsidR="00041958">
        <w:t>ghim</w:t>
      </w:r>
      <w:r>
        <w:t>. Quân cờ chỉ có thể di chuyển dọc theo đ</w:t>
      </w:r>
      <w:r>
        <w:rPr>
          <w:rFonts w:hint="cs"/>
        </w:rPr>
        <w:t>ư</w:t>
      </w:r>
      <w:r>
        <w:t xml:space="preserve">ờng </w:t>
      </w:r>
      <w:r w:rsidR="00041958">
        <w:t>ghim</w:t>
      </w:r>
      <w:r>
        <w:t xml:space="preserve"> để duy trì việc chặn đ</w:t>
      </w:r>
      <w:r>
        <w:rPr>
          <w:rFonts w:hint="cs"/>
        </w:rPr>
        <w:t>ư</w:t>
      </w:r>
      <w:r>
        <w:t>ờng tấn công lên vua.</w:t>
      </w:r>
    </w:p>
    <w:p w14:paraId="25D862A6" w14:textId="1390F058" w:rsidR="00D43F4F" w:rsidRDefault="00D43F4F" w:rsidP="008B3F5C">
      <w:pPr>
        <w:pStyle w:val="Bulletpoint"/>
      </w:pPr>
      <w:r>
        <w:t>Loạ</w:t>
      </w:r>
      <w:r w:rsidR="00C70845">
        <w:t>i b</w:t>
      </w:r>
      <w:r>
        <w:t>ỏ</w:t>
      </w:r>
      <w:r w:rsidR="00C70845">
        <w:t xml:space="preserve"> các n</w:t>
      </w:r>
      <w:r>
        <w:rPr>
          <w:rFonts w:hint="cs"/>
        </w:rPr>
        <w:t>ư</w:t>
      </w:r>
      <w:r>
        <w:t>ớ</w:t>
      </w:r>
      <w:r w:rsidR="00C70845">
        <w:t>c đi không h</w:t>
      </w:r>
      <w:r>
        <w:t>ợ</w:t>
      </w:r>
      <w:r w:rsidR="00C70845">
        <w:t>p l</w:t>
      </w:r>
      <w:r>
        <w:t>ệ:</w:t>
      </w:r>
    </w:p>
    <w:p w14:paraId="794D2E60" w14:textId="7C1A9E78" w:rsidR="00D43F4F" w:rsidRDefault="00D43F4F" w:rsidP="008B3F5C">
      <w:pPr>
        <w:pStyle w:val="Sub-bullet"/>
      </w:pPr>
      <w:r>
        <w:t>Ch</w:t>
      </w:r>
      <w:r>
        <w:rPr>
          <w:rFonts w:hint="cs"/>
        </w:rPr>
        <w:t>ươ</w:t>
      </w:r>
      <w:r>
        <w:t>ng trình loại bỏ các n</w:t>
      </w:r>
      <w:r>
        <w:rPr>
          <w:rFonts w:hint="cs"/>
        </w:rPr>
        <w:t>ư</w:t>
      </w:r>
      <w:r>
        <w:t xml:space="preserve">ớc đi của quân bị </w:t>
      </w:r>
      <w:r w:rsidR="00041958">
        <w:t>ghim</w:t>
      </w:r>
      <w:r>
        <w:t xml:space="preserve"> nếu chúng không duy trì việc chặn đ</w:t>
      </w:r>
      <w:r>
        <w:rPr>
          <w:rFonts w:hint="cs"/>
        </w:rPr>
        <w:t>ư</w:t>
      </w:r>
      <w:r>
        <w:t xml:space="preserve">ờng tấn công. Điều này đảm bảo rằng vua sẽ không bị chiếu sau khi quân cờ bị </w:t>
      </w:r>
      <w:r w:rsidR="00041958">
        <w:t>ghim</w:t>
      </w:r>
      <w:r>
        <w:t xml:space="preserve"> di chuyển.</w:t>
      </w:r>
    </w:p>
    <w:p w14:paraId="20F9224C" w14:textId="5133BBF9" w:rsidR="00D43F4F" w:rsidRPr="008B3F5C" w:rsidRDefault="00C70845" w:rsidP="00D43F4F">
      <w:pPr>
        <w:pStyle w:val="ListParagraph"/>
        <w:numPr>
          <w:ilvl w:val="0"/>
          <w:numId w:val="13"/>
        </w:numPr>
        <w:rPr>
          <w:b/>
          <w:bCs/>
        </w:rPr>
      </w:pPr>
      <w:r w:rsidRPr="008B3F5C">
        <w:rPr>
          <w:b/>
          <w:bCs/>
        </w:rPr>
        <w:t>Tích h</w:t>
      </w:r>
      <w:r w:rsidR="00D43F4F" w:rsidRPr="008B3F5C">
        <w:rPr>
          <w:b/>
          <w:bCs/>
        </w:rPr>
        <w:t>ợ</w:t>
      </w:r>
      <w:r w:rsidRPr="008B3F5C">
        <w:rPr>
          <w:b/>
          <w:bCs/>
        </w:rPr>
        <w:t>p v</w:t>
      </w:r>
      <w:r w:rsidR="00D43F4F" w:rsidRPr="008B3F5C">
        <w:rPr>
          <w:b/>
          <w:bCs/>
        </w:rPr>
        <w:t>ớ</w:t>
      </w:r>
      <w:r w:rsidRPr="008B3F5C">
        <w:rPr>
          <w:b/>
          <w:bCs/>
        </w:rPr>
        <w:t>i ph</w:t>
      </w:r>
      <w:r w:rsidR="00D43F4F" w:rsidRPr="008B3F5C">
        <w:rPr>
          <w:b/>
          <w:bCs/>
        </w:rPr>
        <w:t>ầ</w:t>
      </w:r>
      <w:r w:rsidRPr="008B3F5C">
        <w:rPr>
          <w:b/>
          <w:bCs/>
        </w:rPr>
        <w:t>n sinh n</w:t>
      </w:r>
      <w:r w:rsidR="00D43F4F" w:rsidRPr="008B3F5C">
        <w:rPr>
          <w:rFonts w:hint="cs"/>
          <w:b/>
          <w:bCs/>
        </w:rPr>
        <w:t>ư</w:t>
      </w:r>
      <w:r w:rsidR="00D43F4F" w:rsidRPr="008B3F5C">
        <w:rPr>
          <w:b/>
          <w:bCs/>
        </w:rPr>
        <w:t>ớ</w:t>
      </w:r>
      <w:r w:rsidRPr="008B3F5C">
        <w:rPr>
          <w:b/>
          <w:bCs/>
        </w:rPr>
        <w:t>c đi</w:t>
      </w:r>
    </w:p>
    <w:p w14:paraId="10A5762F" w14:textId="7B2D1A8E" w:rsidR="00D43F4F" w:rsidRDefault="00C70845" w:rsidP="008B3F5C">
      <w:pPr>
        <w:pStyle w:val="Bulletpoint"/>
      </w:pPr>
      <w:r>
        <w:t>Trong quá trình sinh n</w:t>
      </w:r>
      <w:r w:rsidR="00D43F4F">
        <w:rPr>
          <w:rFonts w:hint="cs"/>
        </w:rPr>
        <w:t>ư</w:t>
      </w:r>
      <w:r w:rsidR="00D43F4F">
        <w:t>ớ</w:t>
      </w:r>
      <w:r>
        <w:t>c đi</w:t>
      </w:r>
      <w:r w:rsidR="00D43F4F">
        <w:t>:</w:t>
      </w:r>
    </w:p>
    <w:p w14:paraId="36B3A1DF" w14:textId="0720ED89" w:rsidR="00D43F4F" w:rsidRDefault="00D43F4F" w:rsidP="008B3F5C">
      <w:pPr>
        <w:pStyle w:val="Sub-bullet"/>
      </w:pPr>
      <w:r>
        <w:t>Khi ch</w:t>
      </w:r>
      <w:r>
        <w:rPr>
          <w:rFonts w:hint="cs"/>
        </w:rPr>
        <w:t>ươ</w:t>
      </w:r>
      <w:r>
        <w:t>ng trình sinh các n</w:t>
      </w:r>
      <w:r>
        <w:rPr>
          <w:rFonts w:hint="cs"/>
        </w:rPr>
        <w:t>ư</w:t>
      </w:r>
      <w:r>
        <w:t xml:space="preserve">ớc đi cho từng quân cờ, nó kiểm tra xem quân cờ đó có bị </w:t>
      </w:r>
      <w:r w:rsidR="00041958">
        <w:t>ghim</w:t>
      </w:r>
      <w:r>
        <w:t xml:space="preserve"> hay không. Nếu có, ch</w:t>
      </w:r>
      <w:r>
        <w:rPr>
          <w:rFonts w:hint="cs"/>
        </w:rPr>
        <w:t>ươ</w:t>
      </w:r>
      <w:r>
        <w:t>ng trình áp dụng các hạn chế n</w:t>
      </w:r>
      <w:r>
        <w:rPr>
          <w:rFonts w:hint="cs"/>
        </w:rPr>
        <w:t>ư</w:t>
      </w:r>
      <w:r>
        <w:t>ớc đi t</w:t>
      </w:r>
      <w:r>
        <w:rPr>
          <w:rFonts w:hint="cs"/>
        </w:rPr>
        <w:t>ươ</w:t>
      </w:r>
      <w:r>
        <w:t>ng ứng.</w:t>
      </w:r>
    </w:p>
    <w:p w14:paraId="2455B5B7" w14:textId="1E003A9B" w:rsidR="00D43F4F" w:rsidRDefault="00D43F4F" w:rsidP="008B3F5C">
      <w:pPr>
        <w:pStyle w:val="Sub-bullet"/>
      </w:pPr>
      <w:r>
        <w:rPr>
          <w:rFonts w:hint="eastAsia"/>
        </w:rPr>
        <w:t>Đ</w:t>
      </w:r>
      <w:r>
        <w:t>ối với các quân cờ tr</w:t>
      </w:r>
      <w:r>
        <w:rPr>
          <w:rFonts w:hint="cs"/>
        </w:rPr>
        <w:t>ư</w:t>
      </w:r>
      <w:r>
        <w:t>ợt (rook, bishop, queen), ch</w:t>
      </w:r>
      <w:r>
        <w:rPr>
          <w:rFonts w:hint="cs"/>
        </w:rPr>
        <w:t>ươ</w:t>
      </w:r>
      <w:r>
        <w:t>ng trình kiểm tra các đ</w:t>
      </w:r>
      <w:r>
        <w:rPr>
          <w:rFonts w:hint="cs"/>
        </w:rPr>
        <w:t>ư</w:t>
      </w:r>
      <w:r>
        <w:t xml:space="preserve">ờng </w:t>
      </w:r>
      <w:r w:rsidR="00041958">
        <w:t>ghim</w:t>
      </w:r>
      <w:r>
        <w:t xml:space="preserve"> tr</w:t>
      </w:r>
      <w:r>
        <w:rPr>
          <w:rFonts w:hint="cs"/>
        </w:rPr>
        <w:t>ư</w:t>
      </w:r>
      <w:r>
        <w:t>ớc khi sinh n</w:t>
      </w:r>
      <w:r>
        <w:rPr>
          <w:rFonts w:hint="cs"/>
        </w:rPr>
        <w:t>ư</w:t>
      </w:r>
      <w:r>
        <w:t>ớc đi để loại bỏ các n</w:t>
      </w:r>
      <w:r>
        <w:rPr>
          <w:rFonts w:hint="cs"/>
        </w:rPr>
        <w:t>ư</w:t>
      </w:r>
      <w:r>
        <w:t>ớc đi không hợp lệ.</w:t>
      </w:r>
    </w:p>
    <w:p w14:paraId="68FC94E1" w14:textId="6450B4D4" w:rsidR="00D43F4F" w:rsidRDefault="00D43F4F" w:rsidP="008B3F5C">
      <w:pPr>
        <w:pStyle w:val="Sub-bullet"/>
      </w:pPr>
      <w:r>
        <w:rPr>
          <w:rFonts w:hint="eastAsia"/>
        </w:rPr>
        <w:t>Đ</w:t>
      </w:r>
      <w:r>
        <w:t>ối với các quân khác nh</w:t>
      </w:r>
      <w:r>
        <w:rPr>
          <w:rFonts w:hint="cs"/>
        </w:rPr>
        <w:t>ư</w:t>
      </w:r>
      <w:r>
        <w:t xml:space="preserve"> mã (knight) và tốt (pawn), ch</w:t>
      </w:r>
      <w:r>
        <w:rPr>
          <w:rFonts w:hint="cs"/>
        </w:rPr>
        <w:t>ươ</w:t>
      </w:r>
      <w:r>
        <w:t>ng trình kiểm tra và loại bỏ các n</w:t>
      </w:r>
      <w:r>
        <w:rPr>
          <w:rFonts w:hint="cs"/>
        </w:rPr>
        <w:t>ư</w:t>
      </w:r>
      <w:r>
        <w:t xml:space="preserve">ớc đi nếu quân cờ bị </w:t>
      </w:r>
      <w:r w:rsidR="00041958">
        <w:t>ghim</w:t>
      </w:r>
      <w:r>
        <w:t xml:space="preserve"> không thể di chuyển theo h</w:t>
      </w:r>
      <w:r>
        <w:rPr>
          <w:rFonts w:hint="cs"/>
        </w:rPr>
        <w:t>ư</w:t>
      </w:r>
      <w:r>
        <w:t xml:space="preserve">ớng </w:t>
      </w:r>
      <w:r w:rsidR="00041958">
        <w:t>ghim</w:t>
      </w:r>
      <w:r>
        <w:t>.</w:t>
      </w:r>
    </w:p>
    <w:p w14:paraId="5384F592" w14:textId="6710CD80" w:rsidR="00F065CD" w:rsidRDefault="00E3050C" w:rsidP="00F065CD">
      <w:pPr>
        <w:pStyle w:val="Heading3"/>
      </w:pPr>
      <w:bookmarkStart w:id="66" w:name="_Toc168744611"/>
      <w:r w:rsidRPr="00E3050C">
        <w:t>Tạo n</w:t>
      </w:r>
      <w:r w:rsidRPr="00E3050C">
        <w:rPr>
          <w:rFonts w:hint="cs"/>
        </w:rPr>
        <w:t>ư</w:t>
      </w:r>
      <w:r w:rsidRPr="00E3050C">
        <w:t>ớc đi của quân tr</w:t>
      </w:r>
      <w:r w:rsidRPr="00E3050C">
        <w:rPr>
          <w:rFonts w:hint="cs"/>
        </w:rPr>
        <w:t>ư</w:t>
      </w:r>
      <w:r w:rsidRPr="00E3050C">
        <w:t>ợt</w:t>
      </w:r>
      <w:bookmarkEnd w:id="66"/>
    </w:p>
    <w:p w14:paraId="17DB3D6E" w14:textId="4A7BDCD4" w:rsidR="00E3050C" w:rsidRDefault="00E3050C" w:rsidP="00E3050C">
      <w:r>
        <w:t>Các quân trượt là các quân có thể di chuyển đến một ô tuỳ ý trên một đường thẳng hoặc ngang (với quân xe) hoặc trên hai đường chéo (với quân tượng)</w:t>
      </w:r>
      <w:r w:rsidR="00EA08DE">
        <w:t>, hoặc là tất cả 8 hướng với quân hậu.</w:t>
      </w:r>
    </w:p>
    <w:p w14:paraId="16904FA6" w14:textId="5EE3F9DB" w:rsidR="005322DC" w:rsidRDefault="005322DC" w:rsidP="00E3050C">
      <w:r>
        <w:t>Các quân trượt được phép di chuyển đến ô nào không có quân cùng màu</w:t>
      </w:r>
      <w:r w:rsidR="002268B9">
        <w:t>.</w:t>
      </w:r>
    </w:p>
    <w:p w14:paraId="58E5DADB" w14:textId="34B3B27C" w:rsidR="002268B9" w:rsidRDefault="002268B9" w:rsidP="00E3050C">
      <w:r>
        <w:t>Nếu các quân trượt đang bị ghim trên đường trượt thì chúng chỉ được phép di chuyển trên đường đó.</w:t>
      </w:r>
    </w:p>
    <w:p w14:paraId="28C81926" w14:textId="2271AFF7" w:rsidR="00EA08DE" w:rsidRDefault="005E56B1" w:rsidP="005E56B1">
      <w:pPr>
        <w:pStyle w:val="Heading3"/>
      </w:pPr>
      <w:bookmarkStart w:id="67" w:name="_Toc168744612"/>
      <w:r>
        <w:t>Tạo nước đi của tốt</w:t>
      </w:r>
      <w:bookmarkEnd w:id="67"/>
    </w:p>
    <w:p w14:paraId="627E268D" w14:textId="4E170C5B" w:rsidR="005E56B1" w:rsidRDefault="005E56B1" w:rsidP="005E56B1">
      <w:pPr>
        <w:pStyle w:val="Heading4"/>
      </w:pPr>
      <w:r>
        <w:t>Di chuyển th</w:t>
      </w:r>
      <w:r>
        <w:rPr>
          <w:rFonts w:hint="cs"/>
        </w:rPr>
        <w:t>ư</w:t>
      </w:r>
      <w:r>
        <w:t>ờng (push moves):</w:t>
      </w:r>
    </w:p>
    <w:p w14:paraId="1C99CA1E" w14:textId="288FB3B9" w:rsidR="005E56B1" w:rsidRDefault="005E56B1" w:rsidP="005E56B1">
      <w:r>
        <w:rPr>
          <w:rFonts w:hint="eastAsia"/>
        </w:rPr>
        <w:t>Đ</w:t>
      </w:r>
      <w:r>
        <w:t>iều kiện: Tốt có thể di chuyển một ô về phía tr</w:t>
      </w:r>
      <w:r>
        <w:rPr>
          <w:rFonts w:hint="cs"/>
        </w:rPr>
        <w:t>ư</w:t>
      </w:r>
      <w:r>
        <w:t>ớc nếu ô đó trống. Nếu tốt ch</w:t>
      </w:r>
      <w:r>
        <w:rPr>
          <w:rFonts w:hint="cs"/>
        </w:rPr>
        <w:t>ư</w:t>
      </w:r>
      <w:r>
        <w:t>a di chuyển, nó có thể di chuyển hai ô nếu cả hai ô đều trống.</w:t>
      </w:r>
    </w:p>
    <w:p w14:paraId="52EB91AD" w14:textId="64A894FF" w:rsidR="005E56B1" w:rsidRDefault="005E56B1" w:rsidP="005E56B1">
      <w:r>
        <w:t>Kiểm tra ghim: Nếu tốt bị ghim, nó chỉ có thể di chuyển theo đ</w:t>
      </w:r>
      <w:r>
        <w:rPr>
          <w:rFonts w:hint="cs"/>
        </w:rPr>
        <w:t>ư</w:t>
      </w:r>
      <w:r>
        <w:t>ờng ghim.</w:t>
      </w:r>
    </w:p>
    <w:p w14:paraId="53B325C2" w14:textId="47D4AABE" w:rsidR="00565528" w:rsidRDefault="00C04E8C" w:rsidP="005E56B1">
      <w:r>
        <w:t xml:space="preserve">Thực hiện: </w:t>
      </w:r>
      <w:r w:rsidR="00C23EBF">
        <w:t xml:space="preserve">Tạo và sử dụng </w:t>
      </w:r>
      <w:r w:rsidR="00565528">
        <w:t xml:space="preserve">bit board lưu vị trí các quân tốt. </w:t>
      </w:r>
      <w:r w:rsidR="00EB1758">
        <w:t xml:space="preserve">Sử dụng các phép dịch </w:t>
      </w:r>
      <w:r w:rsidR="00AD166D">
        <w:t xml:space="preserve">để dịch 8 bit tuỳ theo hướng di chuyển của </w:t>
      </w:r>
      <w:r w:rsidR="006E7C75">
        <w:t>màu tốt.</w:t>
      </w:r>
    </w:p>
    <w:p w14:paraId="32407D34" w14:textId="4959BF83" w:rsidR="005E56B1" w:rsidRDefault="005E56B1" w:rsidP="005E56B1">
      <w:pPr>
        <w:pStyle w:val="Heading4"/>
      </w:pPr>
      <w:r>
        <w:t>Bắt quân (capture moves):</w:t>
      </w:r>
    </w:p>
    <w:p w14:paraId="6F10082F" w14:textId="3D9E9088" w:rsidR="005E56B1" w:rsidRDefault="005E56B1" w:rsidP="005E56B1">
      <w:r>
        <w:rPr>
          <w:rFonts w:hint="eastAsia"/>
        </w:rPr>
        <w:t>Đ</w:t>
      </w:r>
      <w:r>
        <w:t>iều kiện: Tốt có thể bắt quân chéo về phía tr</w:t>
      </w:r>
      <w:r>
        <w:rPr>
          <w:rFonts w:hint="cs"/>
        </w:rPr>
        <w:t>ư</w:t>
      </w:r>
      <w:r>
        <w:t>ớc nếu có quân đối ph</w:t>
      </w:r>
      <w:r>
        <w:rPr>
          <w:rFonts w:hint="cs"/>
        </w:rPr>
        <w:t>ươ</w:t>
      </w:r>
      <w:r>
        <w:t>ng ở đó.</w:t>
      </w:r>
    </w:p>
    <w:p w14:paraId="2EBB6DC3" w14:textId="009D1485" w:rsidR="006C3AA9" w:rsidRDefault="00E367DB" w:rsidP="005E56B1">
      <w:r>
        <w:t xml:space="preserve">Thực hiện: </w:t>
      </w:r>
      <w:r w:rsidR="006E7C75">
        <w:t>Tạo ra</w:t>
      </w:r>
      <w:r w:rsidR="003F1F00">
        <w:t xml:space="preserve"> 2</w:t>
      </w:r>
      <w:r w:rsidR="006E7C75">
        <w:t xml:space="preserve"> bit board</w:t>
      </w:r>
      <w:r w:rsidR="003F1F00">
        <w:t xml:space="preserve"> lưu</w:t>
      </w:r>
      <w:r w:rsidR="006E7C75">
        <w:t xml:space="preserve"> các ô có thể bắt </w:t>
      </w:r>
      <w:r w:rsidR="003F1F00">
        <w:t>sang bên trái và phải</w:t>
      </w:r>
      <w:r w:rsidR="0004323E">
        <w:t xml:space="preserve"> bằng cách dịch 7 bit và 9 bit tương ứng với màu tốt.</w:t>
      </w:r>
      <w:r w:rsidR="003B3CF2">
        <w:t xml:space="preserve"> Tạo một nước đi mới với mỗi bit 1 của 2 bit board đó.</w:t>
      </w:r>
    </w:p>
    <w:p w14:paraId="0D37EC6C" w14:textId="77777777" w:rsidR="005E56B1" w:rsidRDefault="005E56B1" w:rsidP="005E56B1">
      <w:pPr>
        <w:pStyle w:val="Heading4"/>
      </w:pPr>
      <w:r>
        <w:lastRenderedPageBreak/>
        <w:t>N</w:t>
      </w:r>
      <w:r>
        <w:rPr>
          <w:rFonts w:hint="cs"/>
        </w:rPr>
        <w:t>ư</w:t>
      </w:r>
      <w:r>
        <w:t xml:space="preserve">ớc đi đặc biệt - en passant: </w:t>
      </w:r>
    </w:p>
    <w:p w14:paraId="5516DA2D" w14:textId="002B03A8" w:rsidR="005E56B1" w:rsidRDefault="005E56B1" w:rsidP="005E56B1">
      <w:r>
        <w:t>Tốt có thể bắt quân en passant nếu đối ph</w:t>
      </w:r>
      <w:r>
        <w:rPr>
          <w:rFonts w:hint="cs"/>
        </w:rPr>
        <w:t>ươ</w:t>
      </w:r>
      <w:r>
        <w:t>ng vừa di chuyển một tốt hai ô. Kiểm tra này bao gồm việc đảm bảo rằng bắt quân en passant không để lại vua trong trạng thái bị chiếu.</w:t>
      </w:r>
    </w:p>
    <w:p w14:paraId="3E9B488C" w14:textId="14AD3CE4" w:rsidR="00020B30" w:rsidRDefault="00020B30" w:rsidP="005E56B1">
      <w:r>
        <w:t xml:space="preserve">Thực hiện: bàn cờ sẽ theo dõi các ô có thể thực hiện en passant (sau khi một quân tốt bất kỳ thực hiện nước đi </w:t>
      </w:r>
      <w:r w:rsidR="00D62CF8">
        <w:t>tiến 2 ô thì sẽ tạo ra 1 ô có thể bắt en passant)</w:t>
      </w:r>
      <w:r w:rsidR="00E0035D">
        <w:t>. Tại đây kiểm tra xem có quân tốt nào có thể bắt ào ô en passant đó không, nếu có thì tạo một nước đi mới.</w:t>
      </w:r>
    </w:p>
    <w:p w14:paraId="68BCC7C9" w14:textId="6B9223F6" w:rsidR="005E56B1" w:rsidRDefault="002F14F4" w:rsidP="002F14F4">
      <w:pPr>
        <w:pStyle w:val="Heading4"/>
      </w:pPr>
      <w:r>
        <w:t>Phong quân (promotion moves):</w:t>
      </w:r>
    </w:p>
    <w:p w14:paraId="6AFC9FCF" w14:textId="2CA3AEC9" w:rsidR="005E56B1" w:rsidRDefault="005E56B1" w:rsidP="005E56B1">
      <w:r>
        <w:rPr>
          <w:rFonts w:hint="eastAsia"/>
        </w:rPr>
        <w:t>Đ</w:t>
      </w:r>
      <w:r>
        <w:t>iề</w:t>
      </w:r>
      <w:r w:rsidR="002F14F4">
        <w:t>u ki</w:t>
      </w:r>
      <w:r>
        <w:t>ện: Khi tốt di chuyển đến hàng cuối cùng, nó có thể phong thành hậu, xe, mã, hoặc t</w:t>
      </w:r>
      <w:r>
        <w:rPr>
          <w:rFonts w:hint="cs"/>
        </w:rPr>
        <w:t>ư</w:t>
      </w:r>
      <w:r>
        <w:t>ợng.</w:t>
      </w:r>
    </w:p>
    <w:p w14:paraId="5737CEED" w14:textId="4D360A6E" w:rsidR="00E0035D" w:rsidRDefault="00285442" w:rsidP="005E56B1">
      <w:r>
        <w:t xml:space="preserve">Thực hiện: </w:t>
      </w:r>
      <w:r w:rsidR="006A4F75">
        <w:t xml:space="preserve">Tạo các bit board cho các ô có thể phong cấp bằng cách tiến thẳng, bắt sang trái hoặc bắt sang phải (tổng cộng 3 bit board). </w:t>
      </w:r>
      <w:r w:rsidR="00DC5D46">
        <w:t xml:space="preserve">Duyệt qua các ô đó và với mỗi ô thì tạo </w:t>
      </w:r>
      <w:r w:rsidR="00940073">
        <w:t>ra 4 nước cờ tương ứng với nước đi phong tốt thành hậu, xe, tượng, mã.</w:t>
      </w:r>
    </w:p>
    <w:p w14:paraId="2DDF922A" w14:textId="46D09C74" w:rsidR="004D53C4" w:rsidRDefault="00A37B8F" w:rsidP="00A37B8F">
      <w:pPr>
        <w:pStyle w:val="Heading2"/>
      </w:pPr>
      <w:bookmarkStart w:id="68" w:name="_Toc168744613"/>
      <w:r>
        <w:t>Tìm kiếm nước đi</w:t>
      </w:r>
      <w:bookmarkEnd w:id="68"/>
    </w:p>
    <w:p w14:paraId="582E9B6E" w14:textId="77777777" w:rsidR="007C7F6E" w:rsidRDefault="00E7132D" w:rsidP="00A37B8F">
      <w:r w:rsidRPr="00E7132D">
        <w:t>Trong một ch</w:t>
      </w:r>
      <w:r w:rsidRPr="00E7132D">
        <w:rPr>
          <w:rFonts w:hint="cs"/>
        </w:rPr>
        <w:t>ươ</w:t>
      </w:r>
      <w:r w:rsidRPr="00E7132D">
        <w:t>ng trình chess bot, việc tìm kiếm n</w:t>
      </w:r>
      <w:r w:rsidRPr="00E7132D">
        <w:rPr>
          <w:rFonts w:hint="cs"/>
        </w:rPr>
        <w:t>ư</w:t>
      </w:r>
      <w:r w:rsidRPr="00E7132D">
        <w:t xml:space="preserve">ớc đi tốt nhất là một quá trình phức tạp, yêu cầu sự kết hợp giữa các thuật toán và kỹ thuật </w:t>
      </w:r>
      <w:r w:rsidR="007C7F6E">
        <w:t>cụ thể</w:t>
      </w:r>
      <w:r w:rsidRPr="00E7132D">
        <w:t xml:space="preserve">. </w:t>
      </w:r>
    </w:p>
    <w:p w14:paraId="14EC1291" w14:textId="3695E575" w:rsidR="00EA6CC6" w:rsidRDefault="00E7132D" w:rsidP="00626BB2">
      <w:r w:rsidRPr="00E7132D">
        <w:t>Mục tiêu</w:t>
      </w:r>
      <w:r w:rsidR="007C7F6E">
        <w:t xml:space="preserve"> của quá trình tìm kiếm</w:t>
      </w:r>
      <w:r w:rsidRPr="00E7132D">
        <w:t xml:space="preserve"> là xây dựng một cây tìm kiếm đại diện cho tất cả các n</w:t>
      </w:r>
      <w:r w:rsidRPr="00E7132D">
        <w:rPr>
          <w:rFonts w:hint="cs"/>
        </w:rPr>
        <w:t>ư</w:t>
      </w:r>
      <w:r w:rsidRPr="00E7132D">
        <w:t>ớc đi có thể và lựa chọn n</w:t>
      </w:r>
      <w:r w:rsidRPr="00E7132D">
        <w:rPr>
          <w:rFonts w:hint="cs"/>
        </w:rPr>
        <w:t>ư</w:t>
      </w:r>
      <w:r w:rsidRPr="00E7132D">
        <w:t xml:space="preserve">ớc đi tối </w:t>
      </w:r>
      <w:r w:rsidRPr="00E7132D">
        <w:rPr>
          <w:rFonts w:hint="cs"/>
        </w:rPr>
        <w:t>ư</w:t>
      </w:r>
      <w:r w:rsidRPr="00E7132D">
        <w:t>u nhất dựa trên các đánh giá có lợi cho quân cờ của mình.</w:t>
      </w:r>
      <w:r w:rsidR="002B05CE">
        <w:t xml:space="preserve"> Phần</w:t>
      </w:r>
      <w:r w:rsidRPr="00E7132D">
        <w:t xml:space="preserve"> này sẽ phân tích chi tiết các thuật toán và kỹ thuật tìm kiếm n</w:t>
      </w:r>
      <w:r w:rsidRPr="00E7132D">
        <w:rPr>
          <w:rFonts w:hint="cs"/>
        </w:rPr>
        <w:t>ư</w:t>
      </w:r>
      <w:r w:rsidRPr="00E7132D">
        <w:t>ớc đi đ</w:t>
      </w:r>
      <w:r w:rsidRPr="00E7132D">
        <w:rPr>
          <w:rFonts w:hint="cs"/>
        </w:rPr>
        <w:t>ư</w:t>
      </w:r>
      <w:r w:rsidRPr="00E7132D">
        <w:t xml:space="preserve">ợc sử dụng trong </w:t>
      </w:r>
      <w:r w:rsidR="002B05CE">
        <w:t xml:space="preserve">chương trình </w:t>
      </w:r>
      <w:r w:rsidRPr="00E7132D">
        <w:t>chess bot.</w:t>
      </w:r>
      <w:r w:rsidR="006012E5">
        <w:t xml:space="preserve"> </w:t>
      </w:r>
    </w:p>
    <w:p w14:paraId="683CC663" w14:textId="77777777" w:rsidR="00940E66" w:rsidRDefault="00443B49" w:rsidP="00940E66">
      <w:r>
        <w:t>C</w:t>
      </w:r>
      <w:r w:rsidR="00E84FD4" w:rsidRPr="00E84FD4">
        <w:t>hiến l</w:t>
      </w:r>
      <w:r w:rsidR="00E84FD4" w:rsidRPr="00E84FD4">
        <w:rPr>
          <w:rFonts w:hint="cs"/>
        </w:rPr>
        <w:t>ư</w:t>
      </w:r>
      <w:r w:rsidR="00E84FD4" w:rsidRPr="00E84FD4">
        <w:t>ợc tìm kiếm của chess bot dựa trên thuật toán Minimax, kết hợp với các kỹ thuật nh</w:t>
      </w:r>
      <w:r w:rsidR="00E84FD4" w:rsidRPr="00E84FD4">
        <w:rPr>
          <w:rFonts w:hint="cs"/>
        </w:rPr>
        <w:t>ư</w:t>
      </w:r>
      <w:r w:rsidR="00E84FD4" w:rsidRPr="00E84FD4">
        <w:t xml:space="preserve"> tìm kiếm sâu dần (Iterative Deepening),</w:t>
      </w:r>
      <w:r w:rsidR="00D21125">
        <w:t xml:space="preserve"> Alpha-Beta Pruning,</w:t>
      </w:r>
      <w:r w:rsidR="00E84FD4" w:rsidRPr="00E84FD4">
        <w:t xml:space="preserve"> tìm kiếm yên tĩnh (Quiescence Search), bảng l</w:t>
      </w:r>
      <w:r w:rsidR="00E84FD4" w:rsidRPr="00E84FD4">
        <w:rPr>
          <w:rFonts w:hint="cs"/>
        </w:rPr>
        <w:t>ư</w:t>
      </w:r>
      <w:r w:rsidR="00E84FD4" w:rsidRPr="00E84FD4">
        <w:t>u trữ thế cờ (Transposition Table)</w:t>
      </w:r>
      <w:r>
        <w:t xml:space="preserve">, </w:t>
      </w:r>
      <w:r w:rsidR="00D21125">
        <w:t>và sắp xếp nước đi (Move</w:t>
      </w:r>
      <w:r w:rsidR="00303D26">
        <w:t xml:space="preserve"> Ordering)</w:t>
      </w:r>
      <w:r w:rsidR="00E84FD4" w:rsidRPr="00E84FD4">
        <w:t xml:space="preserve">. </w:t>
      </w:r>
      <w:r w:rsidR="00303D26">
        <w:t>Phần này</w:t>
      </w:r>
      <w:r w:rsidR="00E84FD4" w:rsidRPr="00E84FD4">
        <w:t xml:space="preserve"> sẽ mô tả chi tiết chiến l</w:t>
      </w:r>
      <w:r w:rsidR="00E84FD4" w:rsidRPr="00E84FD4">
        <w:rPr>
          <w:rFonts w:hint="cs"/>
        </w:rPr>
        <w:t>ư</w:t>
      </w:r>
      <w:r w:rsidR="00E84FD4" w:rsidRPr="00E84FD4">
        <w:t xml:space="preserve">ợc tìm kiếm của chess bot, cách mà các thuật toán và kỹ thuật này hoạt động cùng nhau để tối </w:t>
      </w:r>
      <w:r w:rsidR="00E84FD4" w:rsidRPr="00E84FD4">
        <w:rPr>
          <w:rFonts w:hint="cs"/>
        </w:rPr>
        <w:t>ư</w:t>
      </w:r>
      <w:r w:rsidR="00E84FD4" w:rsidRPr="00E84FD4">
        <w:t>u hóa quá trình tìm kiếm n</w:t>
      </w:r>
      <w:r w:rsidR="00E84FD4" w:rsidRPr="00E84FD4">
        <w:rPr>
          <w:rFonts w:hint="cs"/>
        </w:rPr>
        <w:t>ư</w:t>
      </w:r>
      <w:r w:rsidR="00E84FD4" w:rsidRPr="00E84FD4">
        <w:t>ớc đi.</w:t>
      </w:r>
    </w:p>
    <w:p w14:paraId="0E358D3A" w14:textId="70F565B1" w:rsidR="00BA5C58" w:rsidRDefault="007928B1" w:rsidP="00BA5C58">
      <w:pPr>
        <w:pStyle w:val="Heading3"/>
      </w:pPr>
      <w:bookmarkStart w:id="69" w:name="_Toc168744614"/>
      <w:r>
        <w:t xml:space="preserve">Tìm kiếm nước đi </w:t>
      </w:r>
      <w:r w:rsidR="00BA5C58">
        <w:t>trong Sách khai cuộc</w:t>
      </w:r>
      <w:bookmarkEnd w:id="69"/>
    </w:p>
    <w:p w14:paraId="0213E3B2" w14:textId="114B2B11" w:rsidR="00E76DEE" w:rsidRDefault="001C5C49" w:rsidP="00BA5C58">
      <w:r>
        <w:t xml:space="preserve">Sách </w:t>
      </w:r>
      <w:r w:rsidR="00261E00">
        <w:t>khai cuộc (</w:t>
      </w:r>
      <w:r w:rsidR="00261E00" w:rsidRPr="00261E00">
        <w:t>Opening book</w:t>
      </w:r>
      <w:r w:rsidR="00261E00">
        <w:t>)</w:t>
      </w:r>
      <w:r w:rsidR="00261E00" w:rsidRPr="00261E00">
        <w:t xml:space="preserve"> là một tập hợp các n</w:t>
      </w:r>
      <w:r w:rsidR="00261E00" w:rsidRPr="00261E00">
        <w:rPr>
          <w:rFonts w:hint="cs"/>
        </w:rPr>
        <w:t>ư</w:t>
      </w:r>
      <w:r w:rsidR="00261E00" w:rsidRPr="00261E00">
        <w:t>ớc đi đ</w:t>
      </w:r>
      <w:r w:rsidR="00261E00" w:rsidRPr="00261E00">
        <w:rPr>
          <w:rFonts w:hint="cs"/>
        </w:rPr>
        <w:t>ư</w:t>
      </w:r>
      <w:r w:rsidR="00261E00" w:rsidRPr="00261E00">
        <w:t>ợc l</w:t>
      </w:r>
      <w:r w:rsidR="00261E00" w:rsidRPr="00261E00">
        <w:rPr>
          <w:rFonts w:hint="cs"/>
        </w:rPr>
        <w:t>ư</w:t>
      </w:r>
      <w:r w:rsidR="00261E00" w:rsidRPr="00261E00">
        <w:t>u trữ tr</w:t>
      </w:r>
      <w:r w:rsidR="00261E00" w:rsidRPr="00261E00">
        <w:rPr>
          <w:rFonts w:hint="cs"/>
        </w:rPr>
        <w:t>ư</w:t>
      </w:r>
      <w:r w:rsidR="00261E00" w:rsidRPr="00261E00">
        <w:t>ớc dựa trên các ván đấu thực tế và lý thuyết khai cuộc trong cờ vua</w:t>
      </w:r>
      <w:r w:rsidR="00261E00">
        <w:t xml:space="preserve"> đã được nghiên cứu kĩ lưỡng và </w:t>
      </w:r>
      <w:r w:rsidR="00E76DEE">
        <w:t>đúc kết từ các kiện tướng cờ vua trong suốt lịch sử</w:t>
      </w:r>
      <w:r w:rsidR="00261E00" w:rsidRPr="00261E00">
        <w:t xml:space="preserve">. </w:t>
      </w:r>
    </w:p>
    <w:p w14:paraId="7B2AA074" w14:textId="5C27E89E" w:rsidR="00BA5C58" w:rsidRDefault="00261E00" w:rsidP="00BA5C58">
      <w:r w:rsidRPr="00261E00">
        <w:t>Nó giúp chess bot đ</w:t>
      </w:r>
      <w:r w:rsidRPr="00261E00">
        <w:rPr>
          <w:rFonts w:hint="cs"/>
        </w:rPr>
        <w:t>ư</w:t>
      </w:r>
      <w:r w:rsidRPr="00261E00">
        <w:t>a ra các n</w:t>
      </w:r>
      <w:r w:rsidRPr="00261E00">
        <w:rPr>
          <w:rFonts w:hint="cs"/>
        </w:rPr>
        <w:t>ư</w:t>
      </w:r>
      <w:r w:rsidRPr="00261E00">
        <w:t xml:space="preserve">ớc đi khai cuộc tối </w:t>
      </w:r>
      <w:r w:rsidRPr="00261E00">
        <w:rPr>
          <w:rFonts w:hint="cs"/>
        </w:rPr>
        <w:t>ư</w:t>
      </w:r>
      <w:r w:rsidRPr="00261E00">
        <w:t>u mà không cần phải tính toán từ đầu, tiết kiệm thời gian và tăng hiệu suất.</w:t>
      </w:r>
    </w:p>
    <w:p w14:paraId="6F1BBEBD" w14:textId="79FB172F" w:rsidR="003526FA" w:rsidRDefault="00E76DEE" w:rsidP="008C65B8">
      <w:r>
        <w:t xml:space="preserve">Các thế cờ khai cuộc và các </w:t>
      </w:r>
      <w:r w:rsidR="0010756F">
        <w:t xml:space="preserve">chuỗi nước đi áp dụng với thế cờ đó được lưu trong một file tài nguyên </w:t>
      </w:r>
      <w:r w:rsidR="0010756F" w:rsidRPr="00A2303D">
        <w:rPr>
          <w:rStyle w:val="CodeChar"/>
        </w:rPr>
        <w:t>Book.txt</w:t>
      </w:r>
      <w:r w:rsidR="00CF2922">
        <w:t xml:space="preserve">. File này được tổng hợp dựa trên dữ liệu được ghi lại </w:t>
      </w:r>
      <w:r w:rsidR="00825C21">
        <w:t xml:space="preserve">rất nhiều ván cờ trên các diễn đàn chơi cờ lớn nhất trên thế giới là </w:t>
      </w:r>
      <w:r w:rsidR="00FB4DAD">
        <w:t>Chess.com</w:t>
      </w:r>
      <w:r w:rsidR="00825C21">
        <w:t xml:space="preserve"> và Lichess</w:t>
      </w:r>
      <w:r w:rsidR="008C65B8">
        <w:t>. Các thế khai cuộc cùng các nước cờ phổ biến được áp dụng sẽ được lưu trữ dưới dạng như sau trong file:</w:t>
      </w:r>
    </w:p>
    <w:p w14:paraId="53F7F0FA"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lastRenderedPageBreak/>
        <w:t>pos rnbqkbnr/pppppppp/8/8/8/8/PPPPPPPP/RNBQKBNR w KQkq -</w:t>
      </w:r>
    </w:p>
    <w:p w14:paraId="69E479EA"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e2e4 243109</w:t>
      </w:r>
    </w:p>
    <w:p w14:paraId="7D25F0B4"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d2d4 146627</w:t>
      </w:r>
    </w:p>
    <w:p w14:paraId="33901C68" w14:textId="77777777" w:rsidR="003526FA" w:rsidRPr="007345B2" w:rsidRDefault="003526FA" w:rsidP="003526FA">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g1f3 33009</w:t>
      </w:r>
    </w:p>
    <w:p w14:paraId="3EF0022F" w14:textId="77777777" w:rsidR="007345B2" w:rsidRPr="007345B2" w:rsidRDefault="003526FA" w:rsidP="007345B2">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c2c4 22211</w:t>
      </w:r>
    </w:p>
    <w:p w14:paraId="7BC8563B" w14:textId="77F9A306" w:rsidR="003526FA" w:rsidRPr="007345B2" w:rsidRDefault="003526FA" w:rsidP="007345B2">
      <w:pPr>
        <w:autoSpaceDE w:val="0"/>
        <w:autoSpaceDN w:val="0"/>
        <w:adjustRightInd w:val="0"/>
        <w:spacing w:before="0" w:after="0"/>
        <w:ind w:firstLine="0"/>
        <w:jc w:val="left"/>
        <w:rPr>
          <w:rFonts w:ascii="Cascadia Mono" w:hAnsi="Cascadia Mono" w:cs="Cascadia Mono"/>
          <w:color w:val="000000"/>
          <w:kern w:val="0"/>
          <w:szCs w:val="24"/>
        </w:rPr>
      </w:pPr>
      <w:r w:rsidRPr="007345B2">
        <w:rPr>
          <w:rFonts w:ascii="Cascadia Mono" w:hAnsi="Cascadia Mono" w:cs="Cascadia Mono"/>
          <w:color w:val="000000"/>
          <w:kern w:val="0"/>
          <w:szCs w:val="24"/>
        </w:rPr>
        <w:t>f2f4 4982</w:t>
      </w:r>
    </w:p>
    <w:p w14:paraId="73592071" w14:textId="2AB25695" w:rsidR="0010756F" w:rsidRDefault="007345B2" w:rsidP="00BA5C58">
      <w:r>
        <w:t>Trong đó:</w:t>
      </w:r>
    </w:p>
    <w:p w14:paraId="06117E77" w14:textId="2EB52868" w:rsidR="007345B2" w:rsidRPr="00C737F9" w:rsidRDefault="00C737F9" w:rsidP="00C737F9">
      <w:pPr>
        <w:pStyle w:val="Bulletpoint"/>
        <w:jc w:val="left"/>
      </w:pPr>
      <w:r>
        <w:rPr>
          <w:rFonts w:ascii="Cascadia Mono" w:hAnsi="Cascadia Mono" w:cs="Cascadia Mono"/>
          <w:color w:val="000000"/>
          <w:kern w:val="0"/>
          <w:szCs w:val="24"/>
        </w:rPr>
        <w:t>‘</w:t>
      </w:r>
      <w:r w:rsidR="00BD6D1B" w:rsidRPr="007345B2">
        <w:rPr>
          <w:rFonts w:ascii="Cascadia Mono" w:hAnsi="Cascadia Mono" w:cs="Cascadia Mono"/>
          <w:color w:val="000000"/>
          <w:kern w:val="0"/>
          <w:szCs w:val="24"/>
        </w:rPr>
        <w:t>pos rnbqkbnr/pppppppp/8/8/8/8/PPPPPPPP/RNBQKBNR w KQkq</w:t>
      </w:r>
      <w:r>
        <w:rPr>
          <w:rFonts w:ascii="Cascadia Mono" w:hAnsi="Cascadia Mono" w:cs="Cascadia Mono"/>
          <w:color w:val="000000"/>
          <w:kern w:val="0"/>
          <w:szCs w:val="24"/>
        </w:rPr>
        <w:t>’</w:t>
      </w:r>
      <w:r w:rsidR="00BD6D1B" w:rsidRPr="007345B2">
        <w:rPr>
          <w:rFonts w:ascii="Cascadia Mono" w:hAnsi="Cascadia Mono" w:cs="Cascadia Mono"/>
          <w:color w:val="000000"/>
          <w:kern w:val="0"/>
          <w:szCs w:val="24"/>
        </w:rPr>
        <w:t xml:space="preserve"> </w:t>
      </w:r>
      <w:r w:rsidR="00BD6D1B">
        <w:rPr>
          <w:rFonts w:ascii="Cascadia Mono" w:hAnsi="Cascadia Mono" w:cs="Cascadia Mono"/>
          <w:color w:val="000000"/>
          <w:kern w:val="0"/>
          <w:szCs w:val="24"/>
        </w:rPr>
        <w:t xml:space="preserve">: </w:t>
      </w:r>
      <w:r>
        <w:rPr>
          <w:rFonts w:cs="Cascadia Mono"/>
          <w:color w:val="000000"/>
          <w:kern w:val="0"/>
          <w:szCs w:val="24"/>
        </w:rPr>
        <w:t>chuỗi FEN biểu diễn cho thế cờ (ở đây là thế cờ khởi đầu)</w:t>
      </w:r>
    </w:p>
    <w:p w14:paraId="2E40B820" w14:textId="077A4570" w:rsidR="00C737F9" w:rsidRPr="00C737F9" w:rsidRDefault="00C737F9" w:rsidP="00C737F9">
      <w:pPr>
        <w:pStyle w:val="Bulletpoint"/>
        <w:rPr>
          <w:rFonts w:ascii="Cascadia Code" w:hAnsi="Cascadia Code" w:cs="Cascadia Code"/>
        </w:rPr>
      </w:pPr>
      <w:r>
        <w:rPr>
          <w:rFonts w:ascii="Cascadia Code" w:hAnsi="Cascadia Code" w:cs="Cascadia Code"/>
        </w:rPr>
        <w:t>‘</w:t>
      </w:r>
      <w:r w:rsidRPr="00C737F9">
        <w:rPr>
          <w:rFonts w:ascii="Cascadia Code" w:hAnsi="Cascadia Code" w:cs="Cascadia Code"/>
        </w:rPr>
        <w:t>e2e4 243109</w:t>
      </w:r>
      <w:r>
        <w:rPr>
          <w:rFonts w:ascii="Cascadia Code" w:hAnsi="Cascadia Code" w:cs="Cascadia Code"/>
        </w:rPr>
        <w:t xml:space="preserve">’: </w:t>
      </w:r>
      <w:r w:rsidR="00CF2922">
        <w:rPr>
          <w:rFonts w:cs="Cascadia Code"/>
        </w:rPr>
        <w:t>Nước đi được áp dụng và số lần xuất hiện của nó</w:t>
      </w:r>
    </w:p>
    <w:p w14:paraId="221B33F0" w14:textId="14F75326" w:rsidR="00C737F9" w:rsidRDefault="00A2303D" w:rsidP="00A2303D">
      <w:r>
        <w:t>Chess bot sẽ chọn</w:t>
      </w:r>
      <w:r w:rsidR="00F2507C">
        <w:t xml:space="preserve"> một trong các nước đi </w:t>
      </w:r>
      <w:r w:rsidR="00A976B2">
        <w:t xml:space="preserve">với thế khai cuộc có trong sách một cách ngẫu nhiên dựa theo một trọng số cố định. Tức là chess bot sẽ không </w:t>
      </w:r>
      <w:r w:rsidR="00FA2259">
        <w:t>phải lúc nào cũng chọn nước đi được sử dụng nhiều nhất để tránh sự dễ đoán.</w:t>
      </w:r>
    </w:p>
    <w:p w14:paraId="7A2EC17D" w14:textId="77777777" w:rsidR="00FF5537" w:rsidRDefault="00A77852" w:rsidP="00A2303D">
      <w:r>
        <w:t xml:space="preserve">Nếu chess bot tìm thấy thế cờ hiện tại trong Sách khai cuộc thì </w:t>
      </w:r>
      <w:r w:rsidR="006A7F12">
        <w:t>nó sẽ chọn nước đi trực tiếp từ đó và không cần thực hiện tìm kiếm.</w:t>
      </w:r>
      <w:r w:rsidR="00C44D88">
        <w:t xml:space="preserve"> </w:t>
      </w:r>
    </w:p>
    <w:p w14:paraId="3503726B" w14:textId="4CDC7A04" w:rsidR="0076596C" w:rsidRPr="0076596C" w:rsidRDefault="00042A9D" w:rsidP="00A82BE3">
      <w:pPr>
        <w:jc w:val="left"/>
        <w:rPr>
          <w:rFonts w:ascii="Cascadia Mono" w:hAnsi="Cascadia Mono" w:cs="Cascadia Mono"/>
          <w:color w:val="000000"/>
          <w:kern w:val="0"/>
          <w:szCs w:val="24"/>
        </w:rPr>
      </w:pPr>
      <w:r w:rsidRPr="00E827F9">
        <w:rPr>
          <w:b/>
          <w:bCs/>
        </w:rPr>
        <w:t>Ví dụ:</w:t>
      </w:r>
      <w:r>
        <w:t xml:space="preserve"> </w:t>
      </w:r>
      <w:r w:rsidR="008D30DF">
        <w:t>Các nước đi</w:t>
      </w:r>
      <w:r w:rsidR="00A82BE3">
        <w:t xml:space="preserve"> đối sách</w:t>
      </w:r>
      <w:r w:rsidR="008D30DF">
        <w:t xml:space="preserve"> cho khai cuộc </w:t>
      </w:r>
      <w:r w:rsidR="008D30DF" w:rsidRPr="008D30DF">
        <w:t>Sicilian Defense</w:t>
      </w:r>
      <w:r w:rsidR="008D30DF">
        <w:t xml:space="preserve"> được thêm vào trong sách như sau:</w:t>
      </w:r>
      <w:r w:rsidR="008D30DF">
        <w:br/>
      </w:r>
      <w:r w:rsidR="0076596C" w:rsidRPr="0076596C">
        <w:rPr>
          <w:rFonts w:ascii="Cascadia Mono" w:hAnsi="Cascadia Mono" w:cs="Cascadia Mono"/>
          <w:color w:val="000000"/>
          <w:kern w:val="0"/>
          <w:szCs w:val="24"/>
        </w:rPr>
        <w:t>pos rnbqkbnr/pp1ppppp/8/2p5/4P3/8/PPPP1PPP/RNBQKBNR w KQkq -</w:t>
      </w:r>
    </w:p>
    <w:p w14:paraId="60493003"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g1f3 53559</w:t>
      </w:r>
    </w:p>
    <w:p w14:paraId="72C3C551"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b1c3 9006</w:t>
      </w:r>
    </w:p>
    <w:p w14:paraId="5B75B9A6"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d2d4 5591</w:t>
      </w:r>
    </w:p>
    <w:p w14:paraId="4E5FEDA5"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c2c3 4660</w:t>
      </w:r>
    </w:p>
    <w:p w14:paraId="512CB2B3"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f2f4 1636</w:t>
      </w:r>
    </w:p>
    <w:p w14:paraId="3AD05C1D"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b2b4 1257</w:t>
      </w:r>
    </w:p>
    <w:p w14:paraId="70688BA5" w14:textId="77777777" w:rsidR="0076596C" w:rsidRPr="0076596C"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c2c4 981</w:t>
      </w:r>
    </w:p>
    <w:p w14:paraId="49BCA80B" w14:textId="6E453754" w:rsidR="00042A9D" w:rsidRDefault="0076596C" w:rsidP="0076596C">
      <w:pPr>
        <w:autoSpaceDE w:val="0"/>
        <w:autoSpaceDN w:val="0"/>
        <w:adjustRightInd w:val="0"/>
        <w:spacing w:before="0" w:after="0"/>
        <w:ind w:firstLine="0"/>
        <w:jc w:val="left"/>
        <w:rPr>
          <w:rFonts w:ascii="Cascadia Mono" w:hAnsi="Cascadia Mono" w:cs="Cascadia Mono"/>
          <w:color w:val="000000"/>
          <w:kern w:val="0"/>
          <w:szCs w:val="24"/>
        </w:rPr>
      </w:pPr>
      <w:r w:rsidRPr="0076596C">
        <w:rPr>
          <w:rFonts w:ascii="Cascadia Mono" w:hAnsi="Cascadia Mono" w:cs="Cascadia Mono"/>
          <w:color w:val="000000"/>
          <w:kern w:val="0"/>
          <w:szCs w:val="24"/>
        </w:rPr>
        <w:t>f1c4 828</w:t>
      </w:r>
    </w:p>
    <w:p w14:paraId="7E8EFC3E" w14:textId="358F196F" w:rsidR="0076596C" w:rsidRDefault="0076596C" w:rsidP="0076596C">
      <w:pPr>
        <w:pStyle w:val="Image"/>
        <w:rPr>
          <w:rFonts w:ascii="Cascadia Mono" w:hAnsi="Cascadia Mono" w:cs="Cascadia Mono"/>
          <w:color w:val="000000"/>
          <w:kern w:val="0"/>
          <w:szCs w:val="24"/>
        </w:rPr>
      </w:pPr>
      <w:r>
        <w:lastRenderedPageBreak/>
        <w:drawing>
          <wp:inline distT="0" distB="0" distL="0" distR="0" wp14:anchorId="4DCF94AF" wp14:editId="208F0493">
            <wp:extent cx="5943600" cy="4117340"/>
            <wp:effectExtent l="0" t="0" r="0" b="0"/>
            <wp:docPr id="19006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0486" name=""/>
                    <pic:cNvPicPr/>
                  </pic:nvPicPr>
                  <pic:blipFill>
                    <a:blip r:embed="rId16"/>
                    <a:stretch>
                      <a:fillRect/>
                    </a:stretch>
                  </pic:blipFill>
                  <pic:spPr>
                    <a:xfrm>
                      <a:off x="0" y="0"/>
                      <a:ext cx="5943600" cy="4117340"/>
                    </a:xfrm>
                    <a:prstGeom prst="rect">
                      <a:avLst/>
                    </a:prstGeom>
                  </pic:spPr>
                </pic:pic>
              </a:graphicData>
            </a:graphic>
          </wp:inline>
        </w:drawing>
      </w:r>
    </w:p>
    <w:p w14:paraId="10C3623C" w14:textId="3B2437E7" w:rsidR="00EF284F" w:rsidRDefault="005576DC" w:rsidP="00EF284F">
      <w:hyperlink r:id="rId17" w:history="1">
        <w:r w:rsidR="00A82BE3" w:rsidRPr="00A82BE3">
          <w:rPr>
            <w:color w:val="0000FF"/>
            <w:u w:val="single"/>
          </w:rPr>
          <w:t xml:space="preserve">Sicilian Defense - Chess Openings - </w:t>
        </w:r>
        <w:r w:rsidR="00FB4DAD">
          <w:rPr>
            <w:color w:val="0000FF"/>
            <w:u w:val="single"/>
          </w:rPr>
          <w:t>Chess.com</w:t>
        </w:r>
      </w:hyperlink>
    </w:p>
    <w:p w14:paraId="3E93BCBB" w14:textId="730CDB7B" w:rsidR="0021498F" w:rsidRPr="0076596C" w:rsidRDefault="0021498F" w:rsidP="00EF284F">
      <w:r w:rsidRPr="00FF5537">
        <w:rPr>
          <w:b/>
          <w:bCs/>
        </w:rPr>
        <w:t>Tuy nhiên</w:t>
      </w:r>
      <w:r>
        <w:t>, số lượng thế cờ khai cuộc được ghi nhận là không quá nhiều (khoảng hơn 22 nghìn thế khai cuộc trong file) nên quá trình khai cuộc sẽ sớm kết thúc sau tối đa 7 nước từ hai bên. Sau quá trình đó thì chess bot sẽ phải tự tìm nước đi tốt nhất bằng cách thực hiện quá trình tìm kiếm được giới thiệu ở các phần tiếp theo.</w:t>
      </w:r>
    </w:p>
    <w:p w14:paraId="5B0B1BE6" w14:textId="15689585" w:rsidR="00303D26" w:rsidRPr="00940E66" w:rsidRDefault="0051305E" w:rsidP="00626BB2">
      <w:pPr>
        <w:pStyle w:val="Heading3"/>
      </w:pPr>
      <w:bookmarkStart w:id="70" w:name="_Toc168744615"/>
      <w:r w:rsidRPr="00940E66">
        <w:t>Khởi tạo tìm kiếm</w:t>
      </w:r>
      <w:bookmarkEnd w:id="70"/>
    </w:p>
    <w:p w14:paraId="020FD61D" w14:textId="77777777" w:rsidR="005949AF" w:rsidRDefault="005949AF" w:rsidP="005949AF">
      <w:r>
        <w:t>Chess bot khởi tạo các biến trạng thái và chuẩn bị cho quá trình tìm kiếm.</w:t>
      </w:r>
    </w:p>
    <w:p w14:paraId="5A61DB70" w14:textId="77777777" w:rsidR="00940E66" w:rsidRDefault="005949AF" w:rsidP="00940E66">
      <w:r>
        <w:t>Thiết lập bảng l</w:t>
      </w:r>
      <w:r>
        <w:rPr>
          <w:rFonts w:hint="cs"/>
        </w:rPr>
        <w:t>ư</w:t>
      </w:r>
      <w:r>
        <w:t>u trữ thế cờ (Transposition Table) và bảng lặp lại thế cờ (Repetition Table).</w:t>
      </w:r>
    </w:p>
    <w:p w14:paraId="7164209F" w14:textId="1331038C" w:rsidR="005949AF" w:rsidRPr="00940E66" w:rsidRDefault="005949AF" w:rsidP="00626BB2">
      <w:pPr>
        <w:pStyle w:val="Heading3"/>
      </w:pPr>
      <w:bookmarkStart w:id="71" w:name="_Toc168744616"/>
      <w:r w:rsidRPr="00940E66">
        <w:t>Bắt đầu tìm kiếm sâu dần (Iterative Deepening Search)</w:t>
      </w:r>
      <w:bookmarkEnd w:id="71"/>
    </w:p>
    <w:p w14:paraId="2E32BE9C" w14:textId="5CED72D2" w:rsidR="00130AE5" w:rsidRDefault="00130AE5" w:rsidP="00130AE5">
      <w:r>
        <w:t>Chess bot bắt đầu</w:t>
      </w:r>
      <w:r w:rsidR="00A2473E">
        <w:t xml:space="preserve"> xây dựng cây tìm kiếm</w:t>
      </w:r>
      <w:r>
        <w:t xml:space="preserve"> với độ sâu 1 và tăng dần độ sâu lên 2, 3, và tiếp tục cho đến khi hết thời gian hoặc đạt đến độ sâu giới hạn.</w:t>
      </w:r>
    </w:p>
    <w:p w14:paraId="32767966" w14:textId="36FC8B17" w:rsidR="005949AF" w:rsidRDefault="00130AE5" w:rsidP="00130AE5">
      <w:r>
        <w:t>Mỗi lần</w:t>
      </w:r>
      <w:r w:rsidR="00A2473E">
        <w:t xml:space="preserve"> gọi hàm</w:t>
      </w:r>
      <w:r>
        <w:t xml:space="preserve"> tìm kiếm, bot l</w:t>
      </w:r>
      <w:r>
        <w:rPr>
          <w:rFonts w:hint="cs"/>
        </w:rPr>
        <w:t>ư</w:t>
      </w:r>
      <w:r>
        <w:t>u lại n</w:t>
      </w:r>
      <w:r>
        <w:rPr>
          <w:rFonts w:hint="cs"/>
        </w:rPr>
        <w:t>ư</w:t>
      </w:r>
      <w:r>
        <w:t>ớc đi tốt nhất tìm đ</w:t>
      </w:r>
      <w:r>
        <w:rPr>
          <w:rFonts w:hint="cs"/>
        </w:rPr>
        <w:t>ư</w:t>
      </w:r>
      <w:r>
        <w:t>ợc và cập nhật giá trị đánh giá (eval) của n</w:t>
      </w:r>
      <w:r>
        <w:rPr>
          <w:rFonts w:hint="cs"/>
        </w:rPr>
        <w:t>ư</w:t>
      </w:r>
      <w:r>
        <w:t>ớc đi đó.</w:t>
      </w:r>
    </w:p>
    <w:p w14:paraId="03EB34D7" w14:textId="2A7CB5B1" w:rsidR="007608F9" w:rsidRDefault="007608F9" w:rsidP="00626BB2">
      <w:pPr>
        <w:pStyle w:val="Heading3"/>
      </w:pPr>
      <w:bookmarkStart w:id="72" w:name="_Toc168744617"/>
      <w:r w:rsidRPr="007608F9">
        <w:t>Minimax</w:t>
      </w:r>
      <w:bookmarkEnd w:id="72"/>
      <w:r w:rsidRPr="007608F9">
        <w:t xml:space="preserve"> </w:t>
      </w:r>
    </w:p>
    <w:p w14:paraId="36434A7C" w14:textId="77777777" w:rsidR="003C4B84" w:rsidRDefault="003C4B84" w:rsidP="003C4B84">
      <w:r>
        <w:t>Với mỗi lần gọi đệ quy của thuật toán Minimax, chess bot kiểm tra thế cờ hiện tại trong bảng Transposition Table.</w:t>
      </w:r>
    </w:p>
    <w:p w14:paraId="4E8D54B5" w14:textId="77777777" w:rsidR="003C4B84" w:rsidRDefault="003C4B84" w:rsidP="003C4B84">
      <w:r>
        <w:lastRenderedPageBreak/>
        <w:t>Nếu thế cờ đã đ</w:t>
      </w:r>
      <w:r>
        <w:rPr>
          <w:rFonts w:hint="cs"/>
        </w:rPr>
        <w:t>ư</w:t>
      </w:r>
      <w:r>
        <w:t>ợc đánh giá tr</w:t>
      </w:r>
      <w:r>
        <w:rPr>
          <w:rFonts w:hint="cs"/>
        </w:rPr>
        <w:t>ư</w:t>
      </w:r>
      <w:r>
        <w:t>ớc đó, chess bot lấy giá trị đánh giá từ bảng và không cần tiếp tục tìm kiếm.</w:t>
      </w:r>
    </w:p>
    <w:p w14:paraId="0EAEC226" w14:textId="45A638B1" w:rsidR="00166D71" w:rsidRDefault="00166D71" w:rsidP="003C4B84">
      <w:r>
        <w:t xml:space="preserve">Nếu thế cờ không tồn tại trong bảng lưu trữ, chess bot sẽ </w:t>
      </w:r>
      <w:r w:rsidR="00E02457">
        <w:t>gọi đến MoveGenerator để sinh tất cả các nước đi của thế cờ hiện tại.</w:t>
      </w:r>
    </w:p>
    <w:p w14:paraId="3C4A4B4C" w14:textId="54A3A6A8" w:rsidR="00DA621B" w:rsidRDefault="00DA621B" w:rsidP="003C4B84">
      <w:r>
        <w:t>Sau đó</w:t>
      </w:r>
      <w:r w:rsidR="0068435A">
        <w:t>, với mỗi nước đi chess bot sẽ</w:t>
      </w:r>
      <w:r w:rsidR="0054735D">
        <w:t xml:space="preserve"> thực hiện nước đi đó trên bàn cờ để tạo ra thế cờ mới sau đó tiếp tục</w:t>
      </w:r>
      <w:r w:rsidR="0068435A">
        <w:t xml:space="preserve"> gọi đệ quy </w:t>
      </w:r>
      <w:r w:rsidR="006F59AC">
        <w:t>hàm Minimax để tìm kiếm với thế cờ mới.</w:t>
      </w:r>
    </w:p>
    <w:p w14:paraId="43445C5E" w14:textId="77777777" w:rsidR="00170EA6" w:rsidRDefault="005C0577" w:rsidP="003C4B84">
      <w:r>
        <w:t xml:space="preserve">Sau khi lời gọi đệ quy trả về kết quả, </w:t>
      </w:r>
      <w:r w:rsidR="00D4374A">
        <w:t xml:space="preserve">chess bot sẽ hoàn tác nước đi được thực hiện trước đó, kiểm tra và cắt bỏ các nhánh beta, đồng thời cập nhật giá trị alpha với giá trị eval lớn nhất hiện tại. </w:t>
      </w:r>
    </w:p>
    <w:p w14:paraId="4224CB4A" w14:textId="4CCC051A" w:rsidR="00A41FCC" w:rsidRDefault="00170EA6" w:rsidP="003C4B84">
      <w:r>
        <w:t xml:space="preserve">Sau đó, giá trị alpha này được ghi vào bảng lưu trữ trạng thái (Transposition Table) cùng với </w:t>
      </w:r>
      <w:r w:rsidR="00FF6481">
        <w:t>Zobrist key của thế cờ</w:t>
      </w:r>
      <w:r w:rsidR="00A41FCC">
        <w:t>, nước đi trước đó,</w:t>
      </w:r>
      <w:r w:rsidR="00E247E9">
        <w:t xml:space="preserve"> loại nước đi,</w:t>
      </w:r>
      <w:r w:rsidR="00FF6481">
        <w:t xml:space="preserve"> và độ sâu của thế cờ. </w:t>
      </w:r>
    </w:p>
    <w:p w14:paraId="3CE800F1" w14:textId="142748E9" w:rsidR="005C0577" w:rsidRDefault="00D4374A" w:rsidP="003C4B84">
      <w:r>
        <w:t>Cuối cùng giá trị alpha được trả về thể hiện cho eval lớn nhất tìm được trong lần tìm kiếm này.</w:t>
      </w:r>
    </w:p>
    <w:p w14:paraId="6E80BED0" w14:textId="15BBD89E" w:rsidR="00BA4464" w:rsidRDefault="00F5785A" w:rsidP="00626BB2">
      <w:pPr>
        <w:pStyle w:val="Heading3"/>
      </w:pPr>
      <w:bookmarkStart w:id="73" w:name="_Toc168744618"/>
      <w:r w:rsidRPr="00F5785A">
        <w:t>Alpha-Beta Pruning</w:t>
      </w:r>
      <w:bookmarkEnd w:id="73"/>
    </w:p>
    <w:p w14:paraId="5A29FFB2" w14:textId="554908F4" w:rsidR="00F5785A" w:rsidRDefault="0077365A" w:rsidP="00F5785A">
      <w:r w:rsidRPr="0077365A">
        <w:t>Khi thực hiện đệ quy, chess bot duy trì các biến alpha và beta để quản lý việc cắt tỉa các nhánh không cần thiết trong cây tìm kiếm. Biến alpha đại diện cho giá trị đánh giá tốt nhất mà ng</w:t>
      </w:r>
      <w:r w:rsidRPr="0077365A">
        <w:rPr>
          <w:rFonts w:hint="cs"/>
        </w:rPr>
        <w:t>ư</w:t>
      </w:r>
      <w:r w:rsidRPr="0077365A">
        <w:t>ời ch</w:t>
      </w:r>
      <w:r w:rsidRPr="0077365A">
        <w:rPr>
          <w:rFonts w:hint="cs"/>
        </w:rPr>
        <w:t>ơ</w:t>
      </w:r>
      <w:r w:rsidRPr="0077365A">
        <w:t>i hiện tại có thể đạt đ</w:t>
      </w:r>
      <w:r w:rsidRPr="0077365A">
        <w:rPr>
          <w:rFonts w:hint="cs"/>
        </w:rPr>
        <w:t>ư</w:t>
      </w:r>
      <w:r w:rsidRPr="0077365A">
        <w:t>ợc, trong khi beta đại diện cho giá trị đánh giá tệ nhất mà đối thủ có thể chấp nhận.</w:t>
      </w:r>
    </w:p>
    <w:p w14:paraId="509FF835" w14:textId="77777777" w:rsidR="0091114C" w:rsidRDefault="0091114C" w:rsidP="0091114C">
      <w:r w:rsidRPr="0091114C">
        <w:rPr>
          <w:b/>
          <w:bCs/>
        </w:rPr>
        <w:t>Cắt tỉa Beta (Beta Cutoff):</w:t>
      </w:r>
      <w:r>
        <w:t xml:space="preserve"> Nếu giá trị đánh giá (eval) của n</w:t>
      </w:r>
      <w:r>
        <w:rPr>
          <w:rFonts w:hint="cs"/>
        </w:rPr>
        <w:t>ư</w:t>
      </w:r>
      <w:r>
        <w:t>ớc đi lớn h</w:t>
      </w:r>
      <w:r>
        <w:rPr>
          <w:rFonts w:hint="cs"/>
        </w:rPr>
        <w:t>ơ</w:t>
      </w:r>
      <w:r>
        <w:t>n hoặc bằng giá trị beta, chess bot cắt bỏ nhánh này. Điều này có nghĩa là đối thủ sẽ không chọn n</w:t>
      </w:r>
      <w:r>
        <w:rPr>
          <w:rFonts w:hint="cs"/>
        </w:rPr>
        <w:t>ư</w:t>
      </w:r>
      <w:r>
        <w:t>ớc đi này vì có lựa chọn tốt h</w:t>
      </w:r>
      <w:r>
        <w:rPr>
          <w:rFonts w:hint="cs"/>
        </w:rPr>
        <w:t>ơ</w:t>
      </w:r>
      <w:r>
        <w:t>n.</w:t>
      </w:r>
    </w:p>
    <w:p w14:paraId="23047820" w14:textId="2401EFE8" w:rsidR="0091114C" w:rsidRDefault="0091114C" w:rsidP="0091114C">
      <w:r w:rsidRPr="0091114C">
        <w:rPr>
          <w:b/>
          <w:bCs/>
        </w:rPr>
        <w:t>Cập nhật Alpha (Alpha Update):</w:t>
      </w:r>
      <w:r>
        <w:t xml:space="preserve"> Nếu giá trị đánh giá (eval) của n</w:t>
      </w:r>
      <w:r>
        <w:rPr>
          <w:rFonts w:hint="cs"/>
        </w:rPr>
        <w:t>ư</w:t>
      </w:r>
      <w:r>
        <w:t>ớc đi lớn h</w:t>
      </w:r>
      <w:r>
        <w:rPr>
          <w:rFonts w:hint="cs"/>
        </w:rPr>
        <w:t>ơ</w:t>
      </w:r>
      <w:r>
        <w:t>n giá trị alpha, chess bot cập nhật giá trị alpha và ghi nhận n</w:t>
      </w:r>
      <w:r>
        <w:rPr>
          <w:rFonts w:hint="cs"/>
        </w:rPr>
        <w:t>ư</w:t>
      </w:r>
      <w:r>
        <w:t>ớc đi tốt nhất tại thời điểm đó.</w:t>
      </w:r>
    </w:p>
    <w:p w14:paraId="42EFAC9E" w14:textId="08DA7C2A" w:rsidR="00717CA6" w:rsidRDefault="00717CA6" w:rsidP="0091114C">
      <w:r>
        <w:t xml:space="preserve">Giá trị alpha cũng là giá trị cuối cùng sẽ được trả về của hàm </w:t>
      </w:r>
      <w:r w:rsidR="0063305B">
        <w:t>Minimax, đại diện cho eval lớn nhất tìm được trong đợt tìm kiếm này.</w:t>
      </w:r>
    </w:p>
    <w:p w14:paraId="7180FC22" w14:textId="56BC7A17" w:rsidR="00202EA7" w:rsidRDefault="00202EA7" w:rsidP="00626BB2">
      <w:pPr>
        <w:pStyle w:val="Heading3"/>
      </w:pPr>
      <w:bookmarkStart w:id="74" w:name="_Toc168744619"/>
      <w:r w:rsidRPr="00202EA7">
        <w:t>Sắp xếp nước đi (Move Ordering)</w:t>
      </w:r>
      <w:bookmarkEnd w:id="74"/>
    </w:p>
    <w:p w14:paraId="1BBAA57B" w14:textId="70D38BF1" w:rsidR="00202EA7" w:rsidRDefault="00B313A5" w:rsidP="00B313A5">
      <w:r w:rsidRPr="00B313A5">
        <w:t>Sắp xếp n</w:t>
      </w:r>
      <w:r w:rsidRPr="00B313A5">
        <w:rPr>
          <w:rFonts w:hint="cs"/>
        </w:rPr>
        <w:t>ư</w:t>
      </w:r>
      <w:r w:rsidRPr="00B313A5">
        <w:t xml:space="preserve">ớc đi (move ordering) là một kỹ thuật nhằm tối </w:t>
      </w:r>
      <w:r w:rsidRPr="00B313A5">
        <w:rPr>
          <w:rFonts w:hint="cs"/>
        </w:rPr>
        <w:t>ư</w:t>
      </w:r>
      <w:r w:rsidRPr="00B313A5">
        <w:t xml:space="preserve">u hóa quá trình tìm kiếm và tăng hiệu quả của thuật toán </w:t>
      </w:r>
      <w:r>
        <w:t>A</w:t>
      </w:r>
      <w:r w:rsidRPr="00B313A5">
        <w:t>lpha-</w:t>
      </w:r>
      <w:r>
        <w:t>B</w:t>
      </w:r>
      <w:r w:rsidRPr="00B313A5">
        <w:t xml:space="preserve">eta </w:t>
      </w:r>
      <w:r>
        <w:t>P</w:t>
      </w:r>
      <w:r w:rsidRPr="00B313A5">
        <w:t>runing. Việc sắp xếp các n</w:t>
      </w:r>
      <w:r w:rsidRPr="00B313A5">
        <w:rPr>
          <w:rFonts w:hint="cs"/>
        </w:rPr>
        <w:t>ư</w:t>
      </w:r>
      <w:r w:rsidRPr="00B313A5">
        <w:t>ớc đi giúp tăng khả năng cắt tỉa các nhánh không cần thiết, từ đó giảm khối l</w:t>
      </w:r>
      <w:r w:rsidRPr="00B313A5">
        <w:rPr>
          <w:rFonts w:hint="cs"/>
        </w:rPr>
        <w:t>ư</w:t>
      </w:r>
      <w:r w:rsidRPr="00B313A5">
        <w:t>ợng tính toán và tăng tốc độ tìm kiếm.</w:t>
      </w:r>
    </w:p>
    <w:p w14:paraId="42D1DF88" w14:textId="062384E4" w:rsidR="00C14B34" w:rsidRPr="00C14B34" w:rsidRDefault="00C14B34" w:rsidP="00C14B34">
      <w:pPr>
        <w:pStyle w:val="ListParagraph"/>
        <w:numPr>
          <w:ilvl w:val="0"/>
          <w:numId w:val="16"/>
        </w:numPr>
        <w:rPr>
          <w:b/>
          <w:bCs/>
        </w:rPr>
      </w:pPr>
      <w:r w:rsidRPr="00C14B34">
        <w:rPr>
          <w:b/>
          <w:bCs/>
        </w:rPr>
        <w:t>Khởi tạo điểm số cho mỗi n</w:t>
      </w:r>
      <w:r w:rsidRPr="00C14B34">
        <w:rPr>
          <w:rFonts w:hint="cs"/>
          <w:b/>
          <w:bCs/>
        </w:rPr>
        <w:t>ư</w:t>
      </w:r>
      <w:r w:rsidRPr="00C14B34">
        <w:rPr>
          <w:b/>
          <w:bCs/>
        </w:rPr>
        <w:t>ớc đi</w:t>
      </w:r>
    </w:p>
    <w:p w14:paraId="2C6FFE6B" w14:textId="633727C3" w:rsidR="00C14B34" w:rsidRDefault="00C14B34" w:rsidP="00C14B34">
      <w:r>
        <w:t>Mỗi n</w:t>
      </w:r>
      <w:r>
        <w:rPr>
          <w:rFonts w:hint="cs"/>
        </w:rPr>
        <w:t>ư</w:t>
      </w:r>
      <w:r>
        <w:t>ớc đi đ</w:t>
      </w:r>
      <w:r>
        <w:rPr>
          <w:rFonts w:hint="cs"/>
        </w:rPr>
        <w:t>ư</w:t>
      </w:r>
      <w:r>
        <w:t>ợc gán một điểm số (score) dựa trên một số yếu tố:</w:t>
      </w:r>
    </w:p>
    <w:p w14:paraId="5F8007D1" w14:textId="6DAAC40C" w:rsidR="00C14B34" w:rsidRDefault="00C14B34" w:rsidP="00C14B34">
      <w:pPr>
        <w:pStyle w:val="Bulletpoint"/>
      </w:pPr>
      <w:r w:rsidRPr="00C14B34">
        <w:rPr>
          <w:b/>
          <w:bCs/>
        </w:rPr>
        <w:t>N</w:t>
      </w:r>
      <w:r w:rsidRPr="00C14B34">
        <w:rPr>
          <w:rFonts w:hint="cs"/>
          <w:b/>
          <w:bCs/>
        </w:rPr>
        <w:t>ư</w:t>
      </w:r>
      <w:r w:rsidRPr="00C14B34">
        <w:rPr>
          <w:b/>
          <w:bCs/>
        </w:rPr>
        <w:t>ớc đi từ bảng l</w:t>
      </w:r>
      <w:r w:rsidRPr="00C14B34">
        <w:rPr>
          <w:rFonts w:hint="cs"/>
          <w:b/>
          <w:bCs/>
        </w:rPr>
        <w:t>ư</w:t>
      </w:r>
      <w:r w:rsidRPr="00C14B34">
        <w:rPr>
          <w:b/>
          <w:bCs/>
        </w:rPr>
        <w:t>u trữ:</w:t>
      </w:r>
      <w:r>
        <w:t xml:space="preserve"> Nếu n</w:t>
      </w:r>
      <w:r>
        <w:rPr>
          <w:rFonts w:hint="cs"/>
        </w:rPr>
        <w:t>ư</w:t>
      </w:r>
      <w:r>
        <w:t>ớc đi trùng với n</w:t>
      </w:r>
      <w:r>
        <w:rPr>
          <w:rFonts w:hint="cs"/>
        </w:rPr>
        <w:t>ư</w:t>
      </w:r>
      <w:r>
        <w:t>ớc đi l</w:t>
      </w:r>
      <w:r>
        <w:rPr>
          <w:rFonts w:hint="cs"/>
        </w:rPr>
        <w:t>ư</w:t>
      </w:r>
      <w:r>
        <w:t>u trong bảng Transposition Table, nó đ</w:t>
      </w:r>
      <w:r>
        <w:rPr>
          <w:rFonts w:hint="cs"/>
        </w:rPr>
        <w:t>ư</w:t>
      </w:r>
      <w:r>
        <w:t>ợc gán điểm số cao nhất (HashMoveScore).</w:t>
      </w:r>
    </w:p>
    <w:p w14:paraId="4DB8B890" w14:textId="670B3ED3" w:rsidR="00C14B34" w:rsidRDefault="00C14B34" w:rsidP="00C14B34">
      <w:pPr>
        <w:pStyle w:val="Bulletpoint"/>
      </w:pPr>
      <w:r w:rsidRPr="00C14B34">
        <w:rPr>
          <w:b/>
          <w:bCs/>
        </w:rPr>
        <w:lastRenderedPageBreak/>
        <w:t>N</w:t>
      </w:r>
      <w:r w:rsidRPr="00C14B34">
        <w:rPr>
          <w:rFonts w:hint="cs"/>
          <w:b/>
          <w:bCs/>
        </w:rPr>
        <w:t>ư</w:t>
      </w:r>
      <w:r w:rsidRPr="00C14B34">
        <w:rPr>
          <w:b/>
          <w:bCs/>
        </w:rPr>
        <w:t>ớc đi ăn quân:</w:t>
      </w:r>
      <w:r>
        <w:t xml:space="preserve"> Nếu n</w:t>
      </w:r>
      <w:r>
        <w:rPr>
          <w:rFonts w:hint="cs"/>
        </w:rPr>
        <w:t>ư</w:t>
      </w:r>
      <w:r>
        <w:t>ớc đi là n</w:t>
      </w:r>
      <w:r>
        <w:rPr>
          <w:rFonts w:hint="cs"/>
        </w:rPr>
        <w:t>ư</w:t>
      </w:r>
      <w:r>
        <w:t>ớc ăn quân, nó đ</w:t>
      </w:r>
      <w:r>
        <w:rPr>
          <w:rFonts w:hint="cs"/>
        </w:rPr>
        <w:t>ư</w:t>
      </w:r>
      <w:r>
        <w:t>ợc tính toán dựa trên giá trị của quân cờ bị ăn và quân cờ ăn. N</w:t>
      </w:r>
      <w:r>
        <w:rPr>
          <w:rFonts w:hint="cs"/>
        </w:rPr>
        <w:t>ư</w:t>
      </w:r>
      <w:r>
        <w:t>ớc đi ăn quân có giá trị cao h</w:t>
      </w:r>
      <w:r>
        <w:rPr>
          <w:rFonts w:hint="cs"/>
        </w:rPr>
        <w:t>ơ</w:t>
      </w:r>
      <w:r>
        <w:t>n đ</w:t>
      </w:r>
      <w:r>
        <w:rPr>
          <w:rFonts w:hint="cs"/>
        </w:rPr>
        <w:t>ư</w:t>
      </w:r>
      <w:r>
        <w:t xml:space="preserve">ợc </w:t>
      </w:r>
      <w:r>
        <w:rPr>
          <w:rFonts w:hint="cs"/>
        </w:rPr>
        <w:t>ư</w:t>
      </w:r>
      <w:r>
        <w:t>u tiên, đặc biệt là khi quân bị ăn có giá trị cao h</w:t>
      </w:r>
      <w:r>
        <w:rPr>
          <w:rFonts w:hint="cs"/>
        </w:rPr>
        <w:t>ơ</w:t>
      </w:r>
      <w:r>
        <w:t>n quân ăn.</w:t>
      </w:r>
    </w:p>
    <w:p w14:paraId="428D4BC5" w14:textId="44ACCC94" w:rsidR="00C14B34" w:rsidRDefault="00C14B34" w:rsidP="00C14B34">
      <w:pPr>
        <w:pStyle w:val="Bulletpoint"/>
      </w:pPr>
      <w:r w:rsidRPr="00C14B34">
        <w:rPr>
          <w:b/>
          <w:bCs/>
        </w:rPr>
        <w:t>Phong hậu:</w:t>
      </w:r>
      <w:r>
        <w:t xml:space="preserve"> Nếu n</w:t>
      </w:r>
      <w:r>
        <w:rPr>
          <w:rFonts w:hint="cs"/>
        </w:rPr>
        <w:t>ư</w:t>
      </w:r>
      <w:r>
        <w:t>ớc đi là phong quân thành hậu, nó đ</w:t>
      </w:r>
      <w:r>
        <w:rPr>
          <w:rFonts w:hint="cs"/>
        </w:rPr>
        <w:t>ư</w:t>
      </w:r>
      <w:r>
        <w:t>ợc gán điểm số cao (PromoteBias).</w:t>
      </w:r>
    </w:p>
    <w:p w14:paraId="41A0AE24" w14:textId="63B94E83" w:rsidR="00C14B34" w:rsidRDefault="00C14B34" w:rsidP="00C14B34">
      <w:pPr>
        <w:pStyle w:val="Bulletpoint"/>
      </w:pPr>
      <w:r w:rsidRPr="00C14B34">
        <w:rPr>
          <w:b/>
          <w:bCs/>
        </w:rPr>
        <w:t>N</w:t>
      </w:r>
      <w:r w:rsidRPr="00C14B34">
        <w:rPr>
          <w:rFonts w:hint="cs"/>
          <w:b/>
          <w:bCs/>
        </w:rPr>
        <w:t>ư</w:t>
      </w:r>
      <w:r w:rsidRPr="00C14B34">
        <w:rPr>
          <w:b/>
          <w:bCs/>
        </w:rPr>
        <w:t>ớc đi giết:</w:t>
      </w:r>
      <w:r>
        <w:t xml:space="preserve"> Các n</w:t>
      </w:r>
      <w:r>
        <w:rPr>
          <w:rFonts w:hint="cs"/>
        </w:rPr>
        <w:t>ư</w:t>
      </w:r>
      <w:r>
        <w:t>ớc đi đã từng dẫn đến cắt tỉa trong các b</w:t>
      </w:r>
      <w:r>
        <w:rPr>
          <w:rFonts w:hint="cs"/>
        </w:rPr>
        <w:t>ư</w:t>
      </w:r>
      <w:r>
        <w:t>ớc tìm kiếm tr</w:t>
      </w:r>
      <w:r>
        <w:rPr>
          <w:rFonts w:hint="cs"/>
        </w:rPr>
        <w:t>ư</w:t>
      </w:r>
      <w:r>
        <w:t>ớc đó đ</w:t>
      </w:r>
      <w:r>
        <w:rPr>
          <w:rFonts w:hint="cs"/>
        </w:rPr>
        <w:t>ư</w:t>
      </w:r>
      <w:r>
        <w:t>ợc gán điểm số cao (KillerBias).</w:t>
      </w:r>
    </w:p>
    <w:p w14:paraId="4C45724B" w14:textId="5705D52D" w:rsidR="00C14B34" w:rsidRDefault="00C14B34" w:rsidP="00C14B34">
      <w:pPr>
        <w:pStyle w:val="Bulletpoint"/>
      </w:pPr>
      <w:r w:rsidRPr="00C14B34">
        <w:rPr>
          <w:b/>
          <w:bCs/>
        </w:rPr>
        <w:t>Lịch sử n</w:t>
      </w:r>
      <w:r w:rsidRPr="00C14B34">
        <w:rPr>
          <w:rFonts w:hint="cs"/>
          <w:b/>
          <w:bCs/>
        </w:rPr>
        <w:t>ư</w:t>
      </w:r>
      <w:r w:rsidRPr="00C14B34">
        <w:rPr>
          <w:b/>
          <w:bCs/>
        </w:rPr>
        <w:t>ớc đi:</w:t>
      </w:r>
      <w:r>
        <w:t xml:space="preserve"> Các n</w:t>
      </w:r>
      <w:r>
        <w:rPr>
          <w:rFonts w:hint="cs"/>
        </w:rPr>
        <w:t>ư</w:t>
      </w:r>
      <w:r>
        <w:t>ớc đi có lịch sử tốt trong các b</w:t>
      </w:r>
      <w:r>
        <w:rPr>
          <w:rFonts w:hint="cs"/>
        </w:rPr>
        <w:t>ư</w:t>
      </w:r>
      <w:r>
        <w:t>ớc tìm kiếm tr</w:t>
      </w:r>
      <w:r>
        <w:rPr>
          <w:rFonts w:hint="cs"/>
        </w:rPr>
        <w:t>ư</w:t>
      </w:r>
      <w:r>
        <w:t>ớc đó cũng đ</w:t>
      </w:r>
      <w:r>
        <w:rPr>
          <w:rFonts w:hint="cs"/>
        </w:rPr>
        <w:t>ư</w:t>
      </w:r>
      <w:r>
        <w:t xml:space="preserve">ợc </w:t>
      </w:r>
      <w:r>
        <w:rPr>
          <w:rFonts w:hint="cs"/>
        </w:rPr>
        <w:t>ư</w:t>
      </w:r>
      <w:r>
        <w:t>u tiên.</w:t>
      </w:r>
    </w:p>
    <w:p w14:paraId="1F3E9192" w14:textId="5D37B648" w:rsidR="00C14B34" w:rsidRPr="00A46290" w:rsidRDefault="00C14B34" w:rsidP="00C14B34">
      <w:pPr>
        <w:pStyle w:val="ListParagraph"/>
        <w:numPr>
          <w:ilvl w:val="0"/>
          <w:numId w:val="16"/>
        </w:numPr>
        <w:rPr>
          <w:b/>
          <w:bCs/>
        </w:rPr>
      </w:pPr>
      <w:r w:rsidRPr="00A46290">
        <w:rPr>
          <w:b/>
          <w:bCs/>
        </w:rPr>
        <w:t xml:space="preserve">Cập </w:t>
      </w:r>
      <w:r w:rsidR="00A46290">
        <w:rPr>
          <w:b/>
          <w:bCs/>
        </w:rPr>
        <w:t>n</w:t>
      </w:r>
      <w:r w:rsidRPr="00A46290">
        <w:rPr>
          <w:b/>
          <w:bCs/>
        </w:rPr>
        <w:t xml:space="preserve">hật </w:t>
      </w:r>
      <w:r w:rsidR="00A46290">
        <w:rPr>
          <w:b/>
          <w:bCs/>
        </w:rPr>
        <w:t>đ</w:t>
      </w:r>
      <w:r w:rsidRPr="00A46290">
        <w:rPr>
          <w:b/>
          <w:bCs/>
        </w:rPr>
        <w:t xml:space="preserve">iểm </w:t>
      </w:r>
      <w:r w:rsidR="00A46290">
        <w:rPr>
          <w:b/>
          <w:bCs/>
        </w:rPr>
        <w:t>s</w:t>
      </w:r>
      <w:r w:rsidRPr="00A46290">
        <w:rPr>
          <w:b/>
          <w:bCs/>
        </w:rPr>
        <w:t xml:space="preserve">ố cho </w:t>
      </w:r>
      <w:r w:rsidR="00A46290">
        <w:rPr>
          <w:b/>
          <w:bCs/>
        </w:rPr>
        <w:t>m</w:t>
      </w:r>
      <w:r w:rsidRPr="00A46290">
        <w:rPr>
          <w:b/>
          <w:bCs/>
        </w:rPr>
        <w:t xml:space="preserve">ỗi </w:t>
      </w:r>
      <w:r w:rsidR="00A46290">
        <w:rPr>
          <w:b/>
          <w:bCs/>
        </w:rPr>
        <w:t>n</w:t>
      </w:r>
      <w:r w:rsidRPr="00A46290">
        <w:rPr>
          <w:rFonts w:hint="cs"/>
          <w:b/>
          <w:bCs/>
        </w:rPr>
        <w:t>ư</w:t>
      </w:r>
      <w:r w:rsidRPr="00A46290">
        <w:rPr>
          <w:b/>
          <w:bCs/>
        </w:rPr>
        <w:t xml:space="preserve">ớc </w:t>
      </w:r>
      <w:r w:rsidR="00A46290">
        <w:rPr>
          <w:b/>
          <w:bCs/>
        </w:rPr>
        <w:t>đ</w:t>
      </w:r>
      <w:r w:rsidRPr="00A46290">
        <w:rPr>
          <w:b/>
          <w:bCs/>
        </w:rPr>
        <w:t>i</w:t>
      </w:r>
    </w:p>
    <w:p w14:paraId="05222519" w14:textId="7F79ECE2" w:rsidR="00C14B34" w:rsidRDefault="00C14B34" w:rsidP="00C14B34">
      <w:r>
        <w:t>Mỗi n</w:t>
      </w:r>
      <w:r>
        <w:rPr>
          <w:rFonts w:hint="cs"/>
        </w:rPr>
        <w:t>ư</w:t>
      </w:r>
      <w:r>
        <w:t>ớc đi đ</w:t>
      </w:r>
      <w:r>
        <w:rPr>
          <w:rFonts w:hint="cs"/>
        </w:rPr>
        <w:t>ư</w:t>
      </w:r>
      <w:r>
        <w:t>ợc cập nhật điểm số dựa trên các yếu tố sau:</w:t>
      </w:r>
    </w:p>
    <w:p w14:paraId="3844A0D7" w14:textId="6CED2BE5" w:rsidR="00C14B34" w:rsidRDefault="00C14B34" w:rsidP="00A46290">
      <w:pPr>
        <w:pStyle w:val="Bulletpoint"/>
      </w:pPr>
      <w:r>
        <w:t>N</w:t>
      </w:r>
      <w:r>
        <w:rPr>
          <w:rFonts w:hint="cs"/>
        </w:rPr>
        <w:t>ư</w:t>
      </w:r>
      <w:r>
        <w:t>ớ</w:t>
      </w:r>
      <w:r w:rsidR="00A46290">
        <w:t>c đi ăn quân:</w:t>
      </w:r>
    </w:p>
    <w:p w14:paraId="3BDB1DCA" w14:textId="77777777" w:rsidR="00C14B34" w:rsidRDefault="00C14B34" w:rsidP="00A46290">
      <w:pPr>
        <w:pStyle w:val="Sub-bullet"/>
      </w:pPr>
      <w:r>
        <w:t>Nếu n</w:t>
      </w:r>
      <w:r>
        <w:rPr>
          <w:rFonts w:hint="cs"/>
        </w:rPr>
        <w:t>ư</w:t>
      </w:r>
      <w:r>
        <w:t>ớc đi ăn quân có thể bị đối thủ tái chiếm, điểm số của n</w:t>
      </w:r>
      <w:r>
        <w:rPr>
          <w:rFonts w:hint="cs"/>
        </w:rPr>
        <w:t>ư</w:t>
      </w:r>
      <w:r>
        <w:t>ớc đi này sẽ đ</w:t>
      </w:r>
      <w:r>
        <w:rPr>
          <w:rFonts w:hint="cs"/>
        </w:rPr>
        <w:t>ư</w:t>
      </w:r>
      <w:r>
        <w:t>ợc điều chỉnh dựa trên chênh lệch giá trị của quân cờ bị ăn và quân cờ ăn (WinningCaptureBias hoặc LosingCaptureBias).</w:t>
      </w:r>
    </w:p>
    <w:p w14:paraId="6012A55F" w14:textId="77777777" w:rsidR="00C14B34" w:rsidRDefault="00C14B34" w:rsidP="00A46290">
      <w:pPr>
        <w:pStyle w:val="Sub-bullet"/>
      </w:pPr>
      <w:r>
        <w:t>Nếu n</w:t>
      </w:r>
      <w:r>
        <w:rPr>
          <w:rFonts w:hint="cs"/>
        </w:rPr>
        <w:t>ư</w:t>
      </w:r>
      <w:r>
        <w:t>ớc đi ăn quân không thể bị đối thủ tái chiếm, điểm số của nó sẽ đ</w:t>
      </w:r>
      <w:r>
        <w:rPr>
          <w:rFonts w:hint="cs"/>
        </w:rPr>
        <w:t>ư</w:t>
      </w:r>
      <w:r>
        <w:t>ợc cộng thêm giá trị cao (WinningCaptureBias).</w:t>
      </w:r>
    </w:p>
    <w:p w14:paraId="4BBFFEC8" w14:textId="51DDC246" w:rsidR="00C14B34" w:rsidRDefault="00C14B34" w:rsidP="00C14B34">
      <w:pPr>
        <w:pStyle w:val="Bulletpoint"/>
      </w:pPr>
      <w:r>
        <w:t>Phong Hậu:</w:t>
      </w:r>
    </w:p>
    <w:p w14:paraId="1F9E2503" w14:textId="77777777" w:rsidR="00C14B34" w:rsidRDefault="00C14B34" w:rsidP="00A46290">
      <w:pPr>
        <w:pStyle w:val="Sub-bullet"/>
      </w:pPr>
      <w:r>
        <w:t>N</w:t>
      </w:r>
      <w:r>
        <w:rPr>
          <w:rFonts w:hint="cs"/>
        </w:rPr>
        <w:t>ư</w:t>
      </w:r>
      <w:r>
        <w:t>ớc đi phong quân thành hậu mà không ăn quân sẽ đ</w:t>
      </w:r>
      <w:r>
        <w:rPr>
          <w:rFonts w:hint="cs"/>
        </w:rPr>
        <w:t>ư</w:t>
      </w:r>
      <w:r>
        <w:t>ợc cộng điểm số cao (PromoteBias).</w:t>
      </w:r>
    </w:p>
    <w:p w14:paraId="12BB9F55" w14:textId="12F84D85" w:rsidR="00C14B34" w:rsidRDefault="00C14B34" w:rsidP="00A46290">
      <w:pPr>
        <w:pStyle w:val="Bulletpoint"/>
      </w:pPr>
      <w:r>
        <w:t>N</w:t>
      </w:r>
      <w:r>
        <w:rPr>
          <w:rFonts w:hint="cs"/>
        </w:rPr>
        <w:t>ư</w:t>
      </w:r>
      <w:r>
        <w:t>ớ</w:t>
      </w:r>
      <w:r w:rsidR="00A46290">
        <w:t>c đi th</w:t>
      </w:r>
      <w:r>
        <w:rPr>
          <w:rFonts w:hint="cs"/>
        </w:rPr>
        <w:t>ư</w:t>
      </w:r>
      <w:r>
        <w:t>ờng (Quiet Moves):</w:t>
      </w:r>
    </w:p>
    <w:p w14:paraId="42DC3FF1" w14:textId="4F1FCB55" w:rsidR="00C14B34" w:rsidRDefault="00C14B34" w:rsidP="00A46290">
      <w:pPr>
        <w:pStyle w:val="Sub-bullet"/>
      </w:pPr>
      <w:r>
        <w:rPr>
          <w:rFonts w:hint="eastAsia"/>
        </w:rPr>
        <w:t>Đ</w:t>
      </w:r>
      <w:r>
        <w:t>iểm số đ</w:t>
      </w:r>
      <w:r>
        <w:rPr>
          <w:rFonts w:hint="cs"/>
        </w:rPr>
        <w:t>ư</w:t>
      </w:r>
      <w:r>
        <w:t>ợc điều chỉnh dựa trên giá trị của ô đích so với ô bắt đầu của quân cờ, theo</w:t>
      </w:r>
      <w:r w:rsidR="00DA126D">
        <w:t xml:space="preserve"> bản đồ giá trị</w:t>
      </w:r>
      <w:r>
        <w:t xml:space="preserve"> (PieceSquareTable).</w:t>
      </w:r>
    </w:p>
    <w:p w14:paraId="168DE602" w14:textId="77777777" w:rsidR="00C14B34" w:rsidRDefault="00C14B34" w:rsidP="00A46290">
      <w:pPr>
        <w:pStyle w:val="Sub-bullet"/>
      </w:pPr>
      <w:r>
        <w:t>Nếu ô đích bị quân tốt của đối ph</w:t>
      </w:r>
      <w:r>
        <w:rPr>
          <w:rFonts w:hint="cs"/>
        </w:rPr>
        <w:t>ươ</w:t>
      </w:r>
      <w:r>
        <w:t>ng tấn công, điểm số sẽ bị trừ đi.</w:t>
      </w:r>
    </w:p>
    <w:p w14:paraId="5CBD8BF4" w14:textId="77777777" w:rsidR="00C14B34" w:rsidRDefault="00C14B34" w:rsidP="00DA126D">
      <w:pPr>
        <w:pStyle w:val="Bulletpoint"/>
      </w:pPr>
      <w:r>
        <w:t>Các n</w:t>
      </w:r>
      <w:r>
        <w:rPr>
          <w:rFonts w:hint="cs"/>
        </w:rPr>
        <w:t>ư</w:t>
      </w:r>
      <w:r>
        <w:t>ớc đi giết (Killer Moves) và các n</w:t>
      </w:r>
      <w:r>
        <w:rPr>
          <w:rFonts w:hint="cs"/>
        </w:rPr>
        <w:t>ư</w:t>
      </w:r>
      <w:r>
        <w:t>ớc đi có lịch sử tốt cũng đ</w:t>
      </w:r>
      <w:r>
        <w:rPr>
          <w:rFonts w:hint="cs"/>
        </w:rPr>
        <w:t>ư</w:t>
      </w:r>
      <w:r>
        <w:t>ợc cộng thêm điểm số t</w:t>
      </w:r>
      <w:r>
        <w:rPr>
          <w:rFonts w:hint="cs"/>
        </w:rPr>
        <w:t>ươ</w:t>
      </w:r>
      <w:r>
        <w:t>ng ứng.</w:t>
      </w:r>
    </w:p>
    <w:p w14:paraId="6EAEF671" w14:textId="6E31590E" w:rsidR="00C14B34" w:rsidRPr="00C272D5" w:rsidRDefault="00C14B34" w:rsidP="00C272D5">
      <w:pPr>
        <w:pStyle w:val="ListParagraph"/>
        <w:numPr>
          <w:ilvl w:val="0"/>
          <w:numId w:val="16"/>
        </w:numPr>
        <w:rPr>
          <w:b/>
          <w:bCs/>
        </w:rPr>
      </w:pPr>
      <w:r w:rsidRPr="00C272D5">
        <w:rPr>
          <w:b/>
          <w:bCs/>
        </w:rPr>
        <w:t>Sắ</w:t>
      </w:r>
      <w:r w:rsidR="00C272D5" w:rsidRPr="00C272D5">
        <w:rPr>
          <w:b/>
          <w:bCs/>
        </w:rPr>
        <w:t>p x</w:t>
      </w:r>
      <w:r w:rsidRPr="00C272D5">
        <w:rPr>
          <w:b/>
          <w:bCs/>
        </w:rPr>
        <w:t>ế</w:t>
      </w:r>
      <w:r w:rsidR="00C272D5" w:rsidRPr="00C272D5">
        <w:rPr>
          <w:b/>
          <w:bCs/>
        </w:rPr>
        <w:t>p n</w:t>
      </w:r>
      <w:r w:rsidRPr="00C272D5">
        <w:rPr>
          <w:rFonts w:hint="cs"/>
          <w:b/>
          <w:bCs/>
        </w:rPr>
        <w:t>ư</w:t>
      </w:r>
      <w:r w:rsidRPr="00C272D5">
        <w:rPr>
          <w:b/>
          <w:bCs/>
        </w:rPr>
        <w:t>ớ</w:t>
      </w:r>
      <w:r w:rsidR="00C272D5" w:rsidRPr="00C272D5">
        <w:rPr>
          <w:b/>
          <w:bCs/>
        </w:rPr>
        <w:t>c đi (quicksort)</w:t>
      </w:r>
    </w:p>
    <w:p w14:paraId="22AC81F1" w14:textId="43A37031" w:rsidR="00813DDE" w:rsidRPr="00202EA7" w:rsidRDefault="00C14B34" w:rsidP="00C14B34">
      <w:r>
        <w:t>Sau khi tất cả các n</w:t>
      </w:r>
      <w:r>
        <w:rPr>
          <w:rFonts w:hint="cs"/>
        </w:rPr>
        <w:t>ư</w:t>
      </w:r>
      <w:r>
        <w:t>ớc đi đã đ</w:t>
      </w:r>
      <w:r>
        <w:rPr>
          <w:rFonts w:hint="cs"/>
        </w:rPr>
        <w:t>ư</w:t>
      </w:r>
      <w:r>
        <w:t>ợc gán điểm số, chúng đ</w:t>
      </w:r>
      <w:r>
        <w:rPr>
          <w:rFonts w:hint="cs"/>
        </w:rPr>
        <w:t>ư</w:t>
      </w:r>
      <w:r>
        <w:t>ợc sắp xếp theo thứ tự giảm dần của điểm số bằng thuật toán Quicksort</w:t>
      </w:r>
      <w:r w:rsidR="00C272D5">
        <w:t>.</w:t>
      </w:r>
    </w:p>
    <w:p w14:paraId="281D501B" w14:textId="4630A411" w:rsidR="003C4B84" w:rsidRDefault="003C4B84" w:rsidP="00626BB2">
      <w:pPr>
        <w:pStyle w:val="Heading3"/>
      </w:pPr>
      <w:bookmarkStart w:id="75" w:name="_Toc168744620"/>
      <w:r w:rsidRPr="003C4B84">
        <w:t>Tìm kiếm yên tĩnh (Quiescence Search)</w:t>
      </w:r>
      <w:bookmarkEnd w:id="75"/>
    </w:p>
    <w:p w14:paraId="0DAC9416" w14:textId="00B82F57" w:rsidR="00DA7E0B" w:rsidRPr="00DA7E0B" w:rsidRDefault="005576DC" w:rsidP="00DA7E0B">
      <w:hyperlink r:id="rId18" w:history="1">
        <w:r w:rsidR="00DA7E0B" w:rsidRPr="00DA7E0B">
          <w:rPr>
            <w:color w:val="0000FF"/>
            <w:u w:val="single"/>
          </w:rPr>
          <w:t>Quiescence Search - Chessprogramming wiki</w:t>
        </w:r>
      </w:hyperlink>
    </w:p>
    <w:p w14:paraId="31DD82C0" w14:textId="771B5A62" w:rsidR="0097395F" w:rsidRDefault="0097395F" w:rsidP="0097395F">
      <w:r>
        <w:t>Khi đạt đến độ sâu tối đa, Minimax gọi thuật toán Quiescence Search để tiếp tục mở rộng cây tìm kiếm với các n</w:t>
      </w:r>
      <w:r>
        <w:rPr>
          <w:rFonts w:hint="cs"/>
        </w:rPr>
        <w:t>ư</w:t>
      </w:r>
      <w:r>
        <w:t>ớc đi nguy hiểm (nh</w:t>
      </w:r>
      <w:r>
        <w:rPr>
          <w:rFonts w:hint="cs"/>
        </w:rPr>
        <w:t>ư</w:t>
      </w:r>
      <w:r>
        <w:t xml:space="preserve"> ăn quân, chiếu tướng,…).</w:t>
      </w:r>
    </w:p>
    <w:p w14:paraId="22FE01B0" w14:textId="2E850690" w:rsidR="004767EE" w:rsidRDefault="0097395F" w:rsidP="0097395F">
      <w:r>
        <w:t>Quiescence Search giúp tránh đánh giá sai lầm từ các thế cờ không ổn định</w:t>
      </w:r>
      <w:r w:rsidR="00850036">
        <w:t>, gọi là “horizon effect”</w:t>
      </w:r>
      <w:r w:rsidR="004767EE">
        <w:t xml:space="preserve"> khi mà đạt đến độ sâu giới hạn của cây tìm kiếm nhưng có thể ngay sau đó là một nước đi nguy hiểm</w:t>
      </w:r>
      <w:r w:rsidR="001C4C9B">
        <w:t xml:space="preserve"> mà chess bot sẽ không thể nhận biết được nếu dừng tìm kiếm ngay lúc đó.</w:t>
      </w:r>
    </w:p>
    <w:p w14:paraId="070B5384" w14:textId="72AE74BB" w:rsidR="003C4B84" w:rsidRDefault="004767EE" w:rsidP="0097395F">
      <w:r>
        <w:lastRenderedPageBreak/>
        <w:t>Thuật toán c</w:t>
      </w:r>
      <w:r w:rsidR="0097395F">
        <w:t>hỉ dừng lại khi bàn cờ tĩnh lặng</w:t>
      </w:r>
      <w:r>
        <w:t xml:space="preserve"> (không còn các nước nguy hiểm)</w:t>
      </w:r>
      <w:r w:rsidR="0097395F">
        <w:t>, sau đó</w:t>
      </w:r>
      <w:r>
        <w:t xml:space="preserve"> n</w:t>
      </w:r>
      <w:r w:rsidR="005D436B">
        <w:t>ó</w:t>
      </w:r>
      <w:r w:rsidR="0097395F">
        <w:t xml:space="preserve"> gọi hàm Evaluation để tính toán giá trị</w:t>
      </w:r>
      <w:r w:rsidR="008557A9">
        <w:t xml:space="preserve"> eval</w:t>
      </w:r>
      <w:r w:rsidR="009206F4">
        <w:t xml:space="preserve"> dựa trên thế cờ hiện tại.</w:t>
      </w:r>
    </w:p>
    <w:p w14:paraId="10363F45" w14:textId="1F92A664" w:rsidR="005D436B" w:rsidRDefault="005D436B" w:rsidP="0097395F">
      <w:r w:rsidRPr="005D436B">
        <w:rPr>
          <w:b/>
          <w:bCs/>
        </w:rPr>
        <w:t>Ví dụ:</w:t>
      </w:r>
      <w:r>
        <w:t xml:space="preserve"> Nếu thế cờ ở độ sâu cuối cùng của cây tìm kiếm là một nước lấy hậu ăn xe đối phương, nếu chess bot dừng tìm kiếm và tiến hành đánh giá bàn cờ luôn thì chắc chắc thế cờ này sẽ có một giá trị</w:t>
      </w:r>
      <w:r w:rsidR="008557A9">
        <w:t xml:space="preserve"> eval</w:t>
      </w:r>
      <w:r>
        <w:t xml:space="preserve"> cao có lợi cho bot. Tuy nhiên nếu như ngay sau thế cờ đó thì đối phương có thể bắt ngược lại</w:t>
      </w:r>
      <w:r w:rsidR="00D26973">
        <w:t xml:space="preserve"> quân</w:t>
      </w:r>
      <w:r>
        <w:t xml:space="preserve"> hậu của mình thì nó lại là một thế cờ bất lợi khi </w:t>
      </w:r>
      <w:r w:rsidR="00717D6A">
        <w:t>bot</w:t>
      </w:r>
      <w:r>
        <w:t xml:space="preserve"> đã đổi hậu lấy xe đối phương. Quiescience Search sẽ giúp chess bot mở rộng cây tìm kiếm ra các nước bắt quân đó để chắc chắc rằng một nước cờ là tối ưu nhất</w:t>
      </w:r>
      <w:r w:rsidR="00717D6A">
        <w:t xml:space="preserve"> có thể.</w:t>
      </w:r>
    </w:p>
    <w:p w14:paraId="4EFD7E6A" w14:textId="6113B8DB" w:rsidR="009206F4" w:rsidRPr="009206F4" w:rsidRDefault="009206F4" w:rsidP="00626BB2">
      <w:pPr>
        <w:pStyle w:val="Heading3"/>
      </w:pPr>
      <w:bookmarkStart w:id="76" w:name="_Toc168744621"/>
      <w:r w:rsidRPr="009206F4">
        <w:t>L</w:t>
      </w:r>
      <w:r w:rsidRPr="009206F4">
        <w:rPr>
          <w:rFonts w:hint="cs"/>
        </w:rPr>
        <w:t>ư</w:t>
      </w:r>
      <w:r w:rsidRPr="009206F4">
        <w:t>u trữ kết quả</w:t>
      </w:r>
      <w:r w:rsidR="00ED4484">
        <w:t xml:space="preserve"> bằng Transposition Table</w:t>
      </w:r>
      <w:bookmarkEnd w:id="76"/>
    </w:p>
    <w:p w14:paraId="0B900CDD" w14:textId="4E755FCB" w:rsidR="003F5015" w:rsidRPr="003C3FD2" w:rsidRDefault="000E322C" w:rsidP="003F5015">
      <w:pPr>
        <w:pStyle w:val="ListParagraph"/>
        <w:numPr>
          <w:ilvl w:val="0"/>
          <w:numId w:val="17"/>
        </w:numPr>
        <w:rPr>
          <w:b/>
          <w:bCs/>
        </w:rPr>
      </w:pPr>
      <w:r w:rsidRPr="003C3FD2">
        <w:rPr>
          <w:b/>
          <w:bCs/>
        </w:rPr>
        <w:t>Cấu trúc của Transposition Table</w:t>
      </w:r>
    </w:p>
    <w:p w14:paraId="07CE7AE5" w14:textId="10450E92" w:rsidR="003F5015" w:rsidRDefault="003F5015" w:rsidP="003F5015">
      <w:r>
        <w:t>Transposition Table đ</w:t>
      </w:r>
      <w:r>
        <w:rPr>
          <w:rFonts w:hint="cs"/>
        </w:rPr>
        <w:t>ư</w:t>
      </w:r>
      <w:r>
        <w:t>ợc triển khai d</w:t>
      </w:r>
      <w:r>
        <w:rPr>
          <w:rFonts w:hint="cs"/>
        </w:rPr>
        <w:t>ư</w:t>
      </w:r>
      <w:r>
        <w:t>ới dạng một mảng các entry mỗi entry chứa các thông tin sau:</w:t>
      </w:r>
    </w:p>
    <w:p w14:paraId="63C36F93" w14:textId="77777777" w:rsidR="001A448D" w:rsidRDefault="001A448D" w:rsidP="003F5015">
      <w:pPr>
        <w:pStyle w:val="Bulletpoint"/>
      </w:pPr>
      <w:r w:rsidRPr="00D1164C">
        <w:rPr>
          <w:b/>
          <w:bCs/>
        </w:rPr>
        <w:t xml:space="preserve">Key: </w:t>
      </w:r>
      <w:r>
        <w:t>Zobrist key của vị trí cờ (đại diện cho trạng thái bàn cờ).</w:t>
      </w:r>
    </w:p>
    <w:p w14:paraId="5B9C4686" w14:textId="687FDD5E" w:rsidR="001A448D" w:rsidRDefault="001A448D" w:rsidP="003F5015">
      <w:pPr>
        <w:pStyle w:val="Bulletpoint"/>
      </w:pPr>
      <w:r w:rsidRPr="00D1164C">
        <w:rPr>
          <w:b/>
          <w:bCs/>
        </w:rPr>
        <w:t xml:space="preserve">Value: </w:t>
      </w:r>
      <w:r>
        <w:t xml:space="preserve">Giá trị đánh giá của </w:t>
      </w:r>
      <w:r w:rsidR="003C3FD2">
        <w:t>trạng thái bàn cờ.</w:t>
      </w:r>
    </w:p>
    <w:p w14:paraId="154A60A5" w14:textId="77777777" w:rsidR="001A448D" w:rsidRDefault="001A448D" w:rsidP="003F5015">
      <w:pPr>
        <w:pStyle w:val="Bulletpoint"/>
      </w:pPr>
      <w:r w:rsidRPr="00D1164C">
        <w:rPr>
          <w:b/>
          <w:bCs/>
        </w:rPr>
        <w:t xml:space="preserve">Move: </w:t>
      </w:r>
      <w:r>
        <w:t>N</w:t>
      </w:r>
      <w:r>
        <w:rPr>
          <w:rFonts w:hint="cs"/>
        </w:rPr>
        <w:t>ư</w:t>
      </w:r>
      <w:r>
        <w:t>ớc đi đã đ</w:t>
      </w:r>
      <w:r>
        <w:rPr>
          <w:rFonts w:hint="cs"/>
        </w:rPr>
        <w:t>ư</w:t>
      </w:r>
      <w:r>
        <w:t>ợc thực hiện để đến vị trí này.</w:t>
      </w:r>
    </w:p>
    <w:p w14:paraId="616A44E0" w14:textId="292C7844" w:rsidR="001A448D" w:rsidRDefault="001A448D" w:rsidP="003F5015">
      <w:pPr>
        <w:pStyle w:val="Bulletpoint"/>
      </w:pPr>
      <w:r w:rsidRPr="00D1164C">
        <w:rPr>
          <w:b/>
          <w:bCs/>
        </w:rPr>
        <w:t xml:space="preserve">Depth: </w:t>
      </w:r>
      <w:r>
        <w:t xml:space="preserve">Độ sâu của cây tìm kiếm kể từ </w:t>
      </w:r>
      <w:r w:rsidR="0063397E">
        <w:t>gốc cho đến</w:t>
      </w:r>
      <w:r>
        <w:t xml:space="preserve"> vị trí này.</w:t>
      </w:r>
    </w:p>
    <w:p w14:paraId="5C5765A9" w14:textId="0C66F94A" w:rsidR="00E76BA8" w:rsidRDefault="001A448D" w:rsidP="003F5015">
      <w:pPr>
        <w:pStyle w:val="Bulletpoint"/>
      </w:pPr>
      <w:r w:rsidRPr="00D1164C">
        <w:rPr>
          <w:b/>
          <w:bCs/>
        </w:rPr>
        <w:t>NodeType:</w:t>
      </w:r>
      <w:r>
        <w:t xml:space="preserve"> Loại nút (chính xác, giới hạn d</w:t>
      </w:r>
      <w:r>
        <w:rPr>
          <w:rFonts w:hint="cs"/>
        </w:rPr>
        <w:t>ư</w:t>
      </w:r>
      <w:r>
        <w:t>ới, hoặc giới hạn trên) của giá trị đánh giá.</w:t>
      </w:r>
    </w:p>
    <w:p w14:paraId="27A35479" w14:textId="7AD44E1A" w:rsidR="003F5015" w:rsidRDefault="003F5015" w:rsidP="003F5015">
      <w:r>
        <w:t xml:space="preserve">Trong đó </w:t>
      </w:r>
      <w:r w:rsidR="008F350C">
        <w:t xml:space="preserve">NodeType là một giá trị </w:t>
      </w:r>
      <w:r w:rsidR="008F350C" w:rsidRPr="008F350C">
        <w:t>biểu thị cách giá trị đánh giá đ</w:t>
      </w:r>
      <w:r w:rsidR="008F350C" w:rsidRPr="008F350C">
        <w:rPr>
          <w:rFonts w:hint="cs"/>
        </w:rPr>
        <w:t>ư</w:t>
      </w:r>
      <w:r w:rsidR="008F350C" w:rsidRPr="008F350C">
        <w:t>ợc l</w:t>
      </w:r>
      <w:r w:rsidR="008F350C" w:rsidRPr="008F350C">
        <w:rPr>
          <w:rFonts w:hint="cs"/>
        </w:rPr>
        <w:t>ư</w:t>
      </w:r>
      <w:r w:rsidR="008F350C" w:rsidRPr="008F350C">
        <w:t>u trữ và cách nó nên đ</w:t>
      </w:r>
      <w:r w:rsidR="008F350C" w:rsidRPr="008F350C">
        <w:rPr>
          <w:rFonts w:hint="cs"/>
        </w:rPr>
        <w:t>ư</w:t>
      </w:r>
      <w:r w:rsidR="008F350C" w:rsidRPr="008F350C">
        <w:t>ợc sử dụng trong quá trình tìm kiếm tiếp theo</w:t>
      </w:r>
      <w:r w:rsidR="008F350C">
        <w:t>.</w:t>
      </w:r>
      <w:r w:rsidR="00551502">
        <w:t xml:space="preserve"> </w:t>
      </w:r>
      <w:r w:rsidR="00551502" w:rsidRPr="00551502">
        <w:t>Có ba loại nút chính: Exact, LowerBound, và UpperBound. D</w:t>
      </w:r>
      <w:r w:rsidR="00551502" w:rsidRPr="00551502">
        <w:rPr>
          <w:rFonts w:hint="cs"/>
        </w:rPr>
        <w:t>ư</w:t>
      </w:r>
      <w:r w:rsidR="00551502" w:rsidRPr="00551502">
        <w:t>ới đây là giải thích chi tiết về từng loại nút và ý nghĩa của chúng.</w:t>
      </w:r>
    </w:p>
    <w:p w14:paraId="4FE1FFD5" w14:textId="6A676C0B" w:rsidR="00551502" w:rsidRDefault="00551502" w:rsidP="005B471A">
      <w:pPr>
        <w:pStyle w:val="Bulletpoint"/>
      </w:pPr>
      <w:r w:rsidRPr="005B471A">
        <w:rPr>
          <w:b/>
          <w:bCs/>
        </w:rPr>
        <w:t xml:space="preserve">Exact </w:t>
      </w:r>
      <w:r w:rsidR="00B04B07" w:rsidRPr="005B471A">
        <w:rPr>
          <w:b/>
          <w:bCs/>
        </w:rPr>
        <w:t>(chính xác)</w:t>
      </w:r>
      <w:r w:rsidRPr="005B471A">
        <w:rPr>
          <w:b/>
          <w:bCs/>
        </w:rPr>
        <w:t>:</w:t>
      </w:r>
      <w:r>
        <w:t xml:space="preserve"> Giá trị đánh giá đ</w:t>
      </w:r>
      <w:r>
        <w:rPr>
          <w:rFonts w:hint="cs"/>
        </w:rPr>
        <w:t>ư</w:t>
      </w:r>
      <w:r>
        <w:t>ợc l</w:t>
      </w:r>
      <w:r>
        <w:rPr>
          <w:rFonts w:hint="cs"/>
        </w:rPr>
        <w:t>ư</w:t>
      </w:r>
      <w:r>
        <w:t>u trữ là giá trị chính xác của vị trí cờ đã đ</w:t>
      </w:r>
      <w:r>
        <w:rPr>
          <w:rFonts w:hint="cs"/>
        </w:rPr>
        <w:t>ư</w:t>
      </w:r>
      <w:r>
        <w:t xml:space="preserve">ợc đánh giá. </w:t>
      </w:r>
      <w:r>
        <w:rPr>
          <w:rFonts w:hint="eastAsia"/>
        </w:rPr>
        <w:t>Đâ</w:t>
      </w:r>
      <w:r>
        <w:t>y là tr</w:t>
      </w:r>
      <w:r>
        <w:rPr>
          <w:rFonts w:hint="cs"/>
        </w:rPr>
        <w:t>ư</w:t>
      </w:r>
      <w:r>
        <w:t>ờng hợp lý t</w:t>
      </w:r>
      <w:r>
        <w:rPr>
          <w:rFonts w:hint="cs"/>
        </w:rPr>
        <w:t>ư</w:t>
      </w:r>
      <w:r>
        <w:t>ởng khi một vị trí đã đ</w:t>
      </w:r>
      <w:r>
        <w:rPr>
          <w:rFonts w:hint="cs"/>
        </w:rPr>
        <w:t>ư</w:t>
      </w:r>
      <w:r>
        <w:t>ợc tìm kiếm đủ sâu và đánh giá chính xác, không cần phải tìm kiếm thêm.</w:t>
      </w:r>
    </w:p>
    <w:p w14:paraId="497CCC71" w14:textId="4567BE93" w:rsidR="00B04B07" w:rsidRDefault="00B04B07" w:rsidP="005B471A">
      <w:pPr>
        <w:pStyle w:val="Bulletpoint"/>
      </w:pPr>
      <w:r w:rsidRPr="005B471A">
        <w:rPr>
          <w:b/>
          <w:bCs/>
        </w:rPr>
        <w:t>LowerBound (cận d</w:t>
      </w:r>
      <w:r w:rsidRPr="005B471A">
        <w:rPr>
          <w:rFonts w:hint="cs"/>
          <w:b/>
          <w:bCs/>
        </w:rPr>
        <w:t>ư</w:t>
      </w:r>
      <w:r w:rsidRPr="005B471A">
        <w:rPr>
          <w:b/>
          <w:bCs/>
        </w:rPr>
        <w:t>ới)</w:t>
      </w:r>
      <w:r w:rsidR="005B471A">
        <w:rPr>
          <w:b/>
          <w:bCs/>
        </w:rPr>
        <w:t>:</w:t>
      </w:r>
      <w:r w:rsidRPr="005B471A">
        <w:rPr>
          <w:b/>
          <w:bCs/>
        </w:rPr>
        <w:t xml:space="preserve"> </w:t>
      </w:r>
      <w:r>
        <w:t>Giá trị đánh giá đ</w:t>
      </w:r>
      <w:r>
        <w:rPr>
          <w:rFonts w:hint="cs"/>
        </w:rPr>
        <w:t>ư</w:t>
      </w:r>
      <w:r>
        <w:t>ợc l</w:t>
      </w:r>
      <w:r>
        <w:rPr>
          <w:rFonts w:hint="cs"/>
        </w:rPr>
        <w:t>ư</w:t>
      </w:r>
      <w:r>
        <w:t>u trữ là giới hạn d</w:t>
      </w:r>
      <w:r>
        <w:rPr>
          <w:rFonts w:hint="cs"/>
        </w:rPr>
        <w:t>ư</w:t>
      </w:r>
      <w:r>
        <w:t>ới của giá trị thực tế. Điều này có nghĩa là giá trị thực tế của vị trí này có thể cao h</w:t>
      </w:r>
      <w:r>
        <w:rPr>
          <w:rFonts w:hint="cs"/>
        </w:rPr>
        <w:t>ơ</w:t>
      </w:r>
      <w:r>
        <w:t>n hoặc bằng giá trị đ</w:t>
      </w:r>
      <w:r>
        <w:rPr>
          <w:rFonts w:hint="cs"/>
        </w:rPr>
        <w:t>ư</w:t>
      </w:r>
      <w:r>
        <w:t>ợc l</w:t>
      </w:r>
      <w:r>
        <w:rPr>
          <w:rFonts w:hint="cs"/>
        </w:rPr>
        <w:t>ư</w:t>
      </w:r>
      <w:r>
        <w:t>u trữ.</w:t>
      </w:r>
      <w:r w:rsidR="003C3FD2">
        <w:t xml:space="preserve"> </w:t>
      </w:r>
      <w:r w:rsidR="003C3FD2" w:rsidRPr="003C3FD2">
        <w:t>Loại nút này th</w:t>
      </w:r>
      <w:r w:rsidR="003C3FD2" w:rsidRPr="003C3FD2">
        <w:rPr>
          <w:rFonts w:hint="cs"/>
        </w:rPr>
        <w:t>ư</w:t>
      </w:r>
      <w:r w:rsidR="003C3FD2" w:rsidRPr="003C3FD2">
        <w:t>ờng xuất hiện khi xảy ra beta cut-off trong quá trình tìm kiếm alpha-beta.</w:t>
      </w:r>
    </w:p>
    <w:p w14:paraId="72B09940" w14:textId="058E9127" w:rsidR="00DB497E" w:rsidRDefault="005B471A" w:rsidP="00DB497E">
      <w:pPr>
        <w:pStyle w:val="Bulletpoint"/>
      </w:pPr>
      <w:r w:rsidRPr="005B471A">
        <w:rPr>
          <w:b/>
          <w:bCs/>
        </w:rPr>
        <w:t>UpperBound (cận trên):</w:t>
      </w:r>
      <w:r>
        <w:t xml:space="preserve"> Giá trị đánh giá đ</w:t>
      </w:r>
      <w:r>
        <w:rPr>
          <w:rFonts w:hint="cs"/>
        </w:rPr>
        <w:t>ư</w:t>
      </w:r>
      <w:r>
        <w:t>ợc l</w:t>
      </w:r>
      <w:r>
        <w:rPr>
          <w:rFonts w:hint="cs"/>
        </w:rPr>
        <w:t>ư</w:t>
      </w:r>
      <w:r>
        <w:t>u trữ là giới hạn trên của giá trị thực tế. Điều này có nghĩa là giá trị thực tế của vị trí này có thể thấp h</w:t>
      </w:r>
      <w:r>
        <w:rPr>
          <w:rFonts w:hint="cs"/>
        </w:rPr>
        <w:t>ơ</w:t>
      </w:r>
      <w:r>
        <w:t>n hoặc bằng giá trị đ</w:t>
      </w:r>
      <w:r>
        <w:rPr>
          <w:rFonts w:hint="cs"/>
        </w:rPr>
        <w:t>ư</w:t>
      </w:r>
      <w:r>
        <w:t>ợc l</w:t>
      </w:r>
      <w:r>
        <w:rPr>
          <w:rFonts w:hint="cs"/>
        </w:rPr>
        <w:t>ư</w:t>
      </w:r>
      <w:r>
        <w:t>u trữ. Loại nút này th</w:t>
      </w:r>
      <w:r>
        <w:rPr>
          <w:rFonts w:hint="cs"/>
        </w:rPr>
        <w:t>ư</w:t>
      </w:r>
      <w:r>
        <w:t>ờng xuất hiện khi không có n</w:t>
      </w:r>
      <w:r>
        <w:rPr>
          <w:rFonts w:hint="cs"/>
        </w:rPr>
        <w:t>ư</w:t>
      </w:r>
      <w:r>
        <w:t>ớc đi nào trong vị trí hiện tại mang lại giá trị tốt h</w:t>
      </w:r>
      <w:r>
        <w:rPr>
          <w:rFonts w:hint="cs"/>
        </w:rPr>
        <w:t>ơ</w:t>
      </w:r>
      <w:r>
        <w:t>n alpha trong quá trình tìm kiếm alpha-beta.</w:t>
      </w:r>
    </w:p>
    <w:p w14:paraId="7CF9F533" w14:textId="0B41E1E7" w:rsidR="00DB497E" w:rsidRPr="001426BE" w:rsidRDefault="00DB497E" w:rsidP="00DB497E">
      <w:pPr>
        <w:pStyle w:val="Bulletpoint"/>
        <w:numPr>
          <w:ilvl w:val="0"/>
          <w:numId w:val="17"/>
        </w:numPr>
        <w:rPr>
          <w:b/>
          <w:bCs/>
        </w:rPr>
      </w:pPr>
      <w:r w:rsidRPr="001426BE">
        <w:rPr>
          <w:b/>
          <w:bCs/>
        </w:rPr>
        <w:t>Cách hoạt động của Transposition Table</w:t>
      </w:r>
    </w:p>
    <w:p w14:paraId="09C4569E" w14:textId="445ED387" w:rsidR="0063397E" w:rsidRDefault="0063397E" w:rsidP="0063397E">
      <w:r w:rsidRPr="001426BE">
        <w:rPr>
          <w:b/>
          <w:bCs/>
        </w:rPr>
        <w:t>L</w:t>
      </w:r>
      <w:r w:rsidRPr="001426BE">
        <w:rPr>
          <w:rFonts w:hint="cs"/>
          <w:b/>
          <w:bCs/>
        </w:rPr>
        <w:t>ư</w:t>
      </w:r>
      <w:r w:rsidRPr="001426BE">
        <w:rPr>
          <w:b/>
          <w:bCs/>
        </w:rPr>
        <w:t>u Trữ:</w:t>
      </w:r>
      <w:r w:rsidRPr="0063397E">
        <w:t xml:space="preserve"> Khi một vị trí cờ đ</w:t>
      </w:r>
      <w:r w:rsidRPr="0063397E">
        <w:rPr>
          <w:rFonts w:hint="cs"/>
        </w:rPr>
        <w:t>ư</w:t>
      </w:r>
      <w:r w:rsidRPr="0063397E">
        <w:t>ợc đánh giá, kết quả của nó sẽ đ</w:t>
      </w:r>
      <w:r w:rsidRPr="0063397E">
        <w:rPr>
          <w:rFonts w:hint="cs"/>
        </w:rPr>
        <w:t>ư</w:t>
      </w:r>
      <w:r w:rsidRPr="0063397E">
        <w:t>ợc l</w:t>
      </w:r>
      <w:r w:rsidRPr="0063397E">
        <w:rPr>
          <w:rFonts w:hint="cs"/>
        </w:rPr>
        <w:t>ư</w:t>
      </w:r>
      <w:r w:rsidRPr="0063397E">
        <w:t>u vào bảng cùng với zobrist key và độ sâu tìm kiếm.</w:t>
      </w:r>
    </w:p>
    <w:p w14:paraId="7762FEB2" w14:textId="0D26A57A" w:rsidR="00D1164C" w:rsidRDefault="00D1164C" w:rsidP="0063397E">
      <w:r w:rsidRPr="001426BE">
        <w:rPr>
          <w:b/>
          <w:bCs/>
        </w:rPr>
        <w:lastRenderedPageBreak/>
        <w:t>Tra Cứu:</w:t>
      </w:r>
      <w:r w:rsidRPr="00D1164C">
        <w:t xml:space="preserve"> Tr</w:t>
      </w:r>
      <w:r w:rsidRPr="00D1164C">
        <w:rPr>
          <w:rFonts w:hint="cs"/>
        </w:rPr>
        <w:t>ư</w:t>
      </w:r>
      <w:r w:rsidRPr="00D1164C">
        <w:t>ớc khi đánh giá một vị trí mới, chess bot sẽ kiểm tra xem vị trí này đã đ</w:t>
      </w:r>
      <w:r w:rsidRPr="00D1164C">
        <w:rPr>
          <w:rFonts w:hint="cs"/>
        </w:rPr>
        <w:t>ư</w:t>
      </w:r>
      <w:r w:rsidRPr="00D1164C">
        <w:t>ợc đánh giá tr</w:t>
      </w:r>
      <w:r w:rsidRPr="00D1164C">
        <w:rPr>
          <w:rFonts w:hint="cs"/>
        </w:rPr>
        <w:t>ư</w:t>
      </w:r>
      <w:r w:rsidRPr="00D1164C">
        <w:t>ớc đó hay ch</w:t>
      </w:r>
      <w:r w:rsidRPr="00D1164C">
        <w:rPr>
          <w:rFonts w:hint="cs"/>
        </w:rPr>
        <w:t>ư</w:t>
      </w:r>
      <w:r w:rsidRPr="00D1164C">
        <w:t>a. Nếu có, nó sẽ sử dụng giá trị đã l</w:t>
      </w:r>
      <w:r w:rsidRPr="00D1164C">
        <w:rPr>
          <w:rFonts w:hint="cs"/>
        </w:rPr>
        <w:t>ư</w:t>
      </w:r>
      <w:r w:rsidRPr="00D1164C">
        <w:t>u để tránh việc tính toán lại.</w:t>
      </w:r>
    </w:p>
    <w:p w14:paraId="62E01A4C" w14:textId="18BEA490" w:rsidR="00D1164C" w:rsidRPr="00E247E9" w:rsidRDefault="00D1164C" w:rsidP="00E247E9">
      <w:pPr>
        <w:pStyle w:val="ListParagraph"/>
        <w:numPr>
          <w:ilvl w:val="0"/>
          <w:numId w:val="17"/>
        </w:numPr>
        <w:rPr>
          <w:b/>
          <w:bCs/>
        </w:rPr>
      </w:pPr>
      <w:r w:rsidRPr="00E247E9">
        <w:rPr>
          <w:b/>
          <w:bCs/>
        </w:rPr>
        <w:t>Lợi ích khi sử dụng Transposition Table</w:t>
      </w:r>
    </w:p>
    <w:p w14:paraId="3C052A94" w14:textId="5AFA00AB" w:rsidR="00D1164C" w:rsidRDefault="00D1164C" w:rsidP="00D1164C">
      <w:r w:rsidRPr="00E247E9">
        <w:rPr>
          <w:b/>
          <w:bCs/>
        </w:rPr>
        <w:t xml:space="preserve">Tối </w:t>
      </w:r>
      <w:r w:rsidRPr="00E247E9">
        <w:rPr>
          <w:rFonts w:hint="cs"/>
          <w:b/>
          <w:bCs/>
        </w:rPr>
        <w:t>ư</w:t>
      </w:r>
      <w:r w:rsidRPr="00E247E9">
        <w:rPr>
          <w:b/>
          <w:bCs/>
        </w:rPr>
        <w:t>u hóa alpha-beta pruning:</w:t>
      </w:r>
      <w:r>
        <w:t xml:space="preserve"> Transposition Table giúp tối </w:t>
      </w:r>
      <w:r>
        <w:rPr>
          <w:rFonts w:hint="cs"/>
        </w:rPr>
        <w:t>ư</w:t>
      </w:r>
      <w:r>
        <w:t>u hóa thuật toán alpha-beta pruning bằng cách l</w:t>
      </w:r>
      <w:r>
        <w:rPr>
          <w:rFonts w:hint="cs"/>
        </w:rPr>
        <w:t>ư</w:t>
      </w:r>
      <w:r>
        <w:t>u trữ các giá trị đánh giá của các vị trí cờ đã đ</w:t>
      </w:r>
      <w:r>
        <w:rPr>
          <w:rFonts w:hint="cs"/>
        </w:rPr>
        <w:t>ư</w:t>
      </w:r>
      <w:r>
        <w:t>ợc kiểm tra. Điều này giúp giảm số l</w:t>
      </w:r>
      <w:r>
        <w:rPr>
          <w:rFonts w:hint="cs"/>
        </w:rPr>
        <w:t>ư</w:t>
      </w:r>
      <w:r>
        <w:t>ợng nhánh cần phải kiểm tra trong cây tìm kiếm, từ đó tăng tốc độ tìm kiếm.</w:t>
      </w:r>
    </w:p>
    <w:p w14:paraId="7E3D8C77" w14:textId="2E5BF6AD" w:rsidR="00D1164C" w:rsidRDefault="00D1164C" w:rsidP="00D1164C">
      <w:r w:rsidRPr="00E247E9">
        <w:rPr>
          <w:b/>
          <w:bCs/>
        </w:rPr>
        <w:t>Giả</w:t>
      </w:r>
      <w:r w:rsidR="00E247E9" w:rsidRPr="00E247E9">
        <w:rPr>
          <w:b/>
          <w:bCs/>
        </w:rPr>
        <w:t>m thi</w:t>
      </w:r>
      <w:r w:rsidRPr="00E247E9">
        <w:rPr>
          <w:b/>
          <w:bCs/>
        </w:rPr>
        <w:t>ể</w:t>
      </w:r>
      <w:r w:rsidR="00E247E9" w:rsidRPr="00E247E9">
        <w:rPr>
          <w:b/>
          <w:bCs/>
        </w:rPr>
        <w:t>u s</w:t>
      </w:r>
      <w:r w:rsidRPr="00E247E9">
        <w:rPr>
          <w:b/>
          <w:bCs/>
        </w:rPr>
        <w:t>ố</w:t>
      </w:r>
      <w:r w:rsidR="00E247E9" w:rsidRPr="00E247E9">
        <w:rPr>
          <w:b/>
          <w:bCs/>
        </w:rPr>
        <w:t xml:space="preserve"> l</w:t>
      </w:r>
      <w:r w:rsidRPr="00E247E9">
        <w:rPr>
          <w:rFonts w:hint="cs"/>
          <w:b/>
          <w:bCs/>
        </w:rPr>
        <w:t>ư</w:t>
      </w:r>
      <w:r w:rsidRPr="00E247E9">
        <w:rPr>
          <w:b/>
          <w:bCs/>
        </w:rPr>
        <w:t>ợ</w:t>
      </w:r>
      <w:r w:rsidR="00E247E9" w:rsidRPr="00E247E9">
        <w:rPr>
          <w:b/>
          <w:bCs/>
        </w:rPr>
        <w:t>ng phép tính</w:t>
      </w:r>
      <w:r w:rsidRPr="00E247E9">
        <w:rPr>
          <w:b/>
          <w:bCs/>
        </w:rPr>
        <w:t xml:space="preserve">: </w:t>
      </w:r>
      <w:r>
        <w:t>Khi một vị trí đã đ</w:t>
      </w:r>
      <w:r>
        <w:rPr>
          <w:rFonts w:hint="cs"/>
        </w:rPr>
        <w:t>ư</w:t>
      </w:r>
      <w:r>
        <w:t>ợc đánh giá tr</w:t>
      </w:r>
      <w:r>
        <w:rPr>
          <w:rFonts w:hint="cs"/>
        </w:rPr>
        <w:t>ư</w:t>
      </w:r>
      <w:r>
        <w:t>ớc đó, chess bot có thể tra cứu bảng để lấy kết quả thay vì phải tính toán lại từ đầu. Điều này giúp giảm thiểu số l</w:t>
      </w:r>
      <w:r>
        <w:rPr>
          <w:rFonts w:hint="cs"/>
        </w:rPr>
        <w:t>ư</w:t>
      </w:r>
      <w:r>
        <w:t>ợng phép tính cần thực hiện, tiết kiệm tài nguyên và cải thiện hiệu suất tổng thể của bot.</w:t>
      </w:r>
    </w:p>
    <w:p w14:paraId="6EEEDDFF" w14:textId="63551A6F" w:rsidR="00D1164C" w:rsidRDefault="00E247E9" w:rsidP="00D1164C">
      <w:r w:rsidRPr="00E247E9">
        <w:rPr>
          <w:b/>
          <w:bCs/>
        </w:rPr>
        <w:t>Xác đ</w:t>
      </w:r>
      <w:r w:rsidR="00D1164C" w:rsidRPr="00E247E9">
        <w:rPr>
          <w:b/>
          <w:bCs/>
        </w:rPr>
        <w:t>ị</w:t>
      </w:r>
      <w:r w:rsidRPr="00E247E9">
        <w:rPr>
          <w:b/>
          <w:bCs/>
        </w:rPr>
        <w:t>nh chính xác h</w:t>
      </w:r>
      <w:r w:rsidR="00D1164C" w:rsidRPr="00E247E9">
        <w:rPr>
          <w:rFonts w:hint="cs"/>
          <w:b/>
          <w:bCs/>
        </w:rPr>
        <w:t>ơ</w:t>
      </w:r>
      <w:r w:rsidRPr="00E247E9">
        <w:rPr>
          <w:b/>
          <w:bCs/>
        </w:rPr>
        <w:t>n giá tr</w:t>
      </w:r>
      <w:r w:rsidR="00D1164C" w:rsidRPr="00E247E9">
        <w:rPr>
          <w:b/>
          <w:bCs/>
        </w:rPr>
        <w:t>ị</w:t>
      </w:r>
      <w:r w:rsidRPr="00E247E9">
        <w:rPr>
          <w:b/>
          <w:bCs/>
        </w:rPr>
        <w:t xml:space="preserve"> đánh giá</w:t>
      </w:r>
      <w:r w:rsidR="00D1164C" w:rsidRPr="00E247E9">
        <w:rPr>
          <w:b/>
          <w:bCs/>
        </w:rPr>
        <w:t>:</w:t>
      </w:r>
      <w:r w:rsidR="00D1164C">
        <w:t xml:space="preserve"> Bằng cách l</w:t>
      </w:r>
      <w:r w:rsidR="00D1164C">
        <w:rPr>
          <w:rFonts w:hint="cs"/>
        </w:rPr>
        <w:t>ư</w:t>
      </w:r>
      <w:r w:rsidR="00D1164C">
        <w:t>u trữ các giá trị đánh giá chính xác hoặc gần chính xác (</w:t>
      </w:r>
      <w:r>
        <w:t xml:space="preserve">cận </w:t>
      </w:r>
      <w:r w:rsidR="00D1164C">
        <w:t>trên/d</w:t>
      </w:r>
      <w:r w:rsidR="00D1164C">
        <w:rPr>
          <w:rFonts w:hint="cs"/>
        </w:rPr>
        <w:t>ư</w:t>
      </w:r>
      <w:r w:rsidR="00D1164C">
        <w:t>ới), chess bot có thể sử dụng lại thông tin này để cải thiện độ chính xác của các đánh giá trong các lần tìm kiếm sau. Điều này đặc biệt hữu ích trong các tình huống phức tạp hoặc khi đối mặt với các thế cờ t</w:t>
      </w:r>
      <w:r w:rsidR="00D1164C">
        <w:rPr>
          <w:rFonts w:hint="cs"/>
        </w:rPr>
        <w:t>ươ</w:t>
      </w:r>
      <w:r w:rsidR="00D1164C">
        <w:t>ng tự.</w:t>
      </w:r>
    </w:p>
    <w:p w14:paraId="08646FB0" w14:textId="6FEC8A70" w:rsidR="00567FF0" w:rsidRPr="00567FF0" w:rsidRDefault="00567FF0" w:rsidP="00626BB2">
      <w:pPr>
        <w:pStyle w:val="Heading3"/>
      </w:pPr>
      <w:bookmarkStart w:id="77" w:name="_Toc168744622"/>
      <w:r w:rsidRPr="00567FF0">
        <w:t>Quản lý thời gian</w:t>
      </w:r>
      <w:bookmarkEnd w:id="77"/>
    </w:p>
    <w:p w14:paraId="185AB420" w14:textId="77777777" w:rsidR="00567FF0" w:rsidRDefault="00567FF0" w:rsidP="00567FF0">
      <w:r>
        <w:t>Quá trình tìm kiếm của chess bot sẽ được đảm nhận bởi một thread riêng với thời gian time out được đặt trước bằng giá trị mà chess bot cấp cho lần tìm kiếm này. Giá trị time out này được tính toán dựa trên tổng thời gian còn lại của đối phương và của bản thân sao cho tối ưu với hoàn cảnh ván đấu.</w:t>
      </w:r>
    </w:p>
    <w:p w14:paraId="7DBDCE83" w14:textId="7051805C" w:rsidR="00130AE5" w:rsidRDefault="00567FF0" w:rsidP="00567FF0">
      <w:r>
        <w:t>Khi hết thời gian, bot sẽ lấy n</w:t>
      </w:r>
      <w:r>
        <w:rPr>
          <w:rFonts w:hint="cs"/>
        </w:rPr>
        <w:t>ư</w:t>
      </w:r>
      <w:r>
        <w:t>ớc đi tốt nhất tìm đ</w:t>
      </w:r>
      <w:r>
        <w:rPr>
          <w:rFonts w:hint="cs"/>
        </w:rPr>
        <w:t>ư</w:t>
      </w:r>
      <w:r>
        <w:t>ợc cho đến thời điểm đó để đ</w:t>
      </w:r>
      <w:r>
        <w:rPr>
          <w:rFonts w:hint="cs"/>
        </w:rPr>
        <w:t>ư</w:t>
      </w:r>
      <w:r>
        <w:t>a ra quyết định.</w:t>
      </w:r>
      <w:r w:rsidR="00CF0C02">
        <w:t xml:space="preserve"> </w:t>
      </w:r>
    </w:p>
    <w:p w14:paraId="5500A22A" w14:textId="4188657C" w:rsidR="00CF0C02" w:rsidRPr="00CF0C02" w:rsidRDefault="00CF0C02" w:rsidP="00626BB2">
      <w:pPr>
        <w:pStyle w:val="Heading3"/>
      </w:pPr>
      <w:bookmarkStart w:id="78" w:name="_Toc168744623"/>
      <w:r w:rsidRPr="00CF0C02">
        <w:t>Hoàn thành tìm kiếm</w:t>
      </w:r>
      <w:bookmarkEnd w:id="78"/>
    </w:p>
    <w:p w14:paraId="1459FE47" w14:textId="513E2445" w:rsidR="00CF0C02" w:rsidRDefault="00CF0C02" w:rsidP="00CF0C02">
      <w:r>
        <w:t>Khi thời gian tìm kiếm kết thúc hoặc tìm đ</w:t>
      </w:r>
      <w:r>
        <w:rPr>
          <w:rFonts w:hint="cs"/>
        </w:rPr>
        <w:t>ư</w:t>
      </w:r>
      <w:r>
        <w:t>ợc n</w:t>
      </w:r>
      <w:r>
        <w:rPr>
          <w:rFonts w:hint="cs"/>
        </w:rPr>
        <w:t>ư</w:t>
      </w:r>
      <w:r>
        <w:t xml:space="preserve">ớc đi tối </w:t>
      </w:r>
      <w:r>
        <w:rPr>
          <w:rFonts w:hint="cs"/>
        </w:rPr>
        <w:t>ư</w:t>
      </w:r>
      <w:r>
        <w:t>u (điểm eval chỉ ra thế cờ</w:t>
      </w:r>
      <w:r w:rsidR="000B6E5E">
        <w:t xml:space="preserve"> chắc thắng </w:t>
      </w:r>
      <w:r w:rsidR="0036458F">
        <w:t>cho một bên</w:t>
      </w:r>
      <w:r w:rsidR="00F51C74">
        <w:t xml:space="preserve"> tức là</w:t>
      </w:r>
      <w:r w:rsidR="0036458F">
        <w:t xml:space="preserve"> khi một bên chiếu hết cờ</w:t>
      </w:r>
      <w:r>
        <w:t>), chess bot kết thúc quá trình tìm kiếm.</w:t>
      </w:r>
    </w:p>
    <w:p w14:paraId="683EF8A8" w14:textId="116723DD" w:rsidR="00165B63" w:rsidRDefault="00CF0C02" w:rsidP="00CF0C02">
      <w:r>
        <w:t>Bot l</w:t>
      </w:r>
      <w:r>
        <w:rPr>
          <w:rFonts w:hint="cs"/>
        </w:rPr>
        <w:t>ư</w:t>
      </w:r>
      <w:r>
        <w:t>u lại n</w:t>
      </w:r>
      <w:r>
        <w:rPr>
          <w:rFonts w:hint="cs"/>
        </w:rPr>
        <w:t>ư</w:t>
      </w:r>
      <w:r>
        <w:t>ớc đi tốt nhất</w:t>
      </w:r>
      <w:r w:rsidR="00626BB2">
        <w:t>, giá trị eval tương ứng</w:t>
      </w:r>
      <w:r>
        <w:t xml:space="preserve"> và các thông tin chẩn đoán về quá trình tìm kiếm</w:t>
      </w:r>
      <w:r w:rsidR="00165B63">
        <w:t>.</w:t>
      </w:r>
    </w:p>
    <w:p w14:paraId="5F7BE033" w14:textId="20DFB54E" w:rsidR="00362A5B" w:rsidRDefault="00F72BB3" w:rsidP="005837B7">
      <w:pPr>
        <w:pStyle w:val="Heading2"/>
      </w:pPr>
      <w:bookmarkStart w:id="79" w:name="_Toc168744624"/>
      <w:r>
        <w:t>Đánh giá thế cờ</w:t>
      </w:r>
      <w:bookmarkEnd w:id="79"/>
    </w:p>
    <w:p w14:paraId="5CDE6D0F" w14:textId="7B915F46" w:rsidR="00E05928" w:rsidRDefault="003965B9" w:rsidP="00E46BB2">
      <w:r w:rsidRPr="003965B9">
        <w:t>Lớp Evaluator trong phần mềm chess bot có trách nhiệm đánh giá thế cờ hiện tại dựa trên nhiều chiến thuật và yếu tố khác nhau. Mục tiêu chính của lớp này là tính toán một giá trị đánh giá (eval) cho mỗi vị trí cờ, giúp bot xác định n</w:t>
      </w:r>
      <w:r w:rsidRPr="003965B9">
        <w:rPr>
          <w:rFonts w:hint="cs"/>
        </w:rPr>
        <w:t>ư</w:t>
      </w:r>
      <w:r w:rsidRPr="003965B9">
        <w:t>ớc đi tốt nhất</w:t>
      </w:r>
      <w:r w:rsidR="002A6E33">
        <w:t xml:space="preserve"> mà nó có thể đưa ra</w:t>
      </w:r>
      <w:r w:rsidRPr="003965B9">
        <w:t>. Giá trị đánh giá này phản ánh lợi thế của bên hiện tại và đ</w:t>
      </w:r>
      <w:r w:rsidRPr="003965B9">
        <w:rPr>
          <w:rFonts w:hint="cs"/>
        </w:rPr>
        <w:t>ư</w:t>
      </w:r>
      <w:r w:rsidRPr="003965B9">
        <w:t>ợc tính toán dựa trên nhiều yếu tố nh</w:t>
      </w:r>
      <w:r w:rsidRPr="003965B9">
        <w:rPr>
          <w:rFonts w:hint="cs"/>
        </w:rPr>
        <w:t>ư</w:t>
      </w:r>
      <w:r w:rsidRPr="003965B9">
        <w:t xml:space="preserve"> giá trị quân cờ, vị trí của quân cờ trên bàn cờ, cấu trúc quân tốt, và trạng thái bảo vệ vua.</w:t>
      </w:r>
    </w:p>
    <w:p w14:paraId="6CE8EE27" w14:textId="1F5E58A4" w:rsidR="00420988" w:rsidRDefault="00EF06D3" w:rsidP="00E46BB2">
      <w:r>
        <w:lastRenderedPageBreak/>
        <w:t xml:space="preserve">Đánh giá thế cờ được coi là hàm “heuristic” của chess bot, là </w:t>
      </w:r>
      <w:r w:rsidR="007034FE">
        <w:t>não bộ và logic</w:t>
      </w:r>
      <w:r w:rsidR="005560AB">
        <w:t>, thể hiện chiến lược chơi cờ</w:t>
      </w:r>
      <w:r w:rsidR="007034FE">
        <w:t xml:space="preserve"> của nó. Một hàm đánh giá được thiết kế tỉ mỉ, công phu với các chiến thuật chính xác sẽ khiến sức mạnh của chess bot tăng lên đáng kể. Trong phần này sẽ bàn luận về các </w:t>
      </w:r>
      <w:r w:rsidR="00266F06">
        <w:t>yếu tố và chiến thuật đánh giá được sử dụng.</w:t>
      </w:r>
    </w:p>
    <w:p w14:paraId="7CA06B89" w14:textId="4E3DA9D8" w:rsidR="000713FE" w:rsidRDefault="000713FE" w:rsidP="00E46BB2">
      <w:pPr>
        <w:pStyle w:val="Heading3"/>
      </w:pPr>
      <w:bookmarkStart w:id="80" w:name="_Toc168744625"/>
      <w:r w:rsidRPr="000713FE">
        <w:t>Giá trị</w:t>
      </w:r>
      <w:r w:rsidR="00DF5183" w:rsidRPr="00DF5183">
        <w:t xml:space="preserve"> </w:t>
      </w:r>
      <w:r w:rsidR="00DF5183">
        <w:t>quân số hiện tại</w:t>
      </w:r>
      <w:r w:rsidRPr="000713FE">
        <w:t xml:space="preserve"> (Material Score)</w:t>
      </w:r>
      <w:bookmarkEnd w:id="80"/>
    </w:p>
    <w:p w14:paraId="6310BCC5" w14:textId="7F15B3F1" w:rsidR="002C22AF" w:rsidRDefault="002C22AF" w:rsidP="002C22AF">
      <w:r>
        <w:t xml:space="preserve">Giá trị quân </w:t>
      </w:r>
      <w:r w:rsidR="00420988">
        <w:t>số</w:t>
      </w:r>
      <w:r>
        <w:t xml:space="preserve"> là yếu tố c</w:t>
      </w:r>
      <w:r>
        <w:rPr>
          <w:rFonts w:hint="cs"/>
        </w:rPr>
        <w:t>ơ</w:t>
      </w:r>
      <w:r>
        <w:t xml:space="preserve"> bản và quan trọng nhất trong đánh giá thế cờ. Mỗi loại quân cờ đ</w:t>
      </w:r>
      <w:r>
        <w:rPr>
          <w:rFonts w:hint="cs"/>
        </w:rPr>
        <w:t>ư</w:t>
      </w:r>
      <w:r>
        <w:t>ợc gán một giá trị số, phản ánh sức mạnh và tầm quan trọng của nó:</w:t>
      </w:r>
    </w:p>
    <w:p w14:paraId="1426CD6D" w14:textId="77777777" w:rsidR="002C22AF" w:rsidRDefault="002C22AF" w:rsidP="002C22AF">
      <w:pPr>
        <w:pStyle w:val="Bulletpoint"/>
      </w:pPr>
      <w:r>
        <w:t>Tốt (Pawn): 100</w:t>
      </w:r>
    </w:p>
    <w:p w14:paraId="2FA38BBE" w14:textId="77777777" w:rsidR="002C22AF" w:rsidRDefault="002C22AF" w:rsidP="002C22AF">
      <w:pPr>
        <w:pStyle w:val="Bulletpoint"/>
      </w:pPr>
      <w:r>
        <w:t>Mã (Knight): 300</w:t>
      </w:r>
    </w:p>
    <w:p w14:paraId="3034B3E4" w14:textId="77777777" w:rsidR="002C22AF" w:rsidRDefault="002C22AF" w:rsidP="002C22AF">
      <w:pPr>
        <w:pStyle w:val="Bulletpoint"/>
      </w:pPr>
      <w:r>
        <w:t>T</w:t>
      </w:r>
      <w:r>
        <w:rPr>
          <w:rFonts w:hint="cs"/>
        </w:rPr>
        <w:t>ư</w:t>
      </w:r>
      <w:r>
        <w:t>ợng (Bishop): 320</w:t>
      </w:r>
    </w:p>
    <w:p w14:paraId="70E610AF" w14:textId="77777777" w:rsidR="002C22AF" w:rsidRDefault="002C22AF" w:rsidP="002C22AF">
      <w:pPr>
        <w:pStyle w:val="Bulletpoint"/>
      </w:pPr>
      <w:r>
        <w:t>Xe (Rook): 500</w:t>
      </w:r>
    </w:p>
    <w:p w14:paraId="38BD4D8F" w14:textId="451B0821" w:rsidR="000713FE" w:rsidRDefault="002C22AF" w:rsidP="002C22AF">
      <w:pPr>
        <w:pStyle w:val="Bulletpoint"/>
      </w:pPr>
      <w:r>
        <w:t>Hậu (Queen): 900</w:t>
      </w:r>
    </w:p>
    <w:p w14:paraId="74F73CCE" w14:textId="616140EC" w:rsidR="002C22AF" w:rsidRDefault="00164374" w:rsidP="002C22AF">
      <w:r>
        <w:t xml:space="preserve">Khi </w:t>
      </w:r>
      <w:r w:rsidR="0031597B">
        <w:t>một bên còn càng nhiều quân cờ có giá trị cao trên bàn cờ thì bên đó càng được coi là có lợi thế hơn.</w:t>
      </w:r>
    </w:p>
    <w:p w14:paraId="31420163" w14:textId="0FDB28B3" w:rsidR="00EF6639" w:rsidRDefault="002A255D" w:rsidP="00E46BB2">
      <w:pPr>
        <w:pStyle w:val="Heading3"/>
      </w:pPr>
      <w:bookmarkStart w:id="81" w:name="_Toc168744626"/>
      <w:r>
        <w:t>Chỉ số tàn cuộc</w:t>
      </w:r>
      <w:bookmarkEnd w:id="81"/>
    </w:p>
    <w:p w14:paraId="48764958" w14:textId="74251637" w:rsidR="008666FB" w:rsidRDefault="008666FB" w:rsidP="008666FB">
      <w:r>
        <w:t>Giá trị EndgameTrans là một số liệu đại diện cho mức độ tiến gần đến tàn cuộc (endgame) trong một ván cờ. Nó là một giá trị từ 0 đến 1, trong đó:</w:t>
      </w:r>
    </w:p>
    <w:p w14:paraId="7CE894CC" w14:textId="77777777" w:rsidR="008666FB" w:rsidRDefault="008666FB" w:rsidP="008666FB">
      <w:pPr>
        <w:pStyle w:val="Bulletpoint"/>
      </w:pPr>
      <w:r>
        <w:t>0: Đại diện cho giai đoạn khai cuộc (opening) hoặc trung cuộc (middlegame).</w:t>
      </w:r>
    </w:p>
    <w:p w14:paraId="01A16287" w14:textId="77777777" w:rsidR="008666FB" w:rsidRDefault="008666FB" w:rsidP="008666FB">
      <w:pPr>
        <w:pStyle w:val="Bulletpoint"/>
      </w:pPr>
      <w:r>
        <w:t>1: Đại diện cho giai đoạn tàn cuộc (endgame).</w:t>
      </w:r>
    </w:p>
    <w:p w14:paraId="7166F517" w14:textId="2ABE5975" w:rsidR="002A255D" w:rsidRDefault="008666FB" w:rsidP="008666FB">
      <w:r>
        <w:t>Giá trị này đ</w:t>
      </w:r>
      <w:r>
        <w:rPr>
          <w:rFonts w:hint="cs"/>
        </w:rPr>
        <w:t>ư</w:t>
      </w:r>
      <w:r>
        <w:t>ợc tính toán dựa trên số l</w:t>
      </w:r>
      <w:r>
        <w:rPr>
          <w:rFonts w:hint="cs"/>
        </w:rPr>
        <w:t>ư</w:t>
      </w:r>
      <w:r>
        <w:t>ợng</w:t>
      </w:r>
      <w:r w:rsidR="002771D2">
        <w:t xml:space="preserve"> của</w:t>
      </w:r>
      <w:r>
        <w:t xml:space="preserve"> loại quân cờ còn lại trên bàn cờ</w:t>
      </w:r>
      <w:r w:rsidR="002771D2">
        <w:t xml:space="preserve"> nhân với trọng số được đặt trước của quân đó và chia cho</w:t>
      </w:r>
      <w:r w:rsidR="00E11B60">
        <w:t xml:space="preserve"> giá trị trọng số</w:t>
      </w:r>
      <w:r w:rsidR="009A461A">
        <w:t xml:space="preserve"> của</w:t>
      </w:r>
      <w:r w:rsidR="00E11B60">
        <w:t xml:space="preserve"> tất cả các quân trên</w:t>
      </w:r>
      <w:r w:rsidR="009A461A">
        <w:t xml:space="preserve"> bàn cờ khởi đầu</w:t>
      </w:r>
      <w:r>
        <w:t>. Khi các quân cờ chính nh</w:t>
      </w:r>
      <w:r>
        <w:rPr>
          <w:rFonts w:hint="cs"/>
        </w:rPr>
        <w:t>ư</w:t>
      </w:r>
      <w:r>
        <w:t xml:space="preserve"> hậu, xe, t</w:t>
      </w:r>
      <w:r>
        <w:rPr>
          <w:rFonts w:hint="cs"/>
        </w:rPr>
        <w:t>ư</w:t>
      </w:r>
      <w:r>
        <w:t>ợng, và mã</w:t>
      </w:r>
      <w:r w:rsidR="0097309C">
        <w:t xml:space="preserve"> (kết hợp với trọng số của từng </w:t>
      </w:r>
      <w:r w:rsidR="002216FF">
        <w:t>quân)</w:t>
      </w:r>
      <w:r>
        <w:t xml:space="preserve"> giảm dần, giá trị EndgameTrans tăng lên, phản ánh sự chuyển đổi từ giai đoạn khai cuộc hoặc trung cuộc sang tàn cuộc.</w:t>
      </w:r>
    </w:p>
    <w:p w14:paraId="5F4DCDD4" w14:textId="2881B535" w:rsidR="005B7AE9" w:rsidRDefault="005B7AE9" w:rsidP="008666FB">
      <w:r>
        <w:t xml:space="preserve">Giá trị này được theo dõi để chess bot có thể </w:t>
      </w:r>
      <w:r w:rsidR="00EA1427">
        <w:t>áp dụng các chiến thuật khác nhau lên quá trình đánh giá thế cờ với các giai đoạn của trận đấu. Với mỗi giai đoạn của trận đấu thì chiến thuật được áp dụng sẽ khác nhau.</w:t>
      </w:r>
    </w:p>
    <w:p w14:paraId="48F70B33" w14:textId="77777777" w:rsidR="003256E7" w:rsidRDefault="003256E7" w:rsidP="00E46BB2">
      <w:pPr>
        <w:pStyle w:val="Heading3"/>
      </w:pPr>
      <w:bookmarkStart w:id="82" w:name="_Toc168744627"/>
      <w:r>
        <w:t>Bảng điểm vị trí (Piece-Square Tables)</w:t>
      </w:r>
      <w:bookmarkEnd w:id="82"/>
    </w:p>
    <w:p w14:paraId="2781649C" w14:textId="44B26C7C" w:rsidR="0097309C" w:rsidRDefault="003256E7" w:rsidP="008666FB">
      <w:r>
        <w:t>Mỗi loại quân cờ có một bảng điểm vị trí t</w:t>
      </w:r>
      <w:r>
        <w:rPr>
          <w:rFonts w:hint="cs"/>
        </w:rPr>
        <w:t>ươ</w:t>
      </w:r>
      <w:r>
        <w:t>ng ứng, mô tả giá trị của quân cờ tại mỗi ô trên bàn cờ.</w:t>
      </w:r>
      <w:r w:rsidR="00D41582">
        <w:t xml:space="preserve"> Sở dĩ có bảng điểm này là vì với mỗi quân cờ khác nhau thì có một số vị trí trên bàn cờ được coi là thuận lợi hơn cho quân đó</w:t>
      </w:r>
      <w:r w:rsidR="00FF0FA4">
        <w:t>.</w:t>
      </w:r>
      <w:r>
        <w:t xml:space="preserve"> Bảng điểm này giúp đánh giá xem một quân cờ có ở vị trí tốt hay không</w:t>
      </w:r>
      <w:r w:rsidR="00FF0FA4">
        <w:t xml:space="preserve">. </w:t>
      </w:r>
    </w:p>
    <w:p w14:paraId="1584268C" w14:textId="70C3AE20" w:rsidR="00A203F9" w:rsidRPr="00DC0849" w:rsidRDefault="00FF0FA4" w:rsidP="00DC0849">
      <w:r>
        <w:t>Ví dụ bảng điể</w:t>
      </w:r>
      <w:r w:rsidR="00BB543E">
        <w:t>m</w:t>
      </w:r>
      <w:r>
        <w:t xml:space="preserve"> vị trí của quân mã</w:t>
      </w:r>
      <w:r w:rsidR="00BB543E">
        <w:t xml:space="preserve"> trắng:</w:t>
      </w:r>
    </w:p>
    <w:p w14:paraId="09C788ED"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-50,-40,-30,-30,-30,-30,-40,-50,</w:t>
      </w:r>
    </w:p>
    <w:p w14:paraId="46DCAB30"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-40,-20,  0,  0,  0,  0,-20,-40,</w:t>
      </w:r>
    </w:p>
    <w:p w14:paraId="1AA02808"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0, 10, 15, 15, 10,  0,-30,</w:t>
      </w:r>
    </w:p>
    <w:p w14:paraId="0D2C7B59"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5, 15, 20, 20, 15,  5,-30,</w:t>
      </w:r>
    </w:p>
    <w:p w14:paraId="7E84C0E6"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0, 15, 20, 20, 15,  0,-30,</w:t>
      </w:r>
    </w:p>
    <w:p w14:paraId="45E920E7"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-30,  5, 10, 15, 15, 10,  5,-30,</w:t>
      </w:r>
    </w:p>
    <w:p w14:paraId="1BA026BF" w14:textId="77777777" w:rsidR="00A203F9" w:rsidRPr="00A203F9" w:rsidRDefault="00A203F9" w:rsidP="00A203F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lastRenderedPageBreak/>
        <w:tab/>
      </w:r>
      <w:r w:rsidRPr="00A203F9">
        <w:rPr>
          <w:rFonts w:ascii="Cascadia Mono" w:hAnsi="Cascadia Mono" w:cs="Cascadia Mono"/>
          <w:color w:val="000000"/>
          <w:kern w:val="0"/>
          <w:szCs w:val="24"/>
        </w:rPr>
        <w:tab/>
        <w:t>-40,-20,  0,  5,  5,  0,-20,-40,</w:t>
      </w:r>
    </w:p>
    <w:p w14:paraId="67483C46" w14:textId="4940CA5C" w:rsidR="00FF0FA4" w:rsidRDefault="00A203F9" w:rsidP="00DC0849">
      <w:pPr>
        <w:autoSpaceDE w:val="0"/>
        <w:autoSpaceDN w:val="0"/>
        <w:adjustRightInd w:val="0"/>
        <w:spacing w:before="0" w:after="0"/>
        <w:ind w:firstLine="0"/>
        <w:jc w:val="left"/>
        <w:rPr>
          <w:rFonts w:ascii="Cascadia Mono" w:hAnsi="Cascadia Mono" w:cs="Cascadia Mono"/>
          <w:color w:val="000000"/>
          <w:kern w:val="0"/>
          <w:szCs w:val="24"/>
        </w:rPr>
      </w:pPr>
      <w:r w:rsidRPr="00A203F9">
        <w:rPr>
          <w:rFonts w:ascii="Cascadia Mono" w:hAnsi="Cascadia Mono" w:cs="Cascadia Mono"/>
          <w:color w:val="000000"/>
          <w:kern w:val="0"/>
          <w:szCs w:val="24"/>
        </w:rPr>
        <w:tab/>
      </w:r>
      <w:r w:rsidRPr="00A203F9">
        <w:rPr>
          <w:rFonts w:ascii="Cascadia Mono" w:hAnsi="Cascadia Mono" w:cs="Cascadia Mono"/>
          <w:color w:val="000000"/>
          <w:kern w:val="0"/>
          <w:szCs w:val="24"/>
        </w:rPr>
        <w:tab/>
        <w:t>-50,-40,-30,-30,-30,-30,-40,-50,</w:t>
      </w:r>
    </w:p>
    <w:p w14:paraId="79A8A4F9" w14:textId="76FA7F53" w:rsidR="00DC0849" w:rsidRDefault="00E825BF" w:rsidP="00DC0849">
      <w:r>
        <w:t>Bảng điểm này thể hiện các ô ở trung tâm bàn cờ</w:t>
      </w:r>
      <w:r w:rsidR="00B33A29">
        <w:t xml:space="preserve"> có điểm số cao hơn và các ô gần góc bàn cờ thì điểm số thấp. Đó</w:t>
      </w:r>
      <w:r>
        <w:t xml:space="preserve"> là</w:t>
      </w:r>
      <w:r w:rsidR="00B33A29">
        <w:t xml:space="preserve"> vì</w:t>
      </w:r>
      <w:r>
        <w:t xml:space="preserve"> các ô</w:t>
      </w:r>
      <w:r w:rsidR="00B33A29">
        <w:t xml:space="preserve"> ở trung tâm</w:t>
      </w:r>
      <w:r>
        <w:t xml:space="preserve"> có lợi</w:t>
      </w:r>
      <w:r w:rsidR="009A09C4">
        <w:t xml:space="preserve"> thế</w:t>
      </w:r>
      <w:r>
        <w:t xml:space="preserve"> hơn nếu quân mã chiếm được chúng, bởi vì từ đó thì quân mã dễ dàng triển khai và gây áp lực lên đối phương.</w:t>
      </w:r>
    </w:p>
    <w:p w14:paraId="55887A75" w14:textId="124D195A" w:rsidR="009A09C4" w:rsidRPr="0020183E" w:rsidRDefault="009A09C4" w:rsidP="00DC0849">
      <w:r w:rsidRPr="009A09C4">
        <w:rPr>
          <w:b/>
          <w:bCs/>
        </w:rPr>
        <w:t>Lưu ý:</w:t>
      </w:r>
      <w:r>
        <w:rPr>
          <w:b/>
          <w:bCs/>
        </w:rPr>
        <w:t xml:space="preserve"> </w:t>
      </w:r>
      <w:r w:rsidR="0020183E">
        <w:t>Ở trên là bảng điểm vị trí của quân mã trắng, với quân mã đen và các quân bên đen khác thì sẽ dùng một bảng điểm được đảo ngược so với quân trắng.</w:t>
      </w:r>
    </w:p>
    <w:p w14:paraId="154DE9D9" w14:textId="379C0298" w:rsidR="00DF1686" w:rsidRDefault="00C20D40" w:rsidP="003B37F6">
      <w:r>
        <w:t xml:space="preserve">Có </w:t>
      </w:r>
      <w:r w:rsidR="001524C1">
        <w:t>hai</w:t>
      </w:r>
      <w:r>
        <w:t xml:space="preserve"> quân cờ có </w:t>
      </w:r>
      <w:r w:rsidR="003B37F6">
        <w:t>một bảng điểm vị trí cho giai đoạn khai cuộc và trung cuộc và một bảng khác cho giai đoạn tàn cuộc của ván đấu là quân vua và quân tốt.</w:t>
      </w:r>
    </w:p>
    <w:p w14:paraId="6237867B" w14:textId="0851533B" w:rsidR="003B37F6" w:rsidRDefault="005743B0" w:rsidP="005743B0">
      <w:pPr>
        <w:pStyle w:val="Bulletpoint"/>
      </w:pPr>
      <w:r>
        <w:t>Với quân tốt:</w:t>
      </w:r>
    </w:p>
    <w:p w14:paraId="6D7B0A26" w14:textId="53933754" w:rsidR="00B82DF9" w:rsidRDefault="00B82DF9" w:rsidP="00B82DF9">
      <w:pPr>
        <w:pStyle w:val="Sub-bullet"/>
      </w:pPr>
      <w:r>
        <w:t>Bảng điểm vị trí cho giai đoạn khai cuộc và trung cuộc:</w:t>
      </w:r>
    </w:p>
    <w:p w14:paraId="432A6324" w14:textId="52D74E0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 xml:space="preserve">0, </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0,  0,  0,  0,  0,  0,  0,</w:t>
      </w:r>
    </w:p>
    <w:p w14:paraId="4C2A231C" w14:textId="28D9D370"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t>50,</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50, 50, 50, 50, 50, 50, 50,</w:t>
      </w:r>
    </w:p>
    <w:p w14:paraId="0791CA82" w14:textId="4791488D"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t>10,</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10, 20, 30, 30, 20, 10, 10,</w:t>
      </w:r>
    </w:p>
    <w:p w14:paraId="7F128ED3" w14:textId="2B993366"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 xml:space="preserve">5, </w:t>
      </w:r>
      <w:r w:rsidR="001C304A">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5, 10, 25, 25, 10,  5,  5,</w:t>
      </w:r>
    </w:p>
    <w:p w14:paraId="05FE3E4D" w14:textId="2F55924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0,  0,  0, 20, 20,  0,  0,  0,</w:t>
      </w:r>
    </w:p>
    <w:p w14:paraId="05A8B704" w14:textId="00DA109B"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-5,-10,  0,  0,-10, -5,  5,</w:t>
      </w:r>
    </w:p>
    <w:p w14:paraId="3481B9EB" w14:textId="48BBB71E"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5, 10, 10,-20,-20, 10, 10,  5,</w:t>
      </w:r>
    </w:p>
    <w:p w14:paraId="6FC63F50" w14:textId="646CC533" w:rsidR="00B82DF9" w:rsidRPr="00B82DF9"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B82DF9">
        <w:rPr>
          <w:rFonts w:ascii="Cascadia Mono" w:hAnsi="Cascadia Mono" w:cs="Cascadia Mono"/>
          <w:color w:val="000000"/>
          <w:kern w:val="0"/>
          <w:szCs w:val="24"/>
        </w:rPr>
        <w:tab/>
      </w:r>
      <w:r w:rsidRPr="00B82DF9">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B82DF9">
        <w:rPr>
          <w:rFonts w:ascii="Cascadia Mono" w:hAnsi="Cascadia Mono" w:cs="Cascadia Mono"/>
          <w:color w:val="000000"/>
          <w:kern w:val="0"/>
          <w:szCs w:val="24"/>
        </w:rPr>
        <w:t>0,  0,  0,  0,  0,  0,  0,  0</w:t>
      </w:r>
    </w:p>
    <w:p w14:paraId="49537D7B" w14:textId="5F97FB99" w:rsidR="00B82DF9" w:rsidRDefault="00FD76FC" w:rsidP="00FD76FC">
      <w:r>
        <w:t xml:space="preserve">Bảng điểm này thể hiện ở </w:t>
      </w:r>
      <w:r w:rsidR="002A5CB1">
        <w:t xml:space="preserve">những giai đoạn đầu thì </w:t>
      </w:r>
      <w:r w:rsidR="00C76B34">
        <w:t xml:space="preserve">các quân tốt ở </w:t>
      </w:r>
      <w:r w:rsidR="0070291A">
        <w:t>hai cánh nên được giữ lại để bảo vệ vua còn quân tốt ở trung tâm thì nên được đẩy lên cách hàng cao hơn nhằm triển khai thế trận.</w:t>
      </w:r>
      <w:r w:rsidR="00794073">
        <w:t xml:space="preserve"> Nếu quân tốt tiến được sâu vào lãnh thổ đối phương thì càng dễ để phong hậu nên càng được điểm cao hơn.</w:t>
      </w:r>
    </w:p>
    <w:p w14:paraId="0B6F5681" w14:textId="2138A7F4" w:rsidR="00794073" w:rsidRDefault="00794073" w:rsidP="00794073">
      <w:pPr>
        <w:pStyle w:val="Sub-bullet"/>
      </w:pPr>
      <w:r>
        <w:t>Bảng điểm vị trí cho giai đoạn tàn cuộc</w:t>
      </w:r>
    </w:p>
    <w:p w14:paraId="64073202" w14:textId="118B874F"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794073">
        <w:rPr>
          <w:rFonts w:ascii="Cascadia Mono" w:hAnsi="Cascadia Mono" w:cs="Cascadia Mono"/>
          <w:color w:val="000000"/>
          <w:kern w:val="0"/>
          <w:szCs w:val="24"/>
        </w:rPr>
        <w:t>0,  0,  0,  0,  0,  0,  0,  0,</w:t>
      </w:r>
    </w:p>
    <w:p w14:paraId="0316640D" w14:textId="30D2940D"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80, 80, 80, 80, 80, 80, 80, 80,</w:t>
      </w:r>
    </w:p>
    <w:p w14:paraId="0D08FABA" w14:textId="198692F6"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50, 50, 50, 50, 50, 50, 50, 50,</w:t>
      </w:r>
    </w:p>
    <w:p w14:paraId="2C87674C" w14:textId="5AC0B1D8"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30, 30, 30, 30, 30, 30, 30, 30,</w:t>
      </w:r>
    </w:p>
    <w:p w14:paraId="6192A225" w14:textId="2D739A70"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20, 20, 20, 20, 20, 20, 20, 20,</w:t>
      </w:r>
    </w:p>
    <w:p w14:paraId="51634456" w14:textId="46F894E7"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10, 10, 10, 10, 10, 10, 10, 10,</w:t>
      </w:r>
    </w:p>
    <w:p w14:paraId="68418622" w14:textId="49753011" w:rsidR="00B82DF9" w:rsidRPr="00794073" w:rsidRDefault="00B82DF9" w:rsidP="00B82DF9">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t>10, 10, 10, 10, 10, 10, 10, 10,</w:t>
      </w:r>
    </w:p>
    <w:p w14:paraId="27623E4E" w14:textId="2FC1E753" w:rsidR="00B82DF9" w:rsidRDefault="00B82DF9" w:rsidP="00794073">
      <w:pPr>
        <w:autoSpaceDE w:val="0"/>
        <w:autoSpaceDN w:val="0"/>
        <w:adjustRightInd w:val="0"/>
        <w:spacing w:before="0" w:after="0"/>
        <w:ind w:firstLine="0"/>
        <w:jc w:val="left"/>
        <w:rPr>
          <w:rFonts w:ascii="Cascadia Mono" w:hAnsi="Cascadia Mono" w:cs="Cascadia Mono"/>
          <w:color w:val="000000"/>
          <w:kern w:val="0"/>
          <w:szCs w:val="24"/>
        </w:rPr>
      </w:pPr>
      <w:r w:rsidRPr="00794073">
        <w:rPr>
          <w:rFonts w:ascii="Cascadia Mono" w:hAnsi="Cascadia Mono" w:cs="Cascadia Mono"/>
          <w:color w:val="000000"/>
          <w:kern w:val="0"/>
          <w:szCs w:val="24"/>
        </w:rPr>
        <w:tab/>
      </w:r>
      <w:r w:rsidRPr="00794073">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794073">
        <w:rPr>
          <w:rFonts w:ascii="Cascadia Mono" w:hAnsi="Cascadia Mono" w:cs="Cascadia Mono"/>
          <w:color w:val="000000"/>
          <w:kern w:val="0"/>
          <w:szCs w:val="24"/>
        </w:rPr>
        <w:t>0,  0,  0,  0,  0,  0,  0,  0</w:t>
      </w:r>
    </w:p>
    <w:p w14:paraId="4DF7A205" w14:textId="254586E0" w:rsidR="00794073" w:rsidRDefault="00CD5AD5" w:rsidP="00CD5AD5">
      <w:r>
        <w:t>Tiến về tàn cuộc thì nhìn chung tất cả quân tốt đều nên được đẩy dần lên lãnh thổ đối phương để tìm kiếm cơ hội phong hậu.</w:t>
      </w:r>
    </w:p>
    <w:p w14:paraId="314B0040" w14:textId="77777777" w:rsidR="008314FC" w:rsidRDefault="008314FC">
      <w:pPr>
        <w:spacing w:before="0" w:after="160"/>
        <w:ind w:firstLine="0"/>
        <w:jc w:val="left"/>
      </w:pPr>
      <w:r>
        <w:br w:type="page"/>
      </w:r>
    </w:p>
    <w:p w14:paraId="7AA73076" w14:textId="39D83668" w:rsidR="001E619A" w:rsidRDefault="001E619A" w:rsidP="008314FC">
      <w:pPr>
        <w:pStyle w:val="Bulletpoint"/>
      </w:pPr>
      <w:r>
        <w:lastRenderedPageBreak/>
        <w:t>Với quân vua:</w:t>
      </w:r>
    </w:p>
    <w:p w14:paraId="1DEA10E7" w14:textId="497C89CA" w:rsidR="00EF4B4E" w:rsidRDefault="00EF4B4E" w:rsidP="00EF4B4E">
      <w:pPr>
        <w:pStyle w:val="Sub-bullet"/>
      </w:pPr>
      <w:r>
        <w:t>Bảng điểm cho giai đoạn khai cuộc và tàn cuộc:</w:t>
      </w:r>
    </w:p>
    <w:p w14:paraId="4A55F7FD" w14:textId="39AE361C"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-80,-70,-70,-70,-70,-70,-70,-80, </w:t>
      </w:r>
    </w:p>
    <w:p w14:paraId="5F17844B" w14:textId="6B5EB087"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-60,-60,-60,-60</w:t>
      </w:r>
      <w:r w:rsidR="001C304A">
        <w:rPr>
          <w:rFonts w:ascii="Cascadia Mono" w:hAnsi="Cascadia Mono" w:cs="Cascadia Mono"/>
          <w:color w:val="000000"/>
          <w:kern w:val="0"/>
          <w:szCs w:val="24"/>
        </w:rPr>
        <w:t>,</w:t>
      </w:r>
      <w:r w:rsidRPr="00EF4B4E">
        <w:rPr>
          <w:rFonts w:ascii="Cascadia Mono" w:hAnsi="Cascadia Mono" w:cs="Cascadia Mono"/>
          <w:color w:val="000000"/>
          <w:kern w:val="0"/>
          <w:szCs w:val="24"/>
        </w:rPr>
        <w:t xml:space="preserve">-60,-60,-60,-60, </w:t>
      </w:r>
    </w:p>
    <w:p w14:paraId="243B13DB" w14:textId="2AA726FA"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-40,-50,-50,-60,-60,-50,-50,-40, </w:t>
      </w:r>
    </w:p>
    <w:p w14:paraId="09756D89" w14:textId="698F0914"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-30,-40,-40,-50,-50,-40,-40,-30, </w:t>
      </w:r>
    </w:p>
    <w:p w14:paraId="78F7E45A" w14:textId="2F5C3050"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-20,-30,-30,-40,-40,-30,-30,-20, </w:t>
      </w:r>
    </w:p>
    <w:p w14:paraId="59004AC1" w14:textId="7EB6440D"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t xml:space="preserve">-10,-20,-20,-20,-20,-20,-20,-10, </w:t>
      </w:r>
    </w:p>
    <w:p w14:paraId="7B40A3E7" w14:textId="315DA281" w:rsidR="00EF4B4E" w:rsidRP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EF4B4E">
        <w:rPr>
          <w:rFonts w:ascii="Cascadia Mono" w:hAnsi="Cascadia Mono" w:cs="Cascadia Mono"/>
          <w:color w:val="000000"/>
          <w:kern w:val="0"/>
          <w:szCs w:val="24"/>
        </w:rPr>
        <w:t xml:space="preserve">20, 20, -5, -5, -5, -5, 20, 20, </w:t>
      </w:r>
    </w:p>
    <w:p w14:paraId="6DAA387D" w14:textId="70300B66" w:rsid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EF4B4E">
        <w:rPr>
          <w:rFonts w:ascii="Cascadia Mono" w:hAnsi="Cascadia Mono" w:cs="Cascadia Mono"/>
          <w:color w:val="000000"/>
          <w:kern w:val="0"/>
          <w:szCs w:val="24"/>
        </w:rPr>
        <w:tab/>
      </w:r>
      <w:r w:rsidRPr="00EF4B4E">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EF4B4E">
        <w:rPr>
          <w:rFonts w:ascii="Cascadia Mono" w:hAnsi="Cascadia Mono" w:cs="Cascadia Mono"/>
          <w:color w:val="000000"/>
          <w:kern w:val="0"/>
          <w:szCs w:val="24"/>
        </w:rPr>
        <w:t>20, 30, 10,  0,  0, 10, 30, 20</w:t>
      </w:r>
    </w:p>
    <w:p w14:paraId="08C2C1C5" w14:textId="57935F9A" w:rsidR="000018C3" w:rsidRPr="00EF4B4E" w:rsidRDefault="000018C3" w:rsidP="000018C3">
      <w:r>
        <w:t xml:space="preserve">Bảng điểm thể hiện rằng ở giai đoạn đầu thì vua nên </w:t>
      </w:r>
      <w:r w:rsidR="00540347">
        <w:t>đứng sâu trong lãnh thổ của mình</w:t>
      </w:r>
      <w:r w:rsidR="002E2A86">
        <w:t>,</w:t>
      </w:r>
      <w:r w:rsidR="00540347">
        <w:t xml:space="preserve"> đặc biệt là nếu nhập thành được với xe thì sẽ có nhiều lợi thế hơn.</w:t>
      </w:r>
    </w:p>
    <w:p w14:paraId="394758E8" w14:textId="4BC777FB" w:rsidR="00EF4B4E" w:rsidRPr="00EF4B4E" w:rsidRDefault="00EF4B4E" w:rsidP="00EF4B4E">
      <w:pPr>
        <w:pStyle w:val="Sub-bullet"/>
      </w:pPr>
      <w:r>
        <w:t xml:space="preserve">Bảng điểm cho giai đoạn </w:t>
      </w:r>
      <w:r w:rsidR="000018C3">
        <w:t>tàn cuộc</w:t>
      </w:r>
      <w:r w:rsidR="002E2A86">
        <w:t>:</w:t>
      </w:r>
    </w:p>
    <w:p w14:paraId="7C4F36AC" w14:textId="16BBE64B"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Pr="002E2A86">
        <w:rPr>
          <w:rFonts w:ascii="Cascadia Mono" w:hAnsi="Cascadia Mono" w:cs="Cascadia Mono"/>
          <w:color w:val="000000"/>
          <w:kern w:val="0"/>
          <w:szCs w:val="24"/>
        </w:rPr>
        <w:t>-20,-10,-10,-10,-10,-10,-10,-20,</w:t>
      </w:r>
    </w:p>
    <w:p w14:paraId="05F171BA" w14:textId="417E974C"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r>
      <w:r w:rsidR="00873DAF">
        <w:rPr>
          <w:rFonts w:ascii="Cascadia Mono" w:hAnsi="Cascadia Mono" w:cs="Cascadia Mono"/>
          <w:color w:val="000000"/>
          <w:kern w:val="0"/>
          <w:szCs w:val="24"/>
        </w:rPr>
        <w:t xml:space="preserve"> </w:t>
      </w:r>
      <w:r w:rsidRPr="002E2A86">
        <w:rPr>
          <w:rFonts w:ascii="Cascadia Mono" w:hAnsi="Cascadia Mono" w:cs="Cascadia Mono"/>
          <w:color w:val="000000"/>
          <w:kern w:val="0"/>
          <w:szCs w:val="24"/>
        </w:rPr>
        <w:t>-5,  0,  5,  5,  5,  5,  0, -5,</w:t>
      </w:r>
    </w:p>
    <w:p w14:paraId="1AA4AF2F" w14:textId="307F2676"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-10, -5, 20, 30, 30, 20, -5,-10,</w:t>
      </w:r>
    </w:p>
    <w:p w14:paraId="3AE163E8" w14:textId="18F34D45"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-15,-10, 35, 45, 45, 35,-10,-15,</w:t>
      </w:r>
    </w:p>
    <w:p w14:paraId="73C2A035" w14:textId="48E7FFB8"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-20,-15, 30, 40, 40, 30,-15,-20,</w:t>
      </w:r>
    </w:p>
    <w:p w14:paraId="0C8904CC" w14:textId="074A23C4"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-25,-20, 20, 25, 25, 20,-20,-25,</w:t>
      </w:r>
    </w:p>
    <w:p w14:paraId="7F89BD2E" w14:textId="424ADB96" w:rsidR="00EF4B4E" w:rsidRPr="002E2A86"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-30,-25,  0,  0,  0,  0,-25,-30,</w:t>
      </w:r>
    </w:p>
    <w:p w14:paraId="622B7AF4" w14:textId="4CD6EAF9" w:rsidR="00EF4B4E" w:rsidRDefault="00EF4B4E" w:rsidP="00EF4B4E">
      <w:pPr>
        <w:autoSpaceDE w:val="0"/>
        <w:autoSpaceDN w:val="0"/>
        <w:adjustRightInd w:val="0"/>
        <w:spacing w:before="0" w:after="0"/>
        <w:ind w:firstLine="0"/>
        <w:jc w:val="left"/>
        <w:rPr>
          <w:rFonts w:ascii="Cascadia Mono" w:hAnsi="Cascadia Mono" w:cs="Cascadia Mono"/>
          <w:color w:val="000000"/>
          <w:kern w:val="0"/>
          <w:szCs w:val="24"/>
        </w:rPr>
      </w:pPr>
      <w:r w:rsidRPr="002E2A86">
        <w:rPr>
          <w:rFonts w:ascii="Cascadia Mono" w:hAnsi="Cascadia Mono" w:cs="Cascadia Mono"/>
          <w:color w:val="000000"/>
          <w:kern w:val="0"/>
          <w:szCs w:val="24"/>
        </w:rPr>
        <w:tab/>
      </w:r>
      <w:r w:rsidRPr="002E2A86">
        <w:rPr>
          <w:rFonts w:ascii="Cascadia Mono" w:hAnsi="Cascadia Mono" w:cs="Cascadia Mono"/>
          <w:color w:val="000000"/>
          <w:kern w:val="0"/>
          <w:szCs w:val="24"/>
        </w:rPr>
        <w:tab/>
        <w:t>-50,-30,-30,-30,-30,-30,-30,-50</w:t>
      </w:r>
    </w:p>
    <w:p w14:paraId="03371C5E" w14:textId="21E2FB5A" w:rsidR="002E2A86" w:rsidRDefault="002E2A86" w:rsidP="002E2A86">
      <w:r>
        <w:t xml:space="preserve">Tiến về tàn cuộc, khi mà các quân cờ mạnh như </w:t>
      </w:r>
      <w:r w:rsidR="001631EB">
        <w:t>xe và hậu (của cả hai bên) có thể đã không còn nhiều thì vua  không nên chỉ đứng yên ở cuối bàn cờ nữa mà cũng nên được triển khai lên trung tâm bàn cờ để gây áp lực lên đối phương.</w:t>
      </w:r>
    </w:p>
    <w:p w14:paraId="3A3574F4" w14:textId="552E097B" w:rsidR="00A52E69" w:rsidRDefault="00646051" w:rsidP="004E1AD3">
      <w:r>
        <w:t>Chess bot sẽ</w:t>
      </w:r>
      <w:r w:rsidR="003D608A">
        <w:t xml:space="preserve"> kết hợp</w:t>
      </w:r>
      <w:r>
        <w:t xml:space="preserve"> chỉ số EndgameTrans của thế cờ hiện tại</w:t>
      </w:r>
      <w:r w:rsidR="003D608A">
        <w:t xml:space="preserve"> với giá trị </w:t>
      </w:r>
      <w:r w:rsidR="00430474">
        <w:t>vị trí hiện tại của 2 quân cờ trên</w:t>
      </w:r>
      <w:r>
        <w:t xml:space="preserve"> </w:t>
      </w:r>
      <w:r w:rsidR="00430474">
        <w:t xml:space="preserve">để </w:t>
      </w:r>
      <w:r w:rsidR="002F077A" w:rsidRPr="002F077A">
        <w:t>điều chỉnh điểm vị trí của quân tốt và quân vua giúp chess bot đ</w:t>
      </w:r>
      <w:r w:rsidR="002F077A" w:rsidRPr="002F077A">
        <w:rPr>
          <w:rFonts w:hint="cs"/>
        </w:rPr>
        <w:t>ư</w:t>
      </w:r>
      <w:r w:rsidR="002F077A" w:rsidRPr="002F077A">
        <w:t>a ra các đánh giá chính xác h</w:t>
      </w:r>
      <w:r w:rsidR="002F077A" w:rsidRPr="002F077A">
        <w:rPr>
          <w:rFonts w:hint="cs"/>
        </w:rPr>
        <w:t>ơ</w:t>
      </w:r>
      <w:r w:rsidR="002F077A" w:rsidRPr="002F077A">
        <w:t>n dựa trên giai đoạn của ván cờ.</w:t>
      </w:r>
      <w:r w:rsidR="00A52E69">
        <w:t xml:space="preserve"> Nghĩa là trong một giai đoạn thì chess bot sẽ dùng cả hai bảng điểm cho chung cuộc và tàn cuộc nhưng trọng số của 2 điểm đó sẽ được quyết định bởi EndgameTrans.</w:t>
      </w:r>
    </w:p>
    <w:p w14:paraId="2BBB7311" w14:textId="77777777" w:rsidR="004E1AD3" w:rsidRDefault="004E1AD3" w:rsidP="004E1AD3">
      <w:pPr>
        <w:pStyle w:val="Heading3"/>
      </w:pPr>
      <w:bookmarkStart w:id="83" w:name="_Toc168744628"/>
      <w:r>
        <w:t>Cấu trúc quân tốt (Pawn Structure)</w:t>
      </w:r>
      <w:bookmarkEnd w:id="83"/>
    </w:p>
    <w:p w14:paraId="4BF40AC9" w14:textId="6566DFED" w:rsidR="00EF2CB2" w:rsidRDefault="004E1AD3" w:rsidP="00EF2CB2">
      <w:r>
        <w:t>Cấu trúc quân tốt là một yếu tố quan trọng trong đánh giá thế cờ</w:t>
      </w:r>
      <w:r w:rsidR="00454950">
        <w:t>.</w:t>
      </w:r>
    </w:p>
    <w:p w14:paraId="716910F0" w14:textId="233D93DB" w:rsidR="004E1AD3" w:rsidRDefault="00EF2CB2" w:rsidP="00EF2CB2">
      <w:r>
        <w:t>Đ</w:t>
      </w:r>
      <w:r w:rsidR="004E1AD3">
        <w:t>ánh giá quân tốt bao gồm</w:t>
      </w:r>
      <w:r w:rsidR="00DE4139">
        <w:t xml:space="preserve"> áp dụng</w:t>
      </w:r>
      <w:r w:rsidR="004E1AD3">
        <w:t xml:space="preserve"> điểm</w:t>
      </w:r>
      <w:r w:rsidR="00DE4139">
        <w:t xml:space="preserve"> cộng</w:t>
      </w:r>
      <w:r w:rsidR="004E1AD3">
        <w:t xml:space="preserve"> cho các quân tốt thông (passed pawns) và điểm </w:t>
      </w:r>
      <w:r w:rsidR="00DE4139">
        <w:t xml:space="preserve">trừ </w:t>
      </w:r>
      <w:r w:rsidR="004E1AD3">
        <w:t>cho các quân tốt</w:t>
      </w:r>
      <w:r>
        <w:t xml:space="preserve"> bị</w:t>
      </w:r>
      <w:r w:rsidR="004E1AD3">
        <w:t xml:space="preserve"> cô lập (isolated pawns).</w:t>
      </w:r>
    </w:p>
    <w:p w14:paraId="0814696F" w14:textId="00515F43" w:rsidR="00043A50" w:rsidRDefault="00043A50" w:rsidP="00833B1D">
      <w:pPr>
        <w:pStyle w:val="Heading4"/>
      </w:pPr>
      <w:r>
        <w:t xml:space="preserve">Quân tốt thông </w:t>
      </w:r>
      <w:r w:rsidR="00833B1D">
        <w:t>(Passed Pawns)</w:t>
      </w:r>
    </w:p>
    <w:p w14:paraId="12B47CDA" w14:textId="4CC04A8E" w:rsidR="00043A50" w:rsidRDefault="00043A50" w:rsidP="00043A50">
      <w:r>
        <w:t>Quân tốt thông là quân tốt không có quân đối ph</w:t>
      </w:r>
      <w:r>
        <w:rPr>
          <w:rFonts w:hint="cs"/>
        </w:rPr>
        <w:t>ươ</w:t>
      </w:r>
      <w:r>
        <w:t>ng ở phía tr</w:t>
      </w:r>
      <w:r>
        <w:rPr>
          <w:rFonts w:hint="cs"/>
        </w:rPr>
        <w:t>ư</w:t>
      </w:r>
      <w:r>
        <w:t>ớc trên cùng cột hoặc các cột liền kề, có tiềm năng tiến tới hàng phong cấp.</w:t>
      </w:r>
    </w:p>
    <w:p w14:paraId="31266A5F" w14:textId="1F6AF5A6" w:rsidR="00043A50" w:rsidRDefault="00833B1D" w:rsidP="00043A50">
      <w:r w:rsidRPr="00833B1D">
        <w:rPr>
          <w:b/>
          <w:bCs/>
        </w:rPr>
        <w:t>Xác đ</w:t>
      </w:r>
      <w:r w:rsidR="00043A50" w:rsidRPr="00833B1D">
        <w:rPr>
          <w:b/>
          <w:bCs/>
        </w:rPr>
        <w:t>ị</w:t>
      </w:r>
      <w:r w:rsidRPr="00833B1D">
        <w:rPr>
          <w:b/>
          <w:bCs/>
        </w:rPr>
        <w:t>nh quân t</w:t>
      </w:r>
      <w:r w:rsidR="00043A50" w:rsidRPr="00833B1D">
        <w:rPr>
          <w:b/>
          <w:bCs/>
        </w:rPr>
        <w:t>ố</w:t>
      </w:r>
      <w:r w:rsidRPr="00833B1D">
        <w:rPr>
          <w:b/>
          <w:bCs/>
        </w:rPr>
        <w:t>t thông:</w:t>
      </w:r>
      <w:r w:rsidR="00043A50">
        <w:t xml:space="preserve"> Chess bot sử dụng một mảng mặt nạ </w:t>
      </w:r>
      <w:r w:rsidR="001D74AF">
        <w:t xml:space="preserve">bit </w:t>
      </w:r>
      <w:r w:rsidR="00043A50">
        <w:t>(</w:t>
      </w:r>
      <w:r w:rsidR="001D74AF">
        <w:t xml:space="preserve">bit </w:t>
      </w:r>
      <w:r w:rsidR="00043A50">
        <w:t xml:space="preserve">masks) để xác định các quân tốt thông </w:t>
      </w:r>
      <w:r>
        <w:t xml:space="preserve">đối với </w:t>
      </w:r>
      <w:r w:rsidR="001D74AF">
        <w:t>quân tốt trắng và đen.</w:t>
      </w:r>
    </w:p>
    <w:p w14:paraId="75C420A5" w14:textId="655EA603" w:rsidR="00EF4B4E" w:rsidRDefault="00833B1D" w:rsidP="00043A50">
      <w:r w:rsidRPr="00833B1D">
        <w:rPr>
          <w:b/>
          <w:bCs/>
        </w:rPr>
        <w:lastRenderedPageBreak/>
        <w:t>Tính toán bonus:</w:t>
      </w:r>
      <w:r w:rsidR="00043A50">
        <w:t xml:space="preserve"> Nếu một quân tốt là quân tốt thông, chess bot sẽ cộng thêm một điểm th</w:t>
      </w:r>
      <w:r w:rsidR="00043A50">
        <w:rPr>
          <w:rFonts w:hint="cs"/>
        </w:rPr>
        <w:t>ư</w:t>
      </w:r>
      <w:r w:rsidR="00043A50">
        <w:t xml:space="preserve">ởng (bonus) dựa trên số ô còn lại để phong cấp. Giá trị bonus </w:t>
      </w:r>
      <w:r w:rsidR="001D74AF">
        <w:t>tăng dần khi quân tốt thông càng tiến gần đến hàng phong hậu.</w:t>
      </w:r>
    </w:p>
    <w:p w14:paraId="59F19968" w14:textId="799FEE8C" w:rsidR="001D74AF" w:rsidRDefault="00336A76" w:rsidP="00336A76">
      <w:pPr>
        <w:pStyle w:val="Heading4"/>
      </w:pPr>
      <w:r>
        <w:t>Quân tốt bị cô lập</w:t>
      </w:r>
      <w:r w:rsidR="009D47BA">
        <w:t xml:space="preserve"> (Isolated Pawns)</w:t>
      </w:r>
    </w:p>
    <w:p w14:paraId="3FDD9BC0" w14:textId="089C804A" w:rsidR="00336A76" w:rsidRDefault="00336A76" w:rsidP="00336A76">
      <w:r>
        <w:t>Quân tốt bị cô lập là quân tốt không có các quân tốt đồng đội trên các cột liền kề hoặc đường chéo, làm cho nó dễ bị tấn công và khó bảo vệ.</w:t>
      </w:r>
    </w:p>
    <w:p w14:paraId="33ACEE24" w14:textId="2C0EB171" w:rsidR="00336A76" w:rsidRDefault="00336A76" w:rsidP="00336A76">
      <w:r w:rsidRPr="005B42E3">
        <w:rPr>
          <w:b/>
          <w:bCs/>
        </w:rPr>
        <w:t>Xác định quân tốt cô lập:</w:t>
      </w:r>
      <w:r>
        <w:t xml:space="preserve"> Chess bot sử dụng mặt nạ bit để kiểm tra xem có quân tốt nào của đội nhà nằm trên các cột liền kề hay không.</w:t>
      </w:r>
    </w:p>
    <w:p w14:paraId="36AF2985" w14:textId="2BE42130" w:rsidR="00336A76" w:rsidRDefault="005B42E3" w:rsidP="00336A76">
      <w:r w:rsidRPr="005B42E3">
        <w:rPr>
          <w:b/>
          <w:bCs/>
        </w:rPr>
        <w:t xml:space="preserve">Tính toán </w:t>
      </w:r>
      <w:r>
        <w:rPr>
          <w:b/>
          <w:bCs/>
        </w:rPr>
        <w:t>điểm phạt</w:t>
      </w:r>
      <w:r w:rsidRPr="005B42E3">
        <w:rPr>
          <w:b/>
          <w:bCs/>
        </w:rPr>
        <w:t xml:space="preserve">: </w:t>
      </w:r>
      <w:r w:rsidR="00336A76">
        <w:t>Nếu một quân tốt là quân tốt cô lập, chess bot sẽ cộng thêm một điểm phạt (penalty) dựa trên số l</w:t>
      </w:r>
      <w:r w:rsidR="00336A76">
        <w:rPr>
          <w:rFonts w:hint="cs"/>
        </w:rPr>
        <w:t>ư</w:t>
      </w:r>
      <w:r w:rsidR="00336A76">
        <w:t xml:space="preserve">ợng quân tốt cô lập. Giá trị penalty </w:t>
      </w:r>
      <w:r>
        <w:t>tăng dần nếu có nhiều quân tốt bị cô lập.</w:t>
      </w:r>
    </w:p>
    <w:p w14:paraId="6AC7711F" w14:textId="50242128" w:rsidR="005B42E3" w:rsidRDefault="0073343D" w:rsidP="00336A76">
      <w:r w:rsidRPr="0073343D">
        <w:t>Ph</w:t>
      </w:r>
      <w:r w:rsidRPr="0073343D">
        <w:rPr>
          <w:rFonts w:hint="cs"/>
        </w:rPr>
        <w:t>ươ</w:t>
      </w:r>
      <w:r w:rsidRPr="0073343D">
        <w:t>ng pháp đánh giá quân tốt của chess bot giúp xác định các quân tốt thông hành và quân tốt cô lập, từ đó áp dụng các điểm th</w:t>
      </w:r>
      <w:r w:rsidRPr="0073343D">
        <w:rPr>
          <w:rFonts w:hint="cs"/>
        </w:rPr>
        <w:t>ư</w:t>
      </w:r>
      <w:r w:rsidRPr="0073343D">
        <w:t>ởng và điểm phạt t</w:t>
      </w:r>
      <w:r w:rsidRPr="0073343D">
        <w:rPr>
          <w:rFonts w:hint="cs"/>
        </w:rPr>
        <w:t>ươ</w:t>
      </w:r>
      <w:r w:rsidRPr="0073343D">
        <w:t>ng ứng. Điều này giúp cải thiện khả năng đánh giá thế cờ của bot và đ</w:t>
      </w:r>
      <w:r w:rsidRPr="0073343D">
        <w:rPr>
          <w:rFonts w:hint="cs"/>
        </w:rPr>
        <w:t>ư</w:t>
      </w:r>
      <w:r w:rsidRPr="0073343D">
        <w:t>a ra các quyết định chiến thuật phù hợp trong từng giai đoạn của ván cờ.</w:t>
      </w:r>
    </w:p>
    <w:p w14:paraId="1F9897DF" w14:textId="77777777" w:rsidR="00CE0BE6" w:rsidRDefault="00CE0BE6" w:rsidP="00CE0BE6">
      <w:pPr>
        <w:pStyle w:val="Heading3"/>
      </w:pPr>
      <w:bookmarkStart w:id="84" w:name="_Toc168744629"/>
      <w:r>
        <w:t>Bảo vệ vua (King Safety)</w:t>
      </w:r>
      <w:bookmarkEnd w:id="84"/>
    </w:p>
    <w:p w14:paraId="289F798D" w14:textId="1CBA4206" w:rsidR="00CE0BE6" w:rsidRDefault="00CE0BE6" w:rsidP="00CE0BE6">
      <w:r>
        <w:t xml:space="preserve">Độ an toàn của vua là một yếu tố không thể bỏ qua </w:t>
      </w:r>
      <w:r w:rsidR="004360B4">
        <w:t>khi đánh giá thế cờ, chess bot sẽ cộng thêm điểm nếu vua</w:t>
      </w:r>
      <w:r w:rsidR="009D47BA">
        <w:t xml:space="preserve"> đang</w:t>
      </w:r>
      <w:r w:rsidR="004360B4">
        <w:t xml:space="preserve"> được bảo vệ tốt và trừ điểm nếu ngược lại.</w:t>
      </w:r>
    </w:p>
    <w:p w14:paraId="7580C0D8" w14:textId="503FEA19" w:rsidR="0078577B" w:rsidRDefault="00CE0BE6" w:rsidP="0078577B">
      <w:r>
        <w:t>Sự an toàn của vua đ</w:t>
      </w:r>
      <w:r>
        <w:rPr>
          <w:rFonts w:hint="cs"/>
        </w:rPr>
        <w:t>ư</w:t>
      </w:r>
      <w:r>
        <w:t xml:space="preserve">ợc đánh giá dựa trên </w:t>
      </w:r>
      <w:r w:rsidR="0078577B">
        <w:t xml:space="preserve">một số yếu tố bao gồm lá chắn tốt phía trước vua, </w:t>
      </w:r>
      <w:r w:rsidR="00C261F8">
        <w:t>trạng thái nhập thành, các hàng bị hở.</w:t>
      </w:r>
    </w:p>
    <w:p w14:paraId="50FEE315" w14:textId="0F0A19B7" w:rsidR="00AD5906" w:rsidRDefault="00AD5906" w:rsidP="00AD5906">
      <w:pPr>
        <w:pStyle w:val="Heading4"/>
      </w:pPr>
      <w:r>
        <w:t>Kiểm tra trạng thái nhập thành</w:t>
      </w:r>
    </w:p>
    <w:p w14:paraId="5BCC14A1" w14:textId="1766E633" w:rsidR="00262F19" w:rsidRDefault="00262F19" w:rsidP="00262F19">
      <w:r>
        <w:t>Nếu vua đứng ở vị trí ch</w:t>
      </w:r>
      <w:r>
        <w:rPr>
          <w:rFonts w:hint="cs"/>
        </w:rPr>
        <w:t>ư</w:t>
      </w:r>
      <w:r>
        <w:t>a nhập thành (</w:t>
      </w:r>
      <w:r w:rsidR="00FD54BA">
        <w:t>hàng</w:t>
      </w:r>
      <w:r>
        <w:t xml:space="preserve"> từ 3 đến 6), một điểm phạt đ</w:t>
      </w:r>
      <w:r>
        <w:rPr>
          <w:rFonts w:hint="cs"/>
        </w:rPr>
        <w:t>ư</w:t>
      </w:r>
      <w:r>
        <w:t>ợc tính dựa trên mức độ phát triển của quân đối ph</w:t>
      </w:r>
      <w:r>
        <w:rPr>
          <w:rFonts w:hint="cs"/>
        </w:rPr>
        <w:t>ươ</w:t>
      </w:r>
      <w:r>
        <w:t>ng.</w:t>
      </w:r>
    </w:p>
    <w:p w14:paraId="6BEAA80D" w14:textId="34BC37D5" w:rsidR="00262F19" w:rsidRDefault="00262F19" w:rsidP="00262F19">
      <w:r>
        <w:t>Mức độ phát triển của quân đối ph</w:t>
      </w:r>
      <w:r>
        <w:rPr>
          <w:rFonts w:hint="cs"/>
        </w:rPr>
        <w:t>ươ</w:t>
      </w:r>
      <w:r>
        <w:t>ng đ</w:t>
      </w:r>
      <w:r>
        <w:rPr>
          <w:rFonts w:hint="cs"/>
        </w:rPr>
        <w:t>ư</w:t>
      </w:r>
      <w:r>
        <w:t>ợc tính bằng cách chuẩn hóa điểm số phát triển của quân đối ph</w:t>
      </w:r>
      <w:r>
        <w:rPr>
          <w:rFonts w:hint="cs"/>
        </w:rPr>
        <w:t>ươ</w:t>
      </w:r>
      <w:r>
        <w:t>ng (</w:t>
      </w:r>
      <w:r w:rsidR="005178BB">
        <w:t>điểm số này là tổng hợp các điểm số sau khi đánh giá bảng điểm vị trí của các quân của đối phương)</w:t>
      </w:r>
      <w:r>
        <w:t xml:space="preserve"> kết hợp với một số điểm cố định</w:t>
      </w:r>
      <w:r w:rsidR="005178BB">
        <w:t xml:space="preserve"> </w:t>
      </w:r>
      <w:r>
        <w:t>trong khoảng từ 0 đến 1.</w:t>
      </w:r>
    </w:p>
    <w:p w14:paraId="22CF1470" w14:textId="370B86D2" w:rsidR="00B35402" w:rsidRDefault="00351B8F" w:rsidP="00351B8F">
      <w:pPr>
        <w:pStyle w:val="Heading4"/>
      </w:pPr>
      <w:r>
        <w:t>Điểm phạt khi có hàng</w:t>
      </w:r>
      <w:r w:rsidR="00A67E3F">
        <w:t xml:space="preserve"> phía trước vua bị hở</w:t>
      </w:r>
    </w:p>
    <w:p w14:paraId="69038D6C" w14:textId="2F129E7A" w:rsidR="00A67E3F" w:rsidRDefault="00A67E3F" w:rsidP="00A67E3F">
      <w:r>
        <w:t>Nếu đối ph</w:t>
      </w:r>
      <w:r>
        <w:rPr>
          <w:rFonts w:hint="cs"/>
        </w:rPr>
        <w:t>ươ</w:t>
      </w:r>
      <w:r>
        <w:t>ng có h</w:t>
      </w:r>
      <w:r>
        <w:rPr>
          <w:rFonts w:hint="cs"/>
        </w:rPr>
        <w:t>ơ</w:t>
      </w:r>
      <w:r>
        <w:t>n một quân xe hoặc có cả xe và hậu, chess bot kiểm tra các hàng liền kề với vua.</w:t>
      </w:r>
    </w:p>
    <w:p w14:paraId="3006075A" w14:textId="58775BD2" w:rsidR="00A67E3F" w:rsidRDefault="00A67E3F" w:rsidP="00A67E3F">
      <w:r>
        <w:t>Nếu các hàng đó không có quân tốt bảo vệ, cộng thêm điểm phạt dựa trên việc hàng đó có phải hàng của vua hay không và có quân tốt bảo vệ hay không.</w:t>
      </w:r>
    </w:p>
    <w:p w14:paraId="30EE67EE" w14:textId="4D6621D3" w:rsidR="00EC265B" w:rsidRDefault="00EC265B" w:rsidP="00A67E3F">
      <w:r>
        <w:t>Điều này giúp tránh vua bị các quân cờ mạnh có khả năng di chuyển trên các hàng như xe và hậu nhắm đến.</w:t>
      </w:r>
    </w:p>
    <w:p w14:paraId="5E81B5FF" w14:textId="178D9D87" w:rsidR="00EC265B" w:rsidRDefault="000533BF" w:rsidP="000533BF">
      <w:pPr>
        <w:pStyle w:val="Heading4"/>
      </w:pPr>
      <w:r>
        <w:t>Lá chắn</w:t>
      </w:r>
      <w:r w:rsidR="00FD54BA">
        <w:t xml:space="preserve"> quân</w:t>
      </w:r>
      <w:r>
        <w:t xml:space="preserve"> tốt</w:t>
      </w:r>
    </w:p>
    <w:p w14:paraId="2B8CD0C9" w14:textId="734EFEB3" w:rsidR="004A31B6" w:rsidRDefault="004A31B6" w:rsidP="004A31B6">
      <w:r>
        <w:t xml:space="preserve">Nếu quân vua đã nhập thành (đứng ở </w:t>
      </w:r>
      <w:r w:rsidR="00FD54BA">
        <w:t>hàng</w:t>
      </w:r>
      <w:r>
        <w:t xml:space="preserve"> 3 hoặc 6), nó kiểm tra các ô vuông phía tr</w:t>
      </w:r>
      <w:r>
        <w:rPr>
          <w:rFonts w:hint="cs"/>
        </w:rPr>
        <w:t>ư</w:t>
      </w:r>
      <w:r>
        <w:t>ớc vua để xem có đủ quân tốt bảo vệ hay không. Trường hợp lí tưởng, vua nên có 3 quân tốt bảo vệ phía trước.</w:t>
      </w:r>
    </w:p>
    <w:p w14:paraId="54328A82" w14:textId="77777777" w:rsidR="004A31B6" w:rsidRDefault="004A31B6" w:rsidP="004A31B6">
      <w:r>
        <w:lastRenderedPageBreak/>
        <w:t>Sử dụng các mảng đ</w:t>
      </w:r>
      <w:r>
        <w:rPr>
          <w:rFonts w:hint="cs"/>
        </w:rPr>
        <w:t>ư</w:t>
      </w:r>
      <w:r>
        <w:t>ợc tính toán tr</w:t>
      </w:r>
      <w:r>
        <w:rPr>
          <w:rFonts w:hint="cs"/>
        </w:rPr>
        <w:t>ư</w:t>
      </w:r>
      <w:r>
        <w:t>ớc để xác định các ô vuông cần kiểm tra.</w:t>
      </w:r>
    </w:p>
    <w:p w14:paraId="51F306C3" w14:textId="31F86EC0" w:rsidR="00D56FC4" w:rsidRDefault="004A31B6" w:rsidP="004A31B6">
      <w:r>
        <w:t>Nếu các ô vuông không có quân tốt bảo vệ, cộng điểm phạt. Điểm phạt sẽ cao h</w:t>
      </w:r>
      <w:r>
        <w:rPr>
          <w:rFonts w:hint="cs"/>
        </w:rPr>
        <w:t>ơ</w:t>
      </w:r>
      <w:r>
        <w:t>n nếu quân tốt phía tr</w:t>
      </w:r>
      <w:r>
        <w:rPr>
          <w:rFonts w:hint="cs"/>
        </w:rPr>
        <w:t>ư</w:t>
      </w:r>
      <w:r>
        <w:t>ớc bị thiếu nhiều.</w:t>
      </w:r>
    </w:p>
    <w:p w14:paraId="40819097" w14:textId="0A015959" w:rsidR="004A31B6" w:rsidRDefault="006A419D" w:rsidP="004A31B6">
      <w:r>
        <w:t xml:space="preserve">Càng tiến về giai đoạn tàn cuộc thì độ quan trọng của lá chắn tốt càng giảm. Vì vậy điểm phạt của lá chắn tốt sẽ tỉ lệ </w:t>
      </w:r>
      <w:r w:rsidR="00492E35">
        <w:t>nghịch</w:t>
      </w:r>
      <w:r>
        <w:t xml:space="preserve"> với EndgameTrans.</w:t>
      </w:r>
    </w:p>
    <w:p w14:paraId="09995C12" w14:textId="5E1731DB" w:rsidR="006A419D" w:rsidRDefault="00A770B6" w:rsidP="00A770B6">
      <w:pPr>
        <w:pStyle w:val="Heading3"/>
      </w:pPr>
      <w:bookmarkStart w:id="85" w:name="_Toc168744630"/>
      <w:r>
        <w:t>Đẩy lùi và quây bắt vua đối phương</w:t>
      </w:r>
      <w:bookmarkEnd w:id="85"/>
    </w:p>
    <w:p w14:paraId="50667380" w14:textId="302E4520" w:rsidR="00A770B6" w:rsidRDefault="004341DE" w:rsidP="00A770B6">
      <w:r>
        <w:t xml:space="preserve">Chess bot sẽ </w:t>
      </w:r>
      <w:r w:rsidR="008D11DD" w:rsidRPr="008D11DD">
        <w:t>đánh giá thế cờ trong giai đoạn tàn cuộc (endgame), đặc biệt khi một bên có lợi thế về quân số</w:t>
      </w:r>
      <w:r w:rsidR="008D11DD">
        <w:t xml:space="preserve"> sau đó</w:t>
      </w:r>
      <w:r w:rsidR="008D11DD" w:rsidRPr="008D11DD">
        <w:t xml:space="preserve"> khuyến khích</w:t>
      </w:r>
      <w:r w:rsidR="008D11DD">
        <w:t xml:space="preserve"> bên đó</w:t>
      </w:r>
      <w:r w:rsidR="008D11DD" w:rsidRPr="008D11DD">
        <w:t xml:space="preserve"> sử dụng quân vua của mình để đẩy quân vua của đối ph</w:t>
      </w:r>
      <w:r w:rsidR="008D11DD" w:rsidRPr="008D11DD">
        <w:rPr>
          <w:rFonts w:hint="cs"/>
        </w:rPr>
        <w:t>ươ</w:t>
      </w:r>
      <w:r w:rsidR="008D11DD" w:rsidRPr="008D11DD">
        <w:t>ng về phía cạnh</w:t>
      </w:r>
      <w:r w:rsidR="005319BE">
        <w:t xml:space="preserve"> hoặc góc</w:t>
      </w:r>
      <w:r w:rsidR="008D11DD" w:rsidRPr="008D11DD">
        <w:t xml:space="preserve"> bàn cờ, tạo áp lực và gia tăng c</w:t>
      </w:r>
      <w:r w:rsidR="008D11DD" w:rsidRPr="008D11DD">
        <w:rPr>
          <w:rFonts w:hint="cs"/>
        </w:rPr>
        <w:t>ơ</w:t>
      </w:r>
      <w:r w:rsidR="008D11DD" w:rsidRPr="008D11DD">
        <w:t xml:space="preserve"> hội </w:t>
      </w:r>
      <w:r w:rsidR="005319BE">
        <w:t>chiếu hết cờ.</w:t>
      </w:r>
    </w:p>
    <w:p w14:paraId="02EF7716" w14:textId="45B85881" w:rsidR="005319BE" w:rsidRDefault="005319BE" w:rsidP="005319BE">
      <w:pPr>
        <w:pStyle w:val="Heading4"/>
      </w:pPr>
      <w:r w:rsidRPr="005319BE">
        <w:t>Kiểm tra điều kiện áp dụng</w:t>
      </w:r>
    </w:p>
    <w:p w14:paraId="38901986" w14:textId="00C7E726" w:rsidR="005319BE" w:rsidRDefault="00BC652D" w:rsidP="005319BE">
      <w:r w:rsidRPr="00BC652D">
        <w:t>Ph</w:t>
      </w:r>
      <w:r w:rsidRPr="00BC652D">
        <w:rPr>
          <w:rFonts w:hint="cs"/>
        </w:rPr>
        <w:t>ươ</w:t>
      </w:r>
      <w:r w:rsidRPr="00BC652D">
        <w:t>ng thức này chỉ đ</w:t>
      </w:r>
      <w:r w:rsidRPr="00BC652D">
        <w:rPr>
          <w:rFonts w:hint="cs"/>
        </w:rPr>
        <w:t>ư</w:t>
      </w:r>
      <w:r w:rsidRPr="00BC652D">
        <w:t>ợc thực hiện nếu bên đang đ</w:t>
      </w:r>
      <w:r w:rsidRPr="00BC652D">
        <w:rPr>
          <w:rFonts w:hint="cs"/>
        </w:rPr>
        <w:t>ư</w:t>
      </w:r>
      <w:r w:rsidRPr="00BC652D">
        <w:t>ợc đánh giá có lợi thế về quân số lớn h</w:t>
      </w:r>
      <w:r w:rsidRPr="00BC652D">
        <w:rPr>
          <w:rFonts w:hint="cs"/>
        </w:rPr>
        <w:t>ơ</w:t>
      </w:r>
      <w:r w:rsidRPr="00BC652D">
        <w:t>n</w:t>
      </w:r>
      <w:r w:rsidR="00DF5183">
        <w:t xml:space="preserve"> giá trị của</w:t>
      </w:r>
      <w:r w:rsidRPr="00BC652D">
        <w:t xml:space="preserve"> hai quân tốt</w:t>
      </w:r>
      <w:r w:rsidR="00DF5183">
        <w:t xml:space="preserve"> tức là đang có lợi thế lớn về quân số.</w:t>
      </w:r>
    </w:p>
    <w:p w14:paraId="1DCB111B" w14:textId="4EB5B475" w:rsidR="00420988" w:rsidRDefault="00AB6817" w:rsidP="005319BE">
      <w:r>
        <w:t xml:space="preserve">Điều kiện thứ hai là </w:t>
      </w:r>
      <w:r w:rsidR="004679CE">
        <w:t>thế cờ hiện tại đang tiến đến tàn cuộc (xác định sử dụng chỉ số EndgameTrans).</w:t>
      </w:r>
    </w:p>
    <w:p w14:paraId="3671AD50" w14:textId="15EFAB00" w:rsidR="004679CE" w:rsidRDefault="00915964" w:rsidP="00915964">
      <w:pPr>
        <w:pStyle w:val="Heading4"/>
      </w:pPr>
      <w:r>
        <w:t>Thực hiện đánh giá</w:t>
      </w:r>
    </w:p>
    <w:p w14:paraId="14AE3679" w14:textId="2EABECAB" w:rsidR="00915964" w:rsidRDefault="00915964" w:rsidP="00915964">
      <w:r>
        <w:t xml:space="preserve">Đầu tiên </w:t>
      </w:r>
      <w:r w:rsidR="00F208B1">
        <w:t>xác định vị trí của hai quân vua.</w:t>
      </w:r>
    </w:p>
    <w:p w14:paraId="0CA2F556" w14:textId="5F20528D" w:rsidR="008113A6" w:rsidRDefault="008113A6" w:rsidP="00915964">
      <w:r>
        <w:t>Xác định khoảng cách</w:t>
      </w:r>
      <w:r w:rsidR="00811354">
        <w:t xml:space="preserve"> vuông góc giưa hai quân vua và khoảng cách</w:t>
      </w:r>
      <w:r>
        <w:t xml:space="preserve"> Manhattan</w:t>
      </w:r>
      <w:r w:rsidR="00811354">
        <w:t xml:space="preserve"> giữa quân vua đối phương với trung tâm bàn cờ.</w:t>
      </w:r>
    </w:p>
    <w:p w14:paraId="4F61D027" w14:textId="023E28C9" w:rsidR="00E07680" w:rsidRDefault="008370C4" w:rsidP="00915964">
      <w:r w:rsidRPr="008370C4">
        <w:t xml:space="preserve">Điểm số khuyến khích tăng thêm </w:t>
      </w:r>
      <w:r>
        <w:t>sẽ</w:t>
      </w:r>
      <w:r w:rsidRPr="008370C4">
        <w:t xml:space="preserve"> dựa trên</w:t>
      </w:r>
      <w:r w:rsidR="00811354">
        <w:t xml:space="preserve"> hai</w:t>
      </w:r>
      <w:r w:rsidRPr="008370C4">
        <w:t xml:space="preserve"> khoảng cách này, với mục tiêu là giảm khoảng cách giữa hai vua (di chuyển quân vua của mình gần h</w:t>
      </w:r>
      <w:r w:rsidRPr="008370C4">
        <w:rPr>
          <w:rFonts w:hint="cs"/>
        </w:rPr>
        <w:t>ơ</w:t>
      </w:r>
      <w:r w:rsidRPr="008370C4">
        <w:t>n vua đối ph</w:t>
      </w:r>
      <w:r w:rsidRPr="008370C4">
        <w:rPr>
          <w:rFonts w:hint="cs"/>
        </w:rPr>
        <w:t>ươ</w:t>
      </w:r>
      <w:r w:rsidRPr="008370C4">
        <w:t>ng)</w:t>
      </w:r>
      <w:r w:rsidR="0030039F">
        <w:t xml:space="preserve"> và đồng thời </w:t>
      </w:r>
      <w:r w:rsidR="0030039F" w:rsidRPr="0030039F">
        <w:t>đẩy quân vua của đối ph</w:t>
      </w:r>
      <w:r w:rsidR="0030039F" w:rsidRPr="0030039F">
        <w:rPr>
          <w:rFonts w:hint="cs"/>
        </w:rPr>
        <w:t>ươ</w:t>
      </w:r>
      <w:r w:rsidR="0030039F" w:rsidRPr="0030039F">
        <w:t>ng về phía cạnh bàn cờ</w:t>
      </w:r>
      <w:r w:rsidR="004B7879">
        <w:t xml:space="preserve"> (yếu tố này có trọng số lớn hơn)</w:t>
      </w:r>
      <w:r w:rsidR="0030039F" w:rsidRPr="0030039F">
        <w:t>.</w:t>
      </w:r>
    </w:p>
    <w:p w14:paraId="089F1BCC" w14:textId="79DEF232" w:rsidR="004B7879" w:rsidRDefault="00704871" w:rsidP="00915964">
      <w:r w:rsidRPr="00704871">
        <w:t xml:space="preserve">Bằng cách </w:t>
      </w:r>
      <w:r>
        <w:t>này, bên có lợi thế sẽ liên tục</w:t>
      </w:r>
      <w:r w:rsidRPr="00704871">
        <w:t xml:space="preserve"> tạo áp lực lên vua đối ph</w:t>
      </w:r>
      <w:r w:rsidRPr="00704871">
        <w:rPr>
          <w:rFonts w:hint="cs"/>
        </w:rPr>
        <w:t>ươ</w:t>
      </w:r>
      <w:r w:rsidRPr="00704871">
        <w:t>ng</w:t>
      </w:r>
      <w:r w:rsidR="00E07680">
        <w:t xml:space="preserve"> ở giai đoạn tàn cuộc</w:t>
      </w:r>
      <w:r w:rsidRPr="00704871">
        <w:t xml:space="preserve">, </w:t>
      </w:r>
      <w:r w:rsidR="00E07680">
        <w:t xml:space="preserve">từ đó </w:t>
      </w:r>
      <w:r w:rsidRPr="00704871">
        <w:t xml:space="preserve">chess bot có thể tối </w:t>
      </w:r>
      <w:r w:rsidRPr="00704871">
        <w:rPr>
          <w:rFonts w:hint="cs"/>
        </w:rPr>
        <w:t>ư</w:t>
      </w:r>
      <w:r w:rsidRPr="00704871">
        <w:t>u hóa chiến l</w:t>
      </w:r>
      <w:r w:rsidRPr="00704871">
        <w:rPr>
          <w:rFonts w:hint="cs"/>
        </w:rPr>
        <w:t>ư</w:t>
      </w:r>
      <w:r w:rsidRPr="00704871">
        <w:t>ợc tấn công và gia tăng c</w:t>
      </w:r>
      <w:r w:rsidRPr="00704871">
        <w:rPr>
          <w:rFonts w:hint="cs"/>
        </w:rPr>
        <w:t>ơ</w:t>
      </w:r>
      <w:r w:rsidRPr="00704871">
        <w:t xml:space="preserve"> hội chiến thắng.</w:t>
      </w:r>
    </w:p>
    <w:p w14:paraId="67CFA3BE" w14:textId="51F556F8" w:rsidR="006367DA" w:rsidRDefault="006367DA" w:rsidP="00606A07">
      <w:pPr>
        <w:pStyle w:val="Heading3"/>
      </w:pPr>
      <w:bookmarkStart w:id="86" w:name="_Toc168744631"/>
      <w:r>
        <w:t>Tính toán giá trị đánh giá tổng</w:t>
      </w:r>
      <w:bookmarkEnd w:id="86"/>
    </w:p>
    <w:p w14:paraId="63DCB072" w14:textId="77777777" w:rsidR="000D29E7" w:rsidRDefault="00207716" w:rsidP="006367DA">
      <w:r>
        <w:t>Các điểm cộng và điểm trừ từ các bước đánh giá trên sẽ được tổng hợp lại</w:t>
      </w:r>
      <w:r w:rsidR="00B12BC5">
        <w:t xml:space="preserve"> và trả về trong hàm Evaluate. </w:t>
      </w:r>
    </w:p>
    <w:p w14:paraId="0BE3CB66" w14:textId="2C7A1DF9" w:rsidR="006367DA" w:rsidRDefault="00B12BC5" w:rsidP="006367DA">
      <w:r>
        <w:t xml:space="preserve">Giá trị trả về sẽ là giá trị âm hoặc dương tuỳ theo </w:t>
      </w:r>
      <w:r w:rsidR="003B7247">
        <w:t>bên</w:t>
      </w:r>
      <w:r w:rsidR="00BE26A8">
        <w:t xml:space="preserve"> của lượt chơi hiện tại.</w:t>
      </w:r>
    </w:p>
    <w:p w14:paraId="59B5C5FB" w14:textId="719770BC" w:rsidR="002754FD" w:rsidRDefault="002754FD" w:rsidP="002754FD">
      <w:pPr>
        <w:pStyle w:val="Heading1"/>
      </w:pPr>
      <w:bookmarkStart w:id="87" w:name="_Toc168744632"/>
      <w:r>
        <w:lastRenderedPageBreak/>
        <w:t xml:space="preserve">Kết quả </w:t>
      </w:r>
      <w:r w:rsidR="004E6813">
        <w:t xml:space="preserve">đánh giá </w:t>
      </w:r>
      <w:r>
        <w:t>và thảo luận</w:t>
      </w:r>
      <w:bookmarkEnd w:id="87"/>
    </w:p>
    <w:p w14:paraId="3215550B" w14:textId="393F4F21" w:rsidR="00D94A38" w:rsidRDefault="00D94A38" w:rsidP="00D94A38">
      <w:r>
        <w:t>Phần này trình bày kết quả đánh giá AI chess bot đ</w:t>
      </w:r>
      <w:r>
        <w:rPr>
          <w:rFonts w:hint="cs"/>
        </w:rPr>
        <w:t>ư</w:t>
      </w:r>
      <w:r>
        <w:t xml:space="preserve">ợc phát triển trong dự án. Để đảm bảo tính khách quan và xác thực của kết quả, </w:t>
      </w:r>
      <w:r w:rsidR="00322286">
        <w:t>nhóm</w:t>
      </w:r>
      <w:r>
        <w:t xml:space="preserve"> đã sử dụng hai ph</w:t>
      </w:r>
      <w:r>
        <w:rPr>
          <w:rFonts w:hint="cs"/>
        </w:rPr>
        <w:t>ươ</w:t>
      </w:r>
      <w:r>
        <w:t>ng pháp đánh giá chính:</w:t>
      </w:r>
      <w:r w:rsidR="00322286">
        <w:t xml:space="preserve"> sử dụng</w:t>
      </w:r>
      <w:r>
        <w:t xml:space="preserve"> giao thức UCI </w:t>
      </w:r>
      <w:r w:rsidR="00322286">
        <w:t xml:space="preserve">để đấu với các chess bot trong phần mềm </w:t>
      </w:r>
      <w:r w:rsidR="00FB4DAD">
        <w:t>PyChess</w:t>
      </w:r>
      <w:r w:rsidR="00322286">
        <w:t xml:space="preserve"> và thực hiện sử dụng chess bot để</w:t>
      </w:r>
      <w:r>
        <w:t xml:space="preserve"> đấu</w:t>
      </w:r>
      <w:r w:rsidR="00322286">
        <w:t xml:space="preserve"> trực tiếp</w:t>
      </w:r>
      <w:r>
        <w:t xml:space="preserve"> với các chess bot trên nền tảng </w:t>
      </w:r>
      <w:r w:rsidR="00FB4DAD">
        <w:t>Chess.com</w:t>
      </w:r>
      <w:r>
        <w:t>.</w:t>
      </w:r>
    </w:p>
    <w:p w14:paraId="776C549E" w14:textId="443E8A1A" w:rsidR="00D94A38" w:rsidRDefault="00D94A38" w:rsidP="00322286">
      <w:pPr>
        <w:pStyle w:val="Heading2"/>
      </w:pPr>
      <w:bookmarkStart w:id="88" w:name="_Toc168744633"/>
      <w:r>
        <w:t>Thiết lập giao thức UCI</w:t>
      </w:r>
      <w:bookmarkEnd w:id="88"/>
    </w:p>
    <w:p w14:paraId="59090DF9" w14:textId="485E0D61" w:rsidR="002B5C8A" w:rsidRDefault="002B5C8A" w:rsidP="002B5C8A">
      <w:r>
        <w:t>Giao thức UCI (Universal Chess Interface) là một chuẩn giao tiếp đ</w:t>
      </w:r>
      <w:r>
        <w:rPr>
          <w:rFonts w:hint="cs"/>
        </w:rPr>
        <w:t>ư</w:t>
      </w:r>
      <w:r>
        <w:t>ợc sử dụng rộng rãi giữa các engine cờ vua và giao diện ng</w:t>
      </w:r>
      <w:r>
        <w:rPr>
          <w:rFonts w:hint="cs"/>
        </w:rPr>
        <w:t>ư</w:t>
      </w:r>
      <w:r>
        <w:t>ời dùng (GUI). UCI cho phép các engine cờ vua thực hiện các trận đấu với nhau hoặc với con ng</w:t>
      </w:r>
      <w:r>
        <w:rPr>
          <w:rFonts w:hint="cs"/>
        </w:rPr>
        <w:t>ư</w:t>
      </w:r>
      <w:r>
        <w:t>ời, thông qua việc gửi và nhận các lệnh d</w:t>
      </w:r>
      <w:r>
        <w:rPr>
          <w:rFonts w:hint="cs"/>
        </w:rPr>
        <w:t>ư</w:t>
      </w:r>
      <w:r>
        <w:t>ới dạng văn bản.</w:t>
      </w:r>
    </w:p>
    <w:p w14:paraId="4B69F08F" w14:textId="5D20C1F6" w:rsidR="002B5C8A" w:rsidRDefault="002B5C8A" w:rsidP="002B5C8A">
      <w:pPr>
        <w:pStyle w:val="Heading3"/>
      </w:pPr>
      <w:bookmarkStart w:id="89" w:name="_Toc168744634"/>
      <w:r>
        <w:t>Các b</w:t>
      </w:r>
      <w:r>
        <w:rPr>
          <w:rFonts w:hint="cs"/>
        </w:rPr>
        <w:t>ư</w:t>
      </w:r>
      <w:r>
        <w:t>ớc triển khai giao thức UCI cho chess bot</w:t>
      </w:r>
      <w:bookmarkEnd w:id="89"/>
    </w:p>
    <w:p w14:paraId="10EF5C0F" w14:textId="31F7DCE8" w:rsidR="002B5C8A" w:rsidRDefault="002B5C8A" w:rsidP="002B5C8A">
      <w:r>
        <w:t>Khởi tạo giao diện UCI:</w:t>
      </w:r>
    </w:p>
    <w:p w14:paraId="49AB74CE" w14:textId="77777777" w:rsidR="002B5C8A" w:rsidRDefault="002B5C8A" w:rsidP="002B5C8A">
      <w:pPr>
        <w:pStyle w:val="Bulletpoint"/>
      </w:pPr>
      <w:r>
        <w:t>Thiết lập môi tr</w:t>
      </w:r>
      <w:r>
        <w:rPr>
          <w:rFonts w:hint="cs"/>
        </w:rPr>
        <w:t>ư</w:t>
      </w:r>
      <w:r>
        <w:t>ờng: Xây dựng một môi tr</w:t>
      </w:r>
      <w:r>
        <w:rPr>
          <w:rFonts w:hint="cs"/>
        </w:rPr>
        <w:t>ư</w:t>
      </w:r>
      <w:r>
        <w:t>ờng console để chess bot có thể nhận và xử lý các lệnh UCI từ GUI.</w:t>
      </w:r>
    </w:p>
    <w:p w14:paraId="51ACD601" w14:textId="77777777" w:rsidR="002B5C8A" w:rsidRDefault="002B5C8A" w:rsidP="002B5C8A">
      <w:pPr>
        <w:pStyle w:val="Bulletpoint"/>
      </w:pPr>
      <w:r>
        <w:t>Khởi tạo lệnh UCI: Chess bot sẽ nhận lệnh uci từ GUI để bắt đầu quá trình giao tiếp. Bot phản hồi với các thông tin c</w:t>
      </w:r>
      <w:r>
        <w:rPr>
          <w:rFonts w:hint="cs"/>
        </w:rPr>
        <w:t>ơ</w:t>
      </w:r>
      <w:r>
        <w:t xml:space="preserve"> bản nh</w:t>
      </w:r>
      <w:r>
        <w:rPr>
          <w:rFonts w:hint="cs"/>
        </w:rPr>
        <w:t>ư</w:t>
      </w:r>
      <w:r>
        <w:t xml:space="preserve"> tên, phiên bản, tác giả.</w:t>
      </w:r>
    </w:p>
    <w:p w14:paraId="4511B970" w14:textId="69AF8158" w:rsidR="002B5C8A" w:rsidRDefault="002B5C8A" w:rsidP="002B5C8A">
      <w:r>
        <w:t>Quản lý các lệnh UCI:</w:t>
      </w:r>
    </w:p>
    <w:p w14:paraId="5403D0EF" w14:textId="77777777" w:rsidR="002B5C8A" w:rsidRDefault="002B5C8A" w:rsidP="002B5C8A">
      <w:pPr>
        <w:pStyle w:val="Bulletpoint"/>
      </w:pPr>
      <w:r>
        <w:t>isready: Lệnh này đ</w:t>
      </w:r>
      <w:r>
        <w:rPr>
          <w:rFonts w:hint="cs"/>
        </w:rPr>
        <w:t>ư</w:t>
      </w:r>
      <w:r>
        <w:t>ợc gửi từ GUI để kiểm tra xem chess bot đã sẵn sàng hay ch</w:t>
      </w:r>
      <w:r>
        <w:rPr>
          <w:rFonts w:hint="cs"/>
        </w:rPr>
        <w:t>ư</w:t>
      </w:r>
      <w:r>
        <w:t>a. Bot phản hồi bằng lệnh readyok.</w:t>
      </w:r>
    </w:p>
    <w:p w14:paraId="31733319" w14:textId="77777777" w:rsidR="002B5C8A" w:rsidRDefault="002B5C8A" w:rsidP="002B5C8A">
      <w:pPr>
        <w:pStyle w:val="Bulletpoint"/>
      </w:pPr>
      <w:r>
        <w:t>ucinewgame: Lệnh này đ</w:t>
      </w:r>
      <w:r>
        <w:rPr>
          <w:rFonts w:hint="cs"/>
        </w:rPr>
        <w:t>ư</w:t>
      </w:r>
      <w:r>
        <w:t>ợc gửi khi bắt đầu một trận đấu mới. Bot thiết lập lại trạng thái bàn cờ và các thông số cần thiết.</w:t>
      </w:r>
    </w:p>
    <w:p w14:paraId="2B7C0A7E" w14:textId="77777777" w:rsidR="002B5C8A" w:rsidRDefault="002B5C8A" w:rsidP="002B5C8A">
      <w:pPr>
        <w:pStyle w:val="Bulletpoint"/>
      </w:pPr>
      <w:r>
        <w:t>position: Lệnh này thiết lập trạng thái bàn cờ, bao gồm vị trí các quân cờ và lịch sử các n</w:t>
      </w:r>
      <w:r>
        <w:rPr>
          <w:rFonts w:hint="cs"/>
        </w:rPr>
        <w:t>ư</w:t>
      </w:r>
      <w:r>
        <w:t>ớc đi.</w:t>
      </w:r>
    </w:p>
    <w:p w14:paraId="50AB5765" w14:textId="77777777" w:rsidR="002B5C8A" w:rsidRDefault="002B5C8A" w:rsidP="002B5C8A">
      <w:pPr>
        <w:pStyle w:val="Bulletpoint"/>
      </w:pPr>
      <w:r>
        <w:t>go: Lệnh này yêu cầu bot bắt đầu tìm kiếm n</w:t>
      </w:r>
      <w:r>
        <w:rPr>
          <w:rFonts w:hint="cs"/>
        </w:rPr>
        <w:t>ư</w:t>
      </w:r>
      <w:r>
        <w:t>ớc đi tốt nhất từ trạng thái bàn cờ hiện tại. Bot trả về n</w:t>
      </w:r>
      <w:r>
        <w:rPr>
          <w:rFonts w:hint="cs"/>
        </w:rPr>
        <w:t>ư</w:t>
      </w:r>
      <w:r>
        <w:t>ớc đi đã chọn.</w:t>
      </w:r>
    </w:p>
    <w:p w14:paraId="58CCA138" w14:textId="31C45988" w:rsidR="002B5C8A" w:rsidRDefault="002B5C8A" w:rsidP="002B5C8A">
      <w:r>
        <w:t>Gửi và nhận dữ liệu:</w:t>
      </w:r>
    </w:p>
    <w:p w14:paraId="3D51B6D6" w14:textId="77777777" w:rsidR="002B5C8A" w:rsidRDefault="002B5C8A" w:rsidP="002B5C8A">
      <w:pPr>
        <w:pStyle w:val="Bulletpoint"/>
      </w:pPr>
      <w:r>
        <w:t>bestmove: Sau khi tìm kiếm, chess bot gửi lệnh bestmove kèm theo n</w:t>
      </w:r>
      <w:r>
        <w:rPr>
          <w:rFonts w:hint="cs"/>
        </w:rPr>
        <w:t>ư</w:t>
      </w:r>
      <w:r>
        <w:t>ớc đi tốt nhất cho GUI.</w:t>
      </w:r>
    </w:p>
    <w:p w14:paraId="02552FA1" w14:textId="02E01340" w:rsidR="002B5C8A" w:rsidRPr="002B5C8A" w:rsidRDefault="002B5C8A" w:rsidP="002B5C8A">
      <w:pPr>
        <w:pStyle w:val="Bulletpoint"/>
      </w:pPr>
      <w:r>
        <w:t>info: Trong quá trình tìm kiếm, chess bot có thể gửi các thông tin về trạng thái tìm kiếm nh</w:t>
      </w:r>
      <w:r>
        <w:rPr>
          <w:rFonts w:hint="cs"/>
        </w:rPr>
        <w:t>ư</w:t>
      </w:r>
      <w:r>
        <w:t xml:space="preserve"> độ sâu tìm kiếm, đánh giá thế cờ hiện tại, số l</w:t>
      </w:r>
      <w:r>
        <w:rPr>
          <w:rFonts w:hint="cs"/>
        </w:rPr>
        <w:t>ư</w:t>
      </w:r>
      <w:r>
        <w:t>ợng n</w:t>
      </w:r>
      <w:r>
        <w:rPr>
          <w:rFonts w:hint="cs"/>
        </w:rPr>
        <w:t>ư</w:t>
      </w:r>
      <w:r>
        <w:t>ớc đi đã xem xét, v.v.</w:t>
      </w:r>
    </w:p>
    <w:p w14:paraId="15727994" w14:textId="25E0BCF9" w:rsidR="00D94A38" w:rsidRDefault="00D94A38" w:rsidP="00322286">
      <w:pPr>
        <w:pStyle w:val="Heading2"/>
      </w:pPr>
      <w:bookmarkStart w:id="90" w:name="_Toc168744635"/>
      <w:r>
        <w:lastRenderedPageBreak/>
        <w:t xml:space="preserve">Đánh giá với các AI chess trong </w:t>
      </w:r>
      <w:r w:rsidR="00FB4DAD">
        <w:t>PyChess</w:t>
      </w:r>
      <w:bookmarkEnd w:id="90"/>
    </w:p>
    <w:p w14:paraId="387ACADA" w14:textId="5712BE37" w:rsidR="00733F27" w:rsidRDefault="00733F27" w:rsidP="00733F27">
      <w:pPr>
        <w:pStyle w:val="Heading3"/>
      </w:pPr>
      <w:bookmarkStart w:id="91" w:name="_Toc168744636"/>
      <w:r>
        <w:t xml:space="preserve">Tích hợp chess bot vào </w:t>
      </w:r>
      <w:r w:rsidR="00FB4DAD">
        <w:t>PyChess</w:t>
      </w:r>
      <w:bookmarkEnd w:id="91"/>
    </w:p>
    <w:p w14:paraId="754AD354" w14:textId="7642B325" w:rsidR="00733F27" w:rsidRDefault="00733F27" w:rsidP="00733F27">
      <w:r>
        <w:t xml:space="preserve">Để đánh giá hiệu suất của chess bot, </w:t>
      </w:r>
      <w:r>
        <w:t>nhóm</w:t>
      </w:r>
      <w:r>
        <w:t xml:space="preserve"> đã tích hợp nó với </w:t>
      </w:r>
      <w:r w:rsidR="00FB4DAD">
        <w:t>PyChess</w:t>
      </w:r>
      <w:r>
        <w:t>, một GUI cờ vua mã nguồn mở</w:t>
      </w:r>
      <w:r w:rsidR="00652208">
        <w:t xml:space="preserve"> cho phép thêm các engine cờ vua tuân theo giao thức UCI</w:t>
      </w:r>
      <w:r>
        <w:t>. Các b</w:t>
      </w:r>
      <w:r>
        <w:rPr>
          <w:rFonts w:hint="cs"/>
        </w:rPr>
        <w:t>ư</w:t>
      </w:r>
      <w:r>
        <w:t>ớc thực hiện bao gồm:</w:t>
      </w:r>
    </w:p>
    <w:p w14:paraId="529A2C55" w14:textId="314CB609" w:rsidR="00733F27" w:rsidRDefault="00733F27" w:rsidP="00733F27">
      <w:pPr>
        <w:pStyle w:val="Bulletpoint"/>
      </w:pPr>
      <w:r>
        <w:t xml:space="preserve">Cấu hình </w:t>
      </w:r>
      <w:r w:rsidR="00FB4DAD">
        <w:t>PyChess</w:t>
      </w:r>
      <w:r>
        <w:t xml:space="preserve">: Thêm chess bot vào danh sách các engine của </w:t>
      </w:r>
      <w:r w:rsidR="00FB4DAD">
        <w:t>PyChess</w:t>
      </w:r>
      <w:r>
        <w:t xml:space="preserve"> bằng cách cấu hình file engine trong </w:t>
      </w:r>
      <w:r w:rsidR="00FB4DAD">
        <w:t>PyChess</w:t>
      </w:r>
      <w:r>
        <w:t xml:space="preserve"> để nhận diện</w:t>
      </w:r>
      <w:r w:rsidR="00C61D16">
        <w:t xml:space="preserve"> file .exe của</w:t>
      </w:r>
      <w:r>
        <w:t xml:space="preserve"> chess bot qua giao thức UCI.</w:t>
      </w:r>
    </w:p>
    <w:p w14:paraId="7FA3AB97" w14:textId="28CC9A3B" w:rsidR="00733F27" w:rsidRDefault="00733F27" w:rsidP="00733F27">
      <w:pPr>
        <w:pStyle w:val="Bulletpoint"/>
      </w:pPr>
      <w:r>
        <w:t xml:space="preserve">Thiết lập trận đấu: Sử dụng giao diện của </w:t>
      </w:r>
      <w:r w:rsidR="00FB4DAD">
        <w:t>PyChess</w:t>
      </w:r>
      <w:r>
        <w:t xml:space="preserve"> để thiết lập các trận đấu giữa chess bot và các AI chess khác.</w:t>
      </w:r>
    </w:p>
    <w:p w14:paraId="4EBAD8D5" w14:textId="44FAC394" w:rsidR="00733F27" w:rsidRPr="00733F27" w:rsidRDefault="00733F27" w:rsidP="00733F27">
      <w:pPr>
        <w:pStyle w:val="Bulletpoint"/>
      </w:pPr>
      <w:r>
        <w:t>Ghi nhận kết quả: Ghi lại kết quả các trận đấu, bao gồm tỷ lệ thắng, thời gian xử lý n</w:t>
      </w:r>
      <w:r>
        <w:rPr>
          <w:rFonts w:hint="cs"/>
        </w:rPr>
        <w:t>ư</w:t>
      </w:r>
      <w:r>
        <w:t>ớc đi, và các thông tin chi tiết khác để phân tích.</w:t>
      </w:r>
    </w:p>
    <w:p w14:paraId="0DE4851D" w14:textId="22EC7044" w:rsidR="00C61D16" w:rsidRDefault="00C61D16" w:rsidP="00C61D16">
      <w:pPr>
        <w:pStyle w:val="Heading3"/>
      </w:pPr>
      <w:bookmarkStart w:id="92" w:name="_Toc168744637"/>
      <w:r>
        <w:t xml:space="preserve">Đánh giá trên </w:t>
      </w:r>
      <w:r w:rsidR="00FB4DAD">
        <w:t>PyChess</w:t>
      </w:r>
      <w:bookmarkEnd w:id="92"/>
    </w:p>
    <w:p w14:paraId="57A09688" w14:textId="4E99A802" w:rsidR="00DC21C9" w:rsidRPr="00DC21C9" w:rsidRDefault="009A0586" w:rsidP="00DC21C9">
      <w:pPr>
        <w:pStyle w:val="Image"/>
      </w:pPr>
      <w:r w:rsidRPr="009A0586">
        <w:drawing>
          <wp:inline distT="0" distB="0" distL="0" distR="0" wp14:anchorId="77CF3D40" wp14:editId="5ACE674F">
            <wp:extent cx="5943600" cy="5270500"/>
            <wp:effectExtent l="0" t="0" r="0" b="0"/>
            <wp:docPr id="14024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8223" name=""/>
                    <pic:cNvPicPr/>
                  </pic:nvPicPr>
                  <pic:blipFill>
                    <a:blip r:embed="rId19"/>
                    <a:stretch>
                      <a:fillRect/>
                    </a:stretch>
                  </pic:blipFill>
                  <pic:spPr>
                    <a:xfrm>
                      <a:off x="0" y="0"/>
                      <a:ext cx="5943600" cy="5270500"/>
                    </a:xfrm>
                    <a:prstGeom prst="rect">
                      <a:avLst/>
                    </a:prstGeom>
                  </pic:spPr>
                </pic:pic>
              </a:graphicData>
            </a:graphic>
          </wp:inline>
        </w:drawing>
      </w:r>
    </w:p>
    <w:p w14:paraId="3016F1D8" w14:textId="38998CD5" w:rsidR="00C61D16" w:rsidRPr="00C61D16" w:rsidRDefault="00C61D16" w:rsidP="00C61D16">
      <w:r>
        <w:lastRenderedPageBreak/>
        <w:t>Các chỉ tiêu đánh giá:</w:t>
      </w:r>
    </w:p>
    <w:p w14:paraId="073CAA1F" w14:textId="32F5770A" w:rsidR="00D94A38" w:rsidRDefault="00D94A38" w:rsidP="00C61D16">
      <w:pPr>
        <w:pStyle w:val="Bulletpoint"/>
      </w:pPr>
      <w:r>
        <w:t>Tỷ lệ thắng: Tỷ lệ phần trăm các trận thắng của chess bot trong tổng số trận đấu.</w:t>
      </w:r>
    </w:p>
    <w:p w14:paraId="3D57289A" w14:textId="115A50E0" w:rsidR="00D94A38" w:rsidRDefault="00D94A38" w:rsidP="00C61D16">
      <w:pPr>
        <w:pStyle w:val="Bulletpoint"/>
      </w:pPr>
      <w:r>
        <w:t>Khả năng phân tích n</w:t>
      </w:r>
      <w:r>
        <w:rPr>
          <w:rFonts w:hint="cs"/>
        </w:rPr>
        <w:t>ư</w:t>
      </w:r>
      <w:r>
        <w:t>ớc đi: Đánh giá khả năng của bot trong việc phân tích và chọn n</w:t>
      </w:r>
      <w:r>
        <w:rPr>
          <w:rFonts w:hint="cs"/>
        </w:rPr>
        <w:t>ư</w:t>
      </w:r>
      <w:r>
        <w:t xml:space="preserve">ớc đi tối </w:t>
      </w:r>
      <w:r>
        <w:rPr>
          <w:rFonts w:hint="cs"/>
        </w:rPr>
        <w:t>ư</w:t>
      </w:r>
      <w:r>
        <w:t>u.</w:t>
      </w:r>
      <w:r w:rsidR="00C61D16">
        <w:t xml:space="preserve"> </w:t>
      </w:r>
      <w:r w:rsidR="00FD7C3F">
        <w:t>Nước đi của chess bot</w:t>
      </w:r>
      <w:r w:rsidR="00C61D16">
        <w:t xml:space="preserve"> được so sánh với đánh giá được đưa ra từ Stockfish 16.1 để </w:t>
      </w:r>
      <w:r w:rsidR="00FD7C3F">
        <w:t>xem độ chính xác trong các nước đi của chess bot được phát triển.</w:t>
      </w:r>
    </w:p>
    <w:p w14:paraId="53BD5E68" w14:textId="77777777" w:rsidR="00D94A38" w:rsidRDefault="00D94A38" w:rsidP="00FD7C3F">
      <w:pPr>
        <w:pStyle w:val="Bulletpoint"/>
      </w:pPr>
      <w:r>
        <w:t>Thời gian xử lý: Thời gian trung bình để bot đ</w:t>
      </w:r>
      <w:r>
        <w:rPr>
          <w:rFonts w:hint="cs"/>
        </w:rPr>
        <w:t>ư</w:t>
      </w:r>
      <w:r>
        <w:t>a ra n</w:t>
      </w:r>
      <w:r>
        <w:rPr>
          <w:rFonts w:hint="cs"/>
        </w:rPr>
        <w:t>ư</w:t>
      </w:r>
      <w:r>
        <w:t>ớc đi trong mỗi l</w:t>
      </w:r>
      <w:r>
        <w:rPr>
          <w:rFonts w:hint="cs"/>
        </w:rPr>
        <w:t>ư</w:t>
      </w:r>
      <w:r>
        <w:t>ợt.</w:t>
      </w:r>
    </w:p>
    <w:p w14:paraId="22DB9A0B" w14:textId="3241058E" w:rsidR="00D94A38" w:rsidRDefault="00D94A38" w:rsidP="00FD7C3F">
      <w:pPr>
        <w:pStyle w:val="Heading2"/>
      </w:pPr>
      <w:bookmarkStart w:id="93" w:name="_Toc168744638"/>
      <w:r>
        <w:t xml:space="preserve">Đánh giá trên nền tảng </w:t>
      </w:r>
      <w:r w:rsidR="00FB4DAD">
        <w:t>Chess.com</w:t>
      </w:r>
      <w:bookmarkEnd w:id="93"/>
    </w:p>
    <w:p w14:paraId="788ED142" w14:textId="37C555AB" w:rsidR="00D94A38" w:rsidRDefault="00D94A38" w:rsidP="00D94A38">
      <w:r>
        <w:rPr>
          <w:rFonts w:hint="eastAsia"/>
        </w:rPr>
        <w:t>Đ</w:t>
      </w:r>
      <w:r>
        <w:t>ể có cái nhìn toàn diện h</w:t>
      </w:r>
      <w:r>
        <w:rPr>
          <w:rFonts w:hint="cs"/>
        </w:rPr>
        <w:t>ơ</w:t>
      </w:r>
      <w:r>
        <w:t xml:space="preserve">n về hiệu suất của chess bot, </w:t>
      </w:r>
      <w:r w:rsidR="00FD7C3F">
        <w:t>nhóm</w:t>
      </w:r>
      <w:r>
        <w:t xml:space="preserve"> đã sử dụng nó để đấu với các chess bot trên nền tảng </w:t>
      </w:r>
      <w:r w:rsidR="00FB4DAD">
        <w:t>Chess.com</w:t>
      </w:r>
      <w:r>
        <w:t>. Các b</w:t>
      </w:r>
      <w:r>
        <w:rPr>
          <w:rFonts w:hint="cs"/>
        </w:rPr>
        <w:t>ư</w:t>
      </w:r>
      <w:r>
        <w:t>ớc thực hiện bao gồm:</w:t>
      </w:r>
    </w:p>
    <w:p w14:paraId="19FEDBAC" w14:textId="10C178D7" w:rsidR="00D94A38" w:rsidRDefault="00D94A38" w:rsidP="008A1473">
      <w:pPr>
        <w:pStyle w:val="Bulletpoint"/>
      </w:pPr>
      <w:r>
        <w:t xml:space="preserve">Chọn đối thủ: </w:t>
      </w:r>
      <w:r w:rsidR="00FD7C3F">
        <w:t>C</w:t>
      </w:r>
      <w:r>
        <w:t xml:space="preserve">họn các chess bot trên </w:t>
      </w:r>
      <w:r w:rsidR="00FB4DAD">
        <w:t>Chess.com</w:t>
      </w:r>
      <w:r>
        <w:t xml:space="preserve"> với mức elo từ 2300 đến 2500 để đảm bảo tính cạnh tranh cao.</w:t>
      </w:r>
    </w:p>
    <w:p w14:paraId="613E115A" w14:textId="296B8D19" w:rsidR="00D94A38" w:rsidRDefault="00D94A38" w:rsidP="008A1473">
      <w:pPr>
        <w:pStyle w:val="Bulletpoint"/>
      </w:pPr>
      <w:r>
        <w:t xml:space="preserve">Thiết lập trận đấu: Sử dụng tài khoản trên </w:t>
      </w:r>
      <w:r w:rsidR="00FB4DAD">
        <w:t>Chess.com</w:t>
      </w:r>
      <w:r>
        <w:t xml:space="preserve">, </w:t>
      </w:r>
      <w:r w:rsidR="00652C1D">
        <w:t>t</w:t>
      </w:r>
      <w:r>
        <w:t>hiết lập các trận đấu giữa chess bot của</w:t>
      </w:r>
      <w:r w:rsidR="00652C1D">
        <w:t xml:space="preserve"> được phát triển</w:t>
      </w:r>
      <w:r>
        <w:t xml:space="preserve"> và các chess bot đ</w:t>
      </w:r>
      <w:r>
        <w:rPr>
          <w:rFonts w:hint="cs"/>
        </w:rPr>
        <w:t>ư</w:t>
      </w:r>
      <w:r>
        <w:t>ợc chọn.</w:t>
      </w:r>
    </w:p>
    <w:p w14:paraId="252C888E" w14:textId="0394BBF7" w:rsidR="00D94A38" w:rsidRDefault="00D94A38" w:rsidP="008A1473">
      <w:pPr>
        <w:pStyle w:val="Bulletpoint"/>
      </w:pPr>
      <w:r>
        <w:t>Thu thập dữ liệu: Ghi lại kết quả các trận đấu, bao gồm tỷ lệ thắng, thời gian xử lý n</w:t>
      </w:r>
      <w:r>
        <w:rPr>
          <w:rFonts w:hint="cs"/>
        </w:rPr>
        <w:t>ư</w:t>
      </w:r>
      <w:r>
        <w:t xml:space="preserve">ớc đi, và các bình luận từ hệ thống của </w:t>
      </w:r>
      <w:r w:rsidR="00FB4DAD">
        <w:t>Chess.com</w:t>
      </w:r>
      <w:r>
        <w:t>.</w:t>
      </w:r>
    </w:p>
    <w:p w14:paraId="63137BF8" w14:textId="2F404AEF" w:rsidR="008A1473" w:rsidRDefault="008C479E" w:rsidP="009D6D6B">
      <w:pPr>
        <w:pStyle w:val="Image"/>
      </w:pPr>
      <w:r>
        <w:drawing>
          <wp:inline distT="0" distB="0" distL="0" distR="0" wp14:anchorId="508772F6" wp14:editId="24A3B517">
            <wp:extent cx="5943600" cy="3197860"/>
            <wp:effectExtent l="0" t="0" r="0" b="0"/>
            <wp:docPr id="203537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5516" name="Picture 20353755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D9092B3" w14:textId="1B522DAD" w:rsidR="008C479E" w:rsidRPr="008C479E" w:rsidRDefault="008C479E" w:rsidP="009D6D6B">
      <w:pPr>
        <w:pStyle w:val="Image"/>
        <w:rPr>
          <w:i/>
          <w:iCs/>
        </w:rPr>
      </w:pPr>
      <w:r>
        <w:rPr>
          <w:i/>
          <w:iCs/>
        </w:rPr>
        <w:t xml:space="preserve">Chess bot được phát triển cầm quân trắng đấu với Komodo21 </w:t>
      </w:r>
      <w:r w:rsidR="00B37237">
        <w:rPr>
          <w:i/>
          <w:iCs/>
        </w:rPr>
        <w:t>(2500 elo) cầm quân đen</w:t>
      </w:r>
    </w:p>
    <w:p w14:paraId="387F87C7" w14:textId="1BB5D8B9" w:rsidR="00D94A38" w:rsidRDefault="00D94A38" w:rsidP="00652C1D">
      <w:pPr>
        <w:pStyle w:val="Heading2"/>
      </w:pPr>
      <w:bookmarkStart w:id="94" w:name="_Toc168744639"/>
      <w:r>
        <w:lastRenderedPageBreak/>
        <w:t>Kết quả đánh giá</w:t>
      </w:r>
      <w:bookmarkEnd w:id="94"/>
    </w:p>
    <w:p w14:paraId="0F88AF1E" w14:textId="6E532DE3" w:rsidR="00D94A38" w:rsidRDefault="00D94A38" w:rsidP="00652C1D">
      <w:pPr>
        <w:pStyle w:val="Heading3"/>
      </w:pPr>
      <w:bookmarkStart w:id="95" w:name="_Toc168744640"/>
      <w:r>
        <w:t xml:space="preserve">Kết quả trong </w:t>
      </w:r>
      <w:r w:rsidR="00FB4DAD">
        <w:t>PyChess</w:t>
      </w:r>
      <w:bookmarkEnd w:id="95"/>
    </w:p>
    <w:p w14:paraId="09B2D2DD" w14:textId="3BAB367F" w:rsidR="00D94A38" w:rsidRDefault="00D94A38" w:rsidP="00D94A38">
      <w:r>
        <w:t xml:space="preserve">Tỷ lệ thắng: Chess bot đạt tỷ lệ thắng </w:t>
      </w:r>
      <w:r w:rsidR="00AF7487">
        <w:t>7</w:t>
      </w:r>
      <w:r>
        <w:t xml:space="preserve">5% trong tổng số 100 trận đấu với các AI chess khác nhau trong </w:t>
      </w:r>
      <w:r w:rsidR="00FB4DAD">
        <w:t>PyChess</w:t>
      </w:r>
      <w:r w:rsidR="00EB3EC5">
        <w:t xml:space="preserve">, các AI này có mức elo được cung cấp là vào khoảng </w:t>
      </w:r>
      <w:r w:rsidR="00E92335">
        <w:t>2400 – 2600.</w:t>
      </w:r>
    </w:p>
    <w:p w14:paraId="2C502E45" w14:textId="77777777" w:rsidR="00D94A38" w:rsidRDefault="00D94A38" w:rsidP="00D94A38">
      <w:r>
        <w:t>Khả năng phân tích n</w:t>
      </w:r>
      <w:r>
        <w:rPr>
          <w:rFonts w:hint="cs"/>
        </w:rPr>
        <w:t>ư</w:t>
      </w:r>
      <w:r>
        <w:t>ớc đi: Chess bot thể hiện khả năng phân tích và chọn n</w:t>
      </w:r>
      <w:r>
        <w:rPr>
          <w:rFonts w:hint="cs"/>
        </w:rPr>
        <w:t>ư</w:t>
      </w:r>
      <w:r>
        <w:t xml:space="preserve">ớc đi tối </w:t>
      </w:r>
      <w:r>
        <w:rPr>
          <w:rFonts w:hint="cs"/>
        </w:rPr>
        <w:t>ư</w:t>
      </w:r>
      <w:r>
        <w:t>u trong 85% các tình huống phức tạp.</w:t>
      </w:r>
    </w:p>
    <w:p w14:paraId="004F3AB5" w14:textId="76A8F026" w:rsidR="00E92335" w:rsidRDefault="00D94A38" w:rsidP="00E92335">
      <w:r>
        <w:t>Thời gian xử lý: Thời gian trung bình để chess bot đ</w:t>
      </w:r>
      <w:r>
        <w:rPr>
          <w:rFonts w:hint="cs"/>
        </w:rPr>
        <w:t>ư</w:t>
      </w:r>
      <w:r>
        <w:t xml:space="preserve">a ra </w:t>
      </w:r>
      <w:r w:rsidR="00E92335">
        <w:t>được tối ưu tuỳ theo thời gian tổng của trận đấu và thời gian còn lại của nó.</w:t>
      </w:r>
    </w:p>
    <w:p w14:paraId="30A67AF9" w14:textId="629BF9DD" w:rsidR="00D94A38" w:rsidRDefault="00D94A38" w:rsidP="00E92335">
      <w:pPr>
        <w:pStyle w:val="Heading3"/>
      </w:pPr>
      <w:bookmarkStart w:id="96" w:name="_Toc168744641"/>
      <w:r>
        <w:t xml:space="preserve">Kết quả trên </w:t>
      </w:r>
      <w:r w:rsidR="00FB4DAD">
        <w:t>Chess.com</w:t>
      </w:r>
      <w:bookmarkEnd w:id="96"/>
    </w:p>
    <w:p w14:paraId="7DC8807D" w14:textId="20E1D4E4" w:rsidR="00D94A38" w:rsidRDefault="00D94A38" w:rsidP="00D94A38">
      <w:r>
        <w:t xml:space="preserve">Tỷ lệ thắng: Chess bot đạt tỷ lệ thắng </w:t>
      </w:r>
      <w:r w:rsidR="00E92335">
        <w:t>80</w:t>
      </w:r>
      <w:r>
        <w:t>% khi đấu với các chess bot có mức elo từ 2300 đến 2500.</w:t>
      </w:r>
    </w:p>
    <w:p w14:paraId="0FF63A0B" w14:textId="5EA2E15B" w:rsidR="00D94A38" w:rsidRDefault="00D94A38" w:rsidP="00D94A38">
      <w:r>
        <w:t>Phân tích chi tiết: Chess bot thể hiện khả năng cạnh tranh cao, đặc biệt trong giai đoạn tàn cuộc, với một số trận đấu đ</w:t>
      </w:r>
      <w:r>
        <w:rPr>
          <w:rFonts w:hint="cs"/>
        </w:rPr>
        <w:t>ư</w:t>
      </w:r>
      <w:r>
        <w:t xml:space="preserve">ợc hệ thống </w:t>
      </w:r>
      <w:r w:rsidR="00FB4DAD">
        <w:t>Chess.com</w:t>
      </w:r>
      <w:r>
        <w:t xml:space="preserve"> đánh giá là "xuất sắc"</w:t>
      </w:r>
      <w:r w:rsidR="00E92335">
        <w:t xml:space="preserve"> với tỉ lệ chính xác (accuracy) trung bình khoảng 94% - 97%</w:t>
      </w:r>
      <w:r w:rsidR="003D092D">
        <w:t>.</w:t>
      </w:r>
    </w:p>
    <w:p w14:paraId="741D6A92" w14:textId="77777777" w:rsidR="00D94A38" w:rsidRDefault="00D94A38" w:rsidP="00D94A38">
      <w:r>
        <w:t>Thời gian xử lý: Thời gian trung bình để chess bot đ</w:t>
      </w:r>
      <w:r>
        <w:rPr>
          <w:rFonts w:hint="cs"/>
        </w:rPr>
        <w:t>ư</w:t>
      </w:r>
      <w:r>
        <w:t>a ra n</w:t>
      </w:r>
      <w:r>
        <w:rPr>
          <w:rFonts w:hint="cs"/>
        </w:rPr>
        <w:t>ư</w:t>
      </w:r>
      <w:r>
        <w:t>ớc đi là 3 giây mỗi l</w:t>
      </w:r>
      <w:r>
        <w:rPr>
          <w:rFonts w:hint="cs"/>
        </w:rPr>
        <w:t>ư</w:t>
      </w:r>
      <w:r>
        <w:t>ợt, phù hợp với tiêu chuẩn của các trận đấu ở mức elo cao.</w:t>
      </w:r>
    </w:p>
    <w:p w14:paraId="278E542F" w14:textId="3B9F543B" w:rsidR="00D94A38" w:rsidRDefault="00D94A38" w:rsidP="003D092D">
      <w:pPr>
        <w:pStyle w:val="Heading2"/>
      </w:pPr>
      <w:bookmarkStart w:id="97" w:name="_Toc168744642"/>
      <w:r>
        <w:t>Kết luận</w:t>
      </w:r>
      <w:bookmarkEnd w:id="97"/>
    </w:p>
    <w:p w14:paraId="688C61A9" w14:textId="1A404D58" w:rsidR="002754FD" w:rsidRDefault="00D94A38" w:rsidP="00D94A38">
      <w:r>
        <w:t>Kết quả đánh giá cho thấy chess bot đ</w:t>
      </w:r>
      <w:r>
        <w:rPr>
          <w:rFonts w:hint="cs"/>
        </w:rPr>
        <w:t>ư</w:t>
      </w:r>
      <w:r>
        <w:t>ợc phát triển trong dự án có khả năng cạnh tranh cao và đáp ứng tốt các yêu cầu của một AI chess bot hiện đại. Tỷ lệ thắng cao và khả năng phân tích n</w:t>
      </w:r>
      <w:r>
        <w:rPr>
          <w:rFonts w:hint="cs"/>
        </w:rPr>
        <w:t>ư</w:t>
      </w:r>
      <w:r>
        <w:t xml:space="preserve">ớc đi tối </w:t>
      </w:r>
      <w:r>
        <w:rPr>
          <w:rFonts w:hint="cs"/>
        </w:rPr>
        <w:t>ư</w:t>
      </w:r>
      <w:r>
        <w:t>u là những điểm mạnh nổi bật, trong khi thời gian xử lý vẫn cần đ</w:t>
      </w:r>
      <w:r>
        <w:rPr>
          <w:rFonts w:hint="cs"/>
        </w:rPr>
        <w:t>ư</w:t>
      </w:r>
      <w:r>
        <w:t>ợc cải thiện thêm để đạt hiệu suất tốt h</w:t>
      </w:r>
      <w:r>
        <w:rPr>
          <w:rFonts w:hint="cs"/>
        </w:rPr>
        <w:t>ơ</w:t>
      </w:r>
      <w:r>
        <w:t>n trong các trận đấu ở mức elo cao h</w:t>
      </w:r>
      <w:r>
        <w:rPr>
          <w:rFonts w:hint="cs"/>
        </w:rPr>
        <w:t>ơ</w:t>
      </w:r>
      <w:r>
        <w:t>n.</w:t>
      </w:r>
    </w:p>
    <w:p w14:paraId="202DB229" w14:textId="1DEEECD2" w:rsidR="00652208" w:rsidRDefault="003D092D" w:rsidP="00D94A38">
      <w:r>
        <w:t xml:space="preserve">Mức elo của chess bot được phát triển ước tính nằm trong khoảng 2400 </w:t>
      </w:r>
      <w:r w:rsidR="004E6813">
        <w:t>–</w:t>
      </w:r>
      <w:r>
        <w:t xml:space="preserve"> 2500</w:t>
      </w:r>
      <w:r w:rsidR="004E6813">
        <w:t>.</w:t>
      </w:r>
    </w:p>
    <w:p w14:paraId="062B052D" w14:textId="4638839C" w:rsidR="00652208" w:rsidRDefault="00652208" w:rsidP="00652208">
      <w:pPr>
        <w:pStyle w:val="Heading1"/>
      </w:pPr>
      <w:r>
        <w:lastRenderedPageBreak/>
        <w:t>Tài liệu tham khảo</w:t>
      </w:r>
    </w:p>
    <w:p w14:paraId="6DBC7A20" w14:textId="77777777" w:rsidR="00652208" w:rsidRPr="00652208" w:rsidRDefault="00652208" w:rsidP="00652208"/>
    <w:sectPr w:rsidR="00652208" w:rsidRPr="00652208" w:rsidSect="009A1D95">
      <w:footerReference w:type="default" r:id="rId21"/>
      <w:footerReference w:type="first" r:id="rId22"/>
      <w:pgSz w:w="12240" w:h="15840"/>
      <w:pgMar w:top="1440" w:right="1440" w:bottom="1440" w:left="1440"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85794" w14:textId="77777777" w:rsidR="00FB749B" w:rsidRDefault="00FB749B" w:rsidP="00873BF3">
      <w:pPr>
        <w:spacing w:before="0" w:after="0"/>
      </w:pPr>
      <w:r>
        <w:separator/>
      </w:r>
    </w:p>
  </w:endnote>
  <w:endnote w:type="continuationSeparator" w:id="0">
    <w:p w14:paraId="6BB454DA" w14:textId="77777777" w:rsidR="00FB749B" w:rsidRDefault="00FB749B" w:rsidP="00873BF3">
      <w:pPr>
        <w:spacing w:before="0" w:after="0"/>
      </w:pPr>
      <w:r>
        <w:continuationSeparator/>
      </w:r>
    </w:p>
  </w:endnote>
  <w:endnote w:id="1">
    <w:p w14:paraId="43027FE0" w14:textId="32BBCFC4" w:rsidR="0097267E" w:rsidRDefault="000673FB" w:rsidP="0097267E">
      <w:r>
        <w:rPr>
          <w:rStyle w:val="EndnoteReference"/>
        </w:rPr>
        <w:endnoteRef/>
      </w:r>
      <w:r>
        <w:t xml:space="preserve"> </w:t>
      </w:r>
      <w:r w:rsidR="009B6A07">
        <w:t>Chessprograming</w:t>
      </w:r>
      <w:r w:rsidR="0097267E">
        <w:t xml:space="preserve"> </w:t>
      </w:r>
      <w:r w:rsidR="009B6A07">
        <w:t>Wiki</w:t>
      </w:r>
      <w:r w:rsidR="0097267E">
        <w:t>:</w:t>
      </w:r>
      <w:r w:rsidR="00553C4F">
        <w:t xml:space="preserve"> </w:t>
      </w:r>
      <w:hyperlink r:id="rId1" w:anchor="Collisions" w:history="1">
        <w:r w:rsidR="0097267E">
          <w:rPr>
            <w:rStyle w:val="Hyperlink"/>
          </w:rPr>
          <w:t>Zobrist Hashing - Chessprogramming wiki</w:t>
        </w:r>
      </w:hyperlink>
    </w:p>
    <w:p w14:paraId="4C047C3E" w14:textId="51F0836C" w:rsidR="009B6A07" w:rsidRDefault="009B6A0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213792"/>
      <w:docPartObj>
        <w:docPartGallery w:val="Page Numbers (Bottom of Page)"/>
        <w:docPartUnique/>
      </w:docPartObj>
    </w:sdtPr>
    <w:sdtEndPr>
      <w:rPr>
        <w:noProof/>
      </w:rPr>
    </w:sdtEndPr>
    <w:sdtContent>
      <w:p w14:paraId="2A049260" w14:textId="77777777" w:rsidR="00C55E2A" w:rsidRDefault="00C55E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7048F7" w14:textId="77777777" w:rsidR="00C55E2A" w:rsidRDefault="00C55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099177"/>
      <w:docPartObj>
        <w:docPartGallery w:val="Page Numbers (Bottom of Page)"/>
        <w:docPartUnique/>
      </w:docPartObj>
    </w:sdtPr>
    <w:sdtEndPr>
      <w:rPr>
        <w:noProof/>
      </w:rPr>
    </w:sdtEndPr>
    <w:sdtContent>
      <w:p w14:paraId="46FA84AA" w14:textId="77777777" w:rsidR="00925AA2" w:rsidRDefault="00925A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039BD" w14:textId="77777777" w:rsidR="00925AA2" w:rsidRDefault="00925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D3749" w14:textId="77777777" w:rsidR="00FB749B" w:rsidRDefault="00FB749B" w:rsidP="00873BF3">
      <w:pPr>
        <w:spacing w:before="0" w:after="0"/>
      </w:pPr>
      <w:r>
        <w:separator/>
      </w:r>
    </w:p>
  </w:footnote>
  <w:footnote w:type="continuationSeparator" w:id="0">
    <w:p w14:paraId="7A54E89D" w14:textId="77777777" w:rsidR="00FB749B" w:rsidRDefault="00FB749B" w:rsidP="00873BF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52A8"/>
    <w:multiLevelType w:val="hybridMultilevel"/>
    <w:tmpl w:val="AAAAAAE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 w15:restartNumberingAfterBreak="0">
    <w:nsid w:val="067A17B2"/>
    <w:multiLevelType w:val="multilevel"/>
    <w:tmpl w:val="74A67230"/>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170" w:firstLine="0"/>
      </w:pPr>
      <w:rPr>
        <w:rFonts w:hint="default"/>
      </w:rPr>
    </w:lvl>
    <w:lvl w:ilvl="2">
      <w:start w:val="1"/>
      <w:numFmt w:val="decimal"/>
      <w:pStyle w:val="Heading3"/>
      <w:lvlText w:val="%1.%2.%3"/>
      <w:lvlJc w:val="left"/>
      <w:pPr>
        <w:ind w:left="170" w:firstLine="170"/>
      </w:pPr>
      <w:rPr>
        <w:rFonts w:hint="default"/>
      </w:rPr>
    </w:lvl>
    <w:lvl w:ilvl="3">
      <w:start w:val="1"/>
      <w:numFmt w:val="decimal"/>
      <w:pStyle w:val="Heading4"/>
      <w:lvlText w:val="%1.%2.%3.%4"/>
      <w:lvlJc w:val="left"/>
      <w:pPr>
        <w:tabs>
          <w:tab w:val="num" w:pos="510"/>
        </w:tabs>
        <w:ind w:left="170" w:firstLine="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2" w15:restartNumberingAfterBreak="0">
    <w:nsid w:val="09041973"/>
    <w:multiLevelType w:val="hybridMultilevel"/>
    <w:tmpl w:val="F38843E4"/>
    <w:lvl w:ilvl="0" w:tplc="0C86AE02">
      <w:start w:val="1"/>
      <w:numFmt w:val="decimal"/>
      <w:lvlText w:val="%1."/>
      <w:lvlJc w:val="lef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 w15:restartNumberingAfterBreak="0">
    <w:nsid w:val="11C15DBD"/>
    <w:multiLevelType w:val="hybridMultilevel"/>
    <w:tmpl w:val="92880EAC"/>
    <w:lvl w:ilvl="0" w:tplc="BC4AF438">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4" w15:restartNumberingAfterBreak="0">
    <w:nsid w:val="15D84186"/>
    <w:multiLevelType w:val="hybridMultilevel"/>
    <w:tmpl w:val="9AFE7B44"/>
    <w:lvl w:ilvl="0" w:tplc="3DFA30C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5"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0355B8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8" w15:restartNumberingAfterBreak="0">
    <w:nsid w:val="39AF30BF"/>
    <w:multiLevelType w:val="hybridMultilevel"/>
    <w:tmpl w:val="4DB20754"/>
    <w:lvl w:ilvl="0" w:tplc="89F621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7F0E68"/>
    <w:multiLevelType w:val="hybridMultilevel"/>
    <w:tmpl w:val="2014050A"/>
    <w:lvl w:ilvl="0" w:tplc="584234F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44B21FD0"/>
    <w:multiLevelType w:val="hybridMultilevel"/>
    <w:tmpl w:val="2E945E4E"/>
    <w:lvl w:ilvl="0" w:tplc="1BCA729E">
      <w:start w:val="1"/>
      <w:numFmt w:val="bullet"/>
      <w:lvlText w:val=""/>
      <w:lvlJc w:val="left"/>
      <w:pPr>
        <w:ind w:left="1004" w:hanging="360"/>
      </w:pPr>
      <w:rPr>
        <w:rFonts w:ascii="Symbol" w:hAnsi="Symbol" w:hint="default"/>
      </w:rPr>
    </w:lvl>
    <w:lvl w:ilvl="1" w:tplc="FFFFFFFF">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5D3F16B4"/>
    <w:multiLevelType w:val="hybridMultilevel"/>
    <w:tmpl w:val="3D22CAB2"/>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2" w15:restartNumberingAfterBreak="0">
    <w:nsid w:val="689608E4"/>
    <w:multiLevelType w:val="hybridMultilevel"/>
    <w:tmpl w:val="89A2920C"/>
    <w:lvl w:ilvl="0" w:tplc="F842BC2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3" w15:restartNumberingAfterBreak="0">
    <w:nsid w:val="6E0D4437"/>
    <w:multiLevelType w:val="hybridMultilevel"/>
    <w:tmpl w:val="38849F24"/>
    <w:lvl w:ilvl="0" w:tplc="42D8D45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4" w15:restartNumberingAfterBreak="0">
    <w:nsid w:val="739C6C19"/>
    <w:multiLevelType w:val="hybridMultilevel"/>
    <w:tmpl w:val="E24C035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5" w15:restartNumberingAfterBreak="0">
    <w:nsid w:val="7DB56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5617602">
    <w:abstractNumId w:val="8"/>
  </w:num>
  <w:num w:numId="2" w16cid:durableId="1949895837">
    <w:abstractNumId w:val="6"/>
  </w:num>
  <w:num w:numId="3" w16cid:durableId="362902635">
    <w:abstractNumId w:val="15"/>
  </w:num>
  <w:num w:numId="4" w16cid:durableId="1271937894">
    <w:abstractNumId w:val="2"/>
  </w:num>
  <w:num w:numId="5" w16cid:durableId="10280662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93485418">
    <w:abstractNumId w:val="1"/>
  </w:num>
  <w:num w:numId="7" w16cid:durableId="890380845">
    <w:abstractNumId w:val="11"/>
  </w:num>
  <w:num w:numId="8" w16cid:durableId="251202928">
    <w:abstractNumId w:val="7"/>
  </w:num>
  <w:num w:numId="9" w16cid:durableId="1475757077">
    <w:abstractNumId w:val="5"/>
  </w:num>
  <w:num w:numId="10" w16cid:durableId="969238426">
    <w:abstractNumId w:val="3"/>
  </w:num>
  <w:num w:numId="11" w16cid:durableId="1377049242">
    <w:abstractNumId w:val="9"/>
  </w:num>
  <w:num w:numId="12" w16cid:durableId="1420642855">
    <w:abstractNumId w:val="12"/>
  </w:num>
  <w:num w:numId="13" w16cid:durableId="323515803">
    <w:abstractNumId w:val="4"/>
  </w:num>
  <w:num w:numId="14" w16cid:durableId="703753870">
    <w:abstractNumId w:val="10"/>
  </w:num>
  <w:num w:numId="15" w16cid:durableId="1651405327">
    <w:abstractNumId w:val="0"/>
  </w:num>
  <w:num w:numId="16" w16cid:durableId="420955450">
    <w:abstractNumId w:val="14"/>
  </w:num>
  <w:num w:numId="17" w16cid:durableId="13929225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E4F44"/>
    <w:rsid w:val="000018C3"/>
    <w:rsid w:val="00003E9F"/>
    <w:rsid w:val="000076D6"/>
    <w:rsid w:val="0001116D"/>
    <w:rsid w:val="000121AB"/>
    <w:rsid w:val="00020B30"/>
    <w:rsid w:val="0002221B"/>
    <w:rsid w:val="00027E90"/>
    <w:rsid w:val="00035015"/>
    <w:rsid w:val="00036EF3"/>
    <w:rsid w:val="000378C3"/>
    <w:rsid w:val="00041958"/>
    <w:rsid w:val="00042279"/>
    <w:rsid w:val="00042A9D"/>
    <w:rsid w:val="0004323E"/>
    <w:rsid w:val="00043A50"/>
    <w:rsid w:val="00046B25"/>
    <w:rsid w:val="00050042"/>
    <w:rsid w:val="000533BF"/>
    <w:rsid w:val="000537EC"/>
    <w:rsid w:val="000673FB"/>
    <w:rsid w:val="0006749A"/>
    <w:rsid w:val="0007137D"/>
    <w:rsid w:val="000713FE"/>
    <w:rsid w:val="000767AB"/>
    <w:rsid w:val="00081B70"/>
    <w:rsid w:val="00093E8F"/>
    <w:rsid w:val="000A307A"/>
    <w:rsid w:val="000B6E5E"/>
    <w:rsid w:val="000C69AF"/>
    <w:rsid w:val="000C7E45"/>
    <w:rsid w:val="000D29E7"/>
    <w:rsid w:val="000D3DBA"/>
    <w:rsid w:val="000D3F1C"/>
    <w:rsid w:val="000D440F"/>
    <w:rsid w:val="000D6525"/>
    <w:rsid w:val="000E1DCD"/>
    <w:rsid w:val="000E236F"/>
    <w:rsid w:val="000E322C"/>
    <w:rsid w:val="000E7E27"/>
    <w:rsid w:val="001015EB"/>
    <w:rsid w:val="001059C9"/>
    <w:rsid w:val="0010756F"/>
    <w:rsid w:val="00112E61"/>
    <w:rsid w:val="001167D0"/>
    <w:rsid w:val="00130AE5"/>
    <w:rsid w:val="00132327"/>
    <w:rsid w:val="001426BE"/>
    <w:rsid w:val="00143406"/>
    <w:rsid w:val="001524C1"/>
    <w:rsid w:val="00154AE3"/>
    <w:rsid w:val="00156507"/>
    <w:rsid w:val="001631EB"/>
    <w:rsid w:val="00164374"/>
    <w:rsid w:val="00165B63"/>
    <w:rsid w:val="00166D71"/>
    <w:rsid w:val="0016709E"/>
    <w:rsid w:val="00170EA6"/>
    <w:rsid w:val="0017615D"/>
    <w:rsid w:val="001873C3"/>
    <w:rsid w:val="001A3425"/>
    <w:rsid w:val="001A448D"/>
    <w:rsid w:val="001A52FC"/>
    <w:rsid w:val="001A5AE8"/>
    <w:rsid w:val="001B60D5"/>
    <w:rsid w:val="001C304A"/>
    <w:rsid w:val="001C4C9B"/>
    <w:rsid w:val="001C5948"/>
    <w:rsid w:val="001C5C49"/>
    <w:rsid w:val="001C6FD9"/>
    <w:rsid w:val="001D2C8A"/>
    <w:rsid w:val="001D74AF"/>
    <w:rsid w:val="001E0387"/>
    <w:rsid w:val="001E52C6"/>
    <w:rsid w:val="001E56B5"/>
    <w:rsid w:val="001E619A"/>
    <w:rsid w:val="0020183E"/>
    <w:rsid w:val="00202EA7"/>
    <w:rsid w:val="00207716"/>
    <w:rsid w:val="0021498F"/>
    <w:rsid w:val="002166CC"/>
    <w:rsid w:val="002206AC"/>
    <w:rsid w:val="002212BA"/>
    <w:rsid w:val="00221335"/>
    <w:rsid w:val="002216FF"/>
    <w:rsid w:val="00222D2D"/>
    <w:rsid w:val="00224159"/>
    <w:rsid w:val="0022441F"/>
    <w:rsid w:val="002268B9"/>
    <w:rsid w:val="00227BBB"/>
    <w:rsid w:val="002329EF"/>
    <w:rsid w:val="002359DD"/>
    <w:rsid w:val="00236988"/>
    <w:rsid w:val="00237193"/>
    <w:rsid w:val="00243394"/>
    <w:rsid w:val="00246E84"/>
    <w:rsid w:val="00261E00"/>
    <w:rsid w:val="00262F19"/>
    <w:rsid w:val="00265BD2"/>
    <w:rsid w:val="00266F06"/>
    <w:rsid w:val="0027300C"/>
    <w:rsid w:val="002731A4"/>
    <w:rsid w:val="0027408A"/>
    <w:rsid w:val="002754FD"/>
    <w:rsid w:val="002771D2"/>
    <w:rsid w:val="002825D0"/>
    <w:rsid w:val="00282F74"/>
    <w:rsid w:val="00283872"/>
    <w:rsid w:val="00285442"/>
    <w:rsid w:val="0028628B"/>
    <w:rsid w:val="002A1ABD"/>
    <w:rsid w:val="002A255D"/>
    <w:rsid w:val="002A4833"/>
    <w:rsid w:val="002A5CB1"/>
    <w:rsid w:val="002A6E33"/>
    <w:rsid w:val="002B05CE"/>
    <w:rsid w:val="002B11D5"/>
    <w:rsid w:val="002B3CCF"/>
    <w:rsid w:val="002B5C8A"/>
    <w:rsid w:val="002B6972"/>
    <w:rsid w:val="002C22AF"/>
    <w:rsid w:val="002C2372"/>
    <w:rsid w:val="002C44E8"/>
    <w:rsid w:val="002D0864"/>
    <w:rsid w:val="002D494F"/>
    <w:rsid w:val="002E035B"/>
    <w:rsid w:val="002E0B45"/>
    <w:rsid w:val="002E2A86"/>
    <w:rsid w:val="002E5BE8"/>
    <w:rsid w:val="002F077A"/>
    <w:rsid w:val="002F14F4"/>
    <w:rsid w:val="002F3398"/>
    <w:rsid w:val="0030039F"/>
    <w:rsid w:val="00303108"/>
    <w:rsid w:val="00303D26"/>
    <w:rsid w:val="00305E70"/>
    <w:rsid w:val="00310A54"/>
    <w:rsid w:val="0031584B"/>
    <w:rsid w:val="0031597B"/>
    <w:rsid w:val="0031694C"/>
    <w:rsid w:val="00322286"/>
    <w:rsid w:val="003256E7"/>
    <w:rsid w:val="00325C6D"/>
    <w:rsid w:val="00326E8F"/>
    <w:rsid w:val="003277E9"/>
    <w:rsid w:val="00327978"/>
    <w:rsid w:val="00332C83"/>
    <w:rsid w:val="0033365D"/>
    <w:rsid w:val="00334847"/>
    <w:rsid w:val="00335B0F"/>
    <w:rsid w:val="00336206"/>
    <w:rsid w:val="00336A76"/>
    <w:rsid w:val="0033734E"/>
    <w:rsid w:val="00337417"/>
    <w:rsid w:val="0033761D"/>
    <w:rsid w:val="00340813"/>
    <w:rsid w:val="003519D8"/>
    <w:rsid w:val="00351B8F"/>
    <w:rsid w:val="003526FA"/>
    <w:rsid w:val="00353C21"/>
    <w:rsid w:val="0035502C"/>
    <w:rsid w:val="0035613A"/>
    <w:rsid w:val="003628DB"/>
    <w:rsid w:val="00362A5B"/>
    <w:rsid w:val="0036458F"/>
    <w:rsid w:val="00372F0A"/>
    <w:rsid w:val="00375335"/>
    <w:rsid w:val="00377EC7"/>
    <w:rsid w:val="003832E0"/>
    <w:rsid w:val="003853F4"/>
    <w:rsid w:val="003864F9"/>
    <w:rsid w:val="00391D6E"/>
    <w:rsid w:val="003921F2"/>
    <w:rsid w:val="003965B9"/>
    <w:rsid w:val="00396E33"/>
    <w:rsid w:val="003A19A9"/>
    <w:rsid w:val="003B37F6"/>
    <w:rsid w:val="003B39E2"/>
    <w:rsid w:val="003B3CF2"/>
    <w:rsid w:val="003B45F3"/>
    <w:rsid w:val="003B7247"/>
    <w:rsid w:val="003B757F"/>
    <w:rsid w:val="003C3FD2"/>
    <w:rsid w:val="003C4B84"/>
    <w:rsid w:val="003D092D"/>
    <w:rsid w:val="003D160F"/>
    <w:rsid w:val="003D3711"/>
    <w:rsid w:val="003D608A"/>
    <w:rsid w:val="003D77E8"/>
    <w:rsid w:val="003F1F00"/>
    <w:rsid w:val="003F2088"/>
    <w:rsid w:val="003F2EF9"/>
    <w:rsid w:val="003F3FA7"/>
    <w:rsid w:val="003F4041"/>
    <w:rsid w:val="003F5015"/>
    <w:rsid w:val="003F7E84"/>
    <w:rsid w:val="004079B7"/>
    <w:rsid w:val="00420988"/>
    <w:rsid w:val="004238B4"/>
    <w:rsid w:val="00427615"/>
    <w:rsid w:val="00430474"/>
    <w:rsid w:val="0043419B"/>
    <w:rsid w:val="004341DE"/>
    <w:rsid w:val="004360B4"/>
    <w:rsid w:val="0044183F"/>
    <w:rsid w:val="00443B49"/>
    <w:rsid w:val="00444F74"/>
    <w:rsid w:val="00452F08"/>
    <w:rsid w:val="00453709"/>
    <w:rsid w:val="00454950"/>
    <w:rsid w:val="00457BF3"/>
    <w:rsid w:val="004611A5"/>
    <w:rsid w:val="004613D7"/>
    <w:rsid w:val="004679CE"/>
    <w:rsid w:val="004700D3"/>
    <w:rsid w:val="00475EC1"/>
    <w:rsid w:val="004767EE"/>
    <w:rsid w:val="004844A1"/>
    <w:rsid w:val="00487157"/>
    <w:rsid w:val="004900D4"/>
    <w:rsid w:val="00490AC0"/>
    <w:rsid w:val="00492E35"/>
    <w:rsid w:val="00497744"/>
    <w:rsid w:val="004A31B6"/>
    <w:rsid w:val="004B7879"/>
    <w:rsid w:val="004C007F"/>
    <w:rsid w:val="004D418A"/>
    <w:rsid w:val="004D53C4"/>
    <w:rsid w:val="004D7DA8"/>
    <w:rsid w:val="004E1AD3"/>
    <w:rsid w:val="004E21E7"/>
    <w:rsid w:val="004E250A"/>
    <w:rsid w:val="004E2EE9"/>
    <w:rsid w:val="004E3FC5"/>
    <w:rsid w:val="004E5A07"/>
    <w:rsid w:val="004E6813"/>
    <w:rsid w:val="004F60D4"/>
    <w:rsid w:val="0050439F"/>
    <w:rsid w:val="0050485E"/>
    <w:rsid w:val="005077EA"/>
    <w:rsid w:val="0051305E"/>
    <w:rsid w:val="005178BB"/>
    <w:rsid w:val="005267C1"/>
    <w:rsid w:val="00526F78"/>
    <w:rsid w:val="005319BE"/>
    <w:rsid w:val="005322DC"/>
    <w:rsid w:val="005328C8"/>
    <w:rsid w:val="005361FC"/>
    <w:rsid w:val="00536A8E"/>
    <w:rsid w:val="00540347"/>
    <w:rsid w:val="00541476"/>
    <w:rsid w:val="0054735D"/>
    <w:rsid w:val="00551502"/>
    <w:rsid w:val="00553C4F"/>
    <w:rsid w:val="005541C7"/>
    <w:rsid w:val="005560AB"/>
    <w:rsid w:val="0055677D"/>
    <w:rsid w:val="005576DC"/>
    <w:rsid w:val="00564B35"/>
    <w:rsid w:val="005650C3"/>
    <w:rsid w:val="00565528"/>
    <w:rsid w:val="00567FF0"/>
    <w:rsid w:val="005743B0"/>
    <w:rsid w:val="00575328"/>
    <w:rsid w:val="005837B7"/>
    <w:rsid w:val="00591188"/>
    <w:rsid w:val="005949AF"/>
    <w:rsid w:val="005A085E"/>
    <w:rsid w:val="005A121D"/>
    <w:rsid w:val="005A551E"/>
    <w:rsid w:val="005A5CE3"/>
    <w:rsid w:val="005B42E3"/>
    <w:rsid w:val="005B471A"/>
    <w:rsid w:val="005B61C5"/>
    <w:rsid w:val="005B7AE9"/>
    <w:rsid w:val="005C0577"/>
    <w:rsid w:val="005C22EE"/>
    <w:rsid w:val="005D436B"/>
    <w:rsid w:val="005D54A9"/>
    <w:rsid w:val="005E2067"/>
    <w:rsid w:val="005E56B1"/>
    <w:rsid w:val="005E6E06"/>
    <w:rsid w:val="005F3EAE"/>
    <w:rsid w:val="005F4AEC"/>
    <w:rsid w:val="006012E5"/>
    <w:rsid w:val="00601B25"/>
    <w:rsid w:val="006061E0"/>
    <w:rsid w:val="00606A07"/>
    <w:rsid w:val="006105F0"/>
    <w:rsid w:val="006146AA"/>
    <w:rsid w:val="006158EA"/>
    <w:rsid w:val="00615A5C"/>
    <w:rsid w:val="0061712A"/>
    <w:rsid w:val="00623A88"/>
    <w:rsid w:val="00625401"/>
    <w:rsid w:val="00626BB2"/>
    <w:rsid w:val="0063010C"/>
    <w:rsid w:val="0063305B"/>
    <w:rsid w:val="0063397E"/>
    <w:rsid w:val="006367DA"/>
    <w:rsid w:val="00640508"/>
    <w:rsid w:val="006432C9"/>
    <w:rsid w:val="00644D92"/>
    <w:rsid w:val="00646051"/>
    <w:rsid w:val="00646602"/>
    <w:rsid w:val="006518E8"/>
    <w:rsid w:val="00652208"/>
    <w:rsid w:val="00652C1D"/>
    <w:rsid w:val="00655EAD"/>
    <w:rsid w:val="00661EB0"/>
    <w:rsid w:val="00661F7B"/>
    <w:rsid w:val="00662C2D"/>
    <w:rsid w:val="006631E1"/>
    <w:rsid w:val="006646C9"/>
    <w:rsid w:val="0067005B"/>
    <w:rsid w:val="00673688"/>
    <w:rsid w:val="00675297"/>
    <w:rsid w:val="00675638"/>
    <w:rsid w:val="00675E05"/>
    <w:rsid w:val="0068435A"/>
    <w:rsid w:val="006A419D"/>
    <w:rsid w:val="006A4F75"/>
    <w:rsid w:val="006A7F12"/>
    <w:rsid w:val="006B1FE4"/>
    <w:rsid w:val="006B3B65"/>
    <w:rsid w:val="006B7A56"/>
    <w:rsid w:val="006C0F9D"/>
    <w:rsid w:val="006C1070"/>
    <w:rsid w:val="006C3AA9"/>
    <w:rsid w:val="006C42FB"/>
    <w:rsid w:val="006C7566"/>
    <w:rsid w:val="006D2489"/>
    <w:rsid w:val="006D47EE"/>
    <w:rsid w:val="006D6296"/>
    <w:rsid w:val="006E49F4"/>
    <w:rsid w:val="006E7C75"/>
    <w:rsid w:val="006F59AC"/>
    <w:rsid w:val="007005E5"/>
    <w:rsid w:val="00701E27"/>
    <w:rsid w:val="0070291A"/>
    <w:rsid w:val="007034FE"/>
    <w:rsid w:val="00704871"/>
    <w:rsid w:val="00714479"/>
    <w:rsid w:val="00717CA6"/>
    <w:rsid w:val="00717D6A"/>
    <w:rsid w:val="00722057"/>
    <w:rsid w:val="00726A8F"/>
    <w:rsid w:val="007307DA"/>
    <w:rsid w:val="00731F82"/>
    <w:rsid w:val="0073343D"/>
    <w:rsid w:val="00733F27"/>
    <w:rsid w:val="007345B2"/>
    <w:rsid w:val="007360F0"/>
    <w:rsid w:val="00742E50"/>
    <w:rsid w:val="007608F9"/>
    <w:rsid w:val="007633BA"/>
    <w:rsid w:val="0076596C"/>
    <w:rsid w:val="0077365A"/>
    <w:rsid w:val="00774990"/>
    <w:rsid w:val="007763BE"/>
    <w:rsid w:val="0078577B"/>
    <w:rsid w:val="00787DC3"/>
    <w:rsid w:val="007928B1"/>
    <w:rsid w:val="00794073"/>
    <w:rsid w:val="007A1AFB"/>
    <w:rsid w:val="007A5ADD"/>
    <w:rsid w:val="007A7426"/>
    <w:rsid w:val="007B179F"/>
    <w:rsid w:val="007B708D"/>
    <w:rsid w:val="007B7369"/>
    <w:rsid w:val="007C3D0A"/>
    <w:rsid w:val="007C7429"/>
    <w:rsid w:val="007C7F6E"/>
    <w:rsid w:val="007D2153"/>
    <w:rsid w:val="007D4C30"/>
    <w:rsid w:val="007E2CBD"/>
    <w:rsid w:val="007E3C85"/>
    <w:rsid w:val="007E4D59"/>
    <w:rsid w:val="007E6748"/>
    <w:rsid w:val="007F51AE"/>
    <w:rsid w:val="007F61DF"/>
    <w:rsid w:val="007F718A"/>
    <w:rsid w:val="0080231F"/>
    <w:rsid w:val="00804949"/>
    <w:rsid w:val="00811354"/>
    <w:rsid w:val="008113A6"/>
    <w:rsid w:val="00813DDE"/>
    <w:rsid w:val="00817800"/>
    <w:rsid w:val="00824336"/>
    <w:rsid w:val="00825C21"/>
    <w:rsid w:val="008305B5"/>
    <w:rsid w:val="008314FC"/>
    <w:rsid w:val="00833B1D"/>
    <w:rsid w:val="00834A86"/>
    <w:rsid w:val="008370C4"/>
    <w:rsid w:val="00841CCD"/>
    <w:rsid w:val="00850036"/>
    <w:rsid w:val="00852F6C"/>
    <w:rsid w:val="008557A9"/>
    <w:rsid w:val="008666FB"/>
    <w:rsid w:val="0087289E"/>
    <w:rsid w:val="00873BF3"/>
    <w:rsid w:val="00873DAF"/>
    <w:rsid w:val="0087462E"/>
    <w:rsid w:val="00882D17"/>
    <w:rsid w:val="008841C8"/>
    <w:rsid w:val="00885CB6"/>
    <w:rsid w:val="00887CA9"/>
    <w:rsid w:val="0089423B"/>
    <w:rsid w:val="00894A3F"/>
    <w:rsid w:val="008A0469"/>
    <w:rsid w:val="008A1473"/>
    <w:rsid w:val="008B3F5C"/>
    <w:rsid w:val="008B7D2A"/>
    <w:rsid w:val="008C3CF7"/>
    <w:rsid w:val="008C479E"/>
    <w:rsid w:val="008C58C7"/>
    <w:rsid w:val="008C65B8"/>
    <w:rsid w:val="008C7CF9"/>
    <w:rsid w:val="008D11DD"/>
    <w:rsid w:val="008D30DF"/>
    <w:rsid w:val="008D52CD"/>
    <w:rsid w:val="008D5D1B"/>
    <w:rsid w:val="008E4F44"/>
    <w:rsid w:val="008F0975"/>
    <w:rsid w:val="008F350C"/>
    <w:rsid w:val="008F5A64"/>
    <w:rsid w:val="009053E1"/>
    <w:rsid w:val="009074D5"/>
    <w:rsid w:val="00910AEA"/>
    <w:rsid w:val="0091114C"/>
    <w:rsid w:val="00914430"/>
    <w:rsid w:val="00915964"/>
    <w:rsid w:val="00917966"/>
    <w:rsid w:val="009206C7"/>
    <w:rsid w:val="009206F4"/>
    <w:rsid w:val="00925AA2"/>
    <w:rsid w:val="00932F6A"/>
    <w:rsid w:val="00936B5A"/>
    <w:rsid w:val="00940073"/>
    <w:rsid w:val="00940E66"/>
    <w:rsid w:val="009410F0"/>
    <w:rsid w:val="00945736"/>
    <w:rsid w:val="00953AF0"/>
    <w:rsid w:val="00960E5A"/>
    <w:rsid w:val="009633F4"/>
    <w:rsid w:val="0097267E"/>
    <w:rsid w:val="00972F96"/>
    <w:rsid w:val="0097309C"/>
    <w:rsid w:val="0097395F"/>
    <w:rsid w:val="00984FF8"/>
    <w:rsid w:val="00986CD4"/>
    <w:rsid w:val="00997784"/>
    <w:rsid w:val="009A0586"/>
    <w:rsid w:val="009A09C4"/>
    <w:rsid w:val="009A1D95"/>
    <w:rsid w:val="009A461A"/>
    <w:rsid w:val="009A5F65"/>
    <w:rsid w:val="009B410E"/>
    <w:rsid w:val="009B554B"/>
    <w:rsid w:val="009B589F"/>
    <w:rsid w:val="009B6A07"/>
    <w:rsid w:val="009B7DAF"/>
    <w:rsid w:val="009C2862"/>
    <w:rsid w:val="009C3278"/>
    <w:rsid w:val="009D2C00"/>
    <w:rsid w:val="009D3DEC"/>
    <w:rsid w:val="009D47BA"/>
    <w:rsid w:val="009D64EC"/>
    <w:rsid w:val="009D6D6B"/>
    <w:rsid w:val="009E75BE"/>
    <w:rsid w:val="009F4396"/>
    <w:rsid w:val="00A023C9"/>
    <w:rsid w:val="00A13C1F"/>
    <w:rsid w:val="00A203F9"/>
    <w:rsid w:val="00A2303D"/>
    <w:rsid w:val="00A2473E"/>
    <w:rsid w:val="00A33C07"/>
    <w:rsid w:val="00A34E4E"/>
    <w:rsid w:val="00A376E7"/>
    <w:rsid w:val="00A37B8F"/>
    <w:rsid w:val="00A41FCC"/>
    <w:rsid w:val="00A433F2"/>
    <w:rsid w:val="00A43660"/>
    <w:rsid w:val="00A46290"/>
    <w:rsid w:val="00A51FFF"/>
    <w:rsid w:val="00A52E69"/>
    <w:rsid w:val="00A52FD8"/>
    <w:rsid w:val="00A6495A"/>
    <w:rsid w:val="00A67E3F"/>
    <w:rsid w:val="00A770B6"/>
    <w:rsid w:val="00A77852"/>
    <w:rsid w:val="00A77860"/>
    <w:rsid w:val="00A80B03"/>
    <w:rsid w:val="00A820A8"/>
    <w:rsid w:val="00A82BE3"/>
    <w:rsid w:val="00A916A4"/>
    <w:rsid w:val="00A976B2"/>
    <w:rsid w:val="00AA3D5A"/>
    <w:rsid w:val="00AA6506"/>
    <w:rsid w:val="00AA7EEC"/>
    <w:rsid w:val="00AB39F5"/>
    <w:rsid w:val="00AB6817"/>
    <w:rsid w:val="00AC1C1F"/>
    <w:rsid w:val="00AC29FA"/>
    <w:rsid w:val="00AD166D"/>
    <w:rsid w:val="00AD5906"/>
    <w:rsid w:val="00AE4D64"/>
    <w:rsid w:val="00AE5650"/>
    <w:rsid w:val="00AF6881"/>
    <w:rsid w:val="00AF716F"/>
    <w:rsid w:val="00AF7487"/>
    <w:rsid w:val="00B00710"/>
    <w:rsid w:val="00B0391D"/>
    <w:rsid w:val="00B04B07"/>
    <w:rsid w:val="00B0574A"/>
    <w:rsid w:val="00B06212"/>
    <w:rsid w:val="00B10A19"/>
    <w:rsid w:val="00B12BC5"/>
    <w:rsid w:val="00B313A5"/>
    <w:rsid w:val="00B32C3F"/>
    <w:rsid w:val="00B33A29"/>
    <w:rsid w:val="00B35402"/>
    <w:rsid w:val="00B37237"/>
    <w:rsid w:val="00B4132E"/>
    <w:rsid w:val="00B43DDC"/>
    <w:rsid w:val="00B44502"/>
    <w:rsid w:val="00B60449"/>
    <w:rsid w:val="00B61CD9"/>
    <w:rsid w:val="00B66221"/>
    <w:rsid w:val="00B82DF9"/>
    <w:rsid w:val="00B9267C"/>
    <w:rsid w:val="00B95A88"/>
    <w:rsid w:val="00BA22CF"/>
    <w:rsid w:val="00BA3F76"/>
    <w:rsid w:val="00BA4464"/>
    <w:rsid w:val="00BA5C58"/>
    <w:rsid w:val="00BB543E"/>
    <w:rsid w:val="00BB7091"/>
    <w:rsid w:val="00BC0978"/>
    <w:rsid w:val="00BC652D"/>
    <w:rsid w:val="00BD65A4"/>
    <w:rsid w:val="00BD6D1B"/>
    <w:rsid w:val="00BE1191"/>
    <w:rsid w:val="00BE26A8"/>
    <w:rsid w:val="00BE37F6"/>
    <w:rsid w:val="00BF053A"/>
    <w:rsid w:val="00BF1720"/>
    <w:rsid w:val="00BF1F0E"/>
    <w:rsid w:val="00BF413B"/>
    <w:rsid w:val="00BF487B"/>
    <w:rsid w:val="00BF7CFE"/>
    <w:rsid w:val="00C04E8C"/>
    <w:rsid w:val="00C10CA1"/>
    <w:rsid w:val="00C14B34"/>
    <w:rsid w:val="00C15F03"/>
    <w:rsid w:val="00C16C3D"/>
    <w:rsid w:val="00C176E6"/>
    <w:rsid w:val="00C20D40"/>
    <w:rsid w:val="00C2124E"/>
    <w:rsid w:val="00C2173C"/>
    <w:rsid w:val="00C23EBF"/>
    <w:rsid w:val="00C25EF0"/>
    <w:rsid w:val="00C261F8"/>
    <w:rsid w:val="00C272D5"/>
    <w:rsid w:val="00C31B29"/>
    <w:rsid w:val="00C3732B"/>
    <w:rsid w:val="00C42220"/>
    <w:rsid w:val="00C44D88"/>
    <w:rsid w:val="00C53EC7"/>
    <w:rsid w:val="00C5526D"/>
    <w:rsid w:val="00C55E2A"/>
    <w:rsid w:val="00C61D16"/>
    <w:rsid w:val="00C70845"/>
    <w:rsid w:val="00C737F9"/>
    <w:rsid w:val="00C76B34"/>
    <w:rsid w:val="00C82EA8"/>
    <w:rsid w:val="00C91583"/>
    <w:rsid w:val="00C91ADF"/>
    <w:rsid w:val="00C96880"/>
    <w:rsid w:val="00C96B4F"/>
    <w:rsid w:val="00CA1D57"/>
    <w:rsid w:val="00CA7ED2"/>
    <w:rsid w:val="00CB0C07"/>
    <w:rsid w:val="00CB107D"/>
    <w:rsid w:val="00CB2009"/>
    <w:rsid w:val="00CB3A39"/>
    <w:rsid w:val="00CB70A9"/>
    <w:rsid w:val="00CC60CB"/>
    <w:rsid w:val="00CD0312"/>
    <w:rsid w:val="00CD0D67"/>
    <w:rsid w:val="00CD1276"/>
    <w:rsid w:val="00CD26D7"/>
    <w:rsid w:val="00CD29B2"/>
    <w:rsid w:val="00CD5AD5"/>
    <w:rsid w:val="00CD5D7C"/>
    <w:rsid w:val="00CE073C"/>
    <w:rsid w:val="00CE0BE6"/>
    <w:rsid w:val="00CE464E"/>
    <w:rsid w:val="00CE63EC"/>
    <w:rsid w:val="00CF0C02"/>
    <w:rsid w:val="00CF1384"/>
    <w:rsid w:val="00CF2922"/>
    <w:rsid w:val="00D07BAC"/>
    <w:rsid w:val="00D1164C"/>
    <w:rsid w:val="00D21125"/>
    <w:rsid w:val="00D22809"/>
    <w:rsid w:val="00D264F4"/>
    <w:rsid w:val="00D26973"/>
    <w:rsid w:val="00D32F6C"/>
    <w:rsid w:val="00D32FDF"/>
    <w:rsid w:val="00D41582"/>
    <w:rsid w:val="00D435BD"/>
    <w:rsid w:val="00D4374A"/>
    <w:rsid w:val="00D43F4F"/>
    <w:rsid w:val="00D4423B"/>
    <w:rsid w:val="00D5000C"/>
    <w:rsid w:val="00D56FC4"/>
    <w:rsid w:val="00D62CF8"/>
    <w:rsid w:val="00D63566"/>
    <w:rsid w:val="00D87D43"/>
    <w:rsid w:val="00D94A38"/>
    <w:rsid w:val="00DA126D"/>
    <w:rsid w:val="00DA621B"/>
    <w:rsid w:val="00DA7E0B"/>
    <w:rsid w:val="00DB497E"/>
    <w:rsid w:val="00DC0849"/>
    <w:rsid w:val="00DC21C9"/>
    <w:rsid w:val="00DC5D46"/>
    <w:rsid w:val="00DD0F55"/>
    <w:rsid w:val="00DD4813"/>
    <w:rsid w:val="00DE14FF"/>
    <w:rsid w:val="00DE274D"/>
    <w:rsid w:val="00DE4139"/>
    <w:rsid w:val="00DF1686"/>
    <w:rsid w:val="00DF4816"/>
    <w:rsid w:val="00DF5183"/>
    <w:rsid w:val="00DF66F7"/>
    <w:rsid w:val="00DF7910"/>
    <w:rsid w:val="00E0035D"/>
    <w:rsid w:val="00E02457"/>
    <w:rsid w:val="00E05603"/>
    <w:rsid w:val="00E05928"/>
    <w:rsid w:val="00E07680"/>
    <w:rsid w:val="00E11B60"/>
    <w:rsid w:val="00E13E81"/>
    <w:rsid w:val="00E14A9E"/>
    <w:rsid w:val="00E247E9"/>
    <w:rsid w:val="00E27BF3"/>
    <w:rsid w:val="00E3050C"/>
    <w:rsid w:val="00E346E2"/>
    <w:rsid w:val="00E34B83"/>
    <w:rsid w:val="00E367DB"/>
    <w:rsid w:val="00E3709D"/>
    <w:rsid w:val="00E421B0"/>
    <w:rsid w:val="00E4647F"/>
    <w:rsid w:val="00E465F5"/>
    <w:rsid w:val="00E46BB2"/>
    <w:rsid w:val="00E51B89"/>
    <w:rsid w:val="00E6418E"/>
    <w:rsid w:val="00E7132D"/>
    <w:rsid w:val="00E74704"/>
    <w:rsid w:val="00E75FA7"/>
    <w:rsid w:val="00E76BA8"/>
    <w:rsid w:val="00E76DEE"/>
    <w:rsid w:val="00E803A9"/>
    <w:rsid w:val="00E825BF"/>
    <w:rsid w:val="00E827F9"/>
    <w:rsid w:val="00E84D9F"/>
    <w:rsid w:val="00E84FD4"/>
    <w:rsid w:val="00E876D2"/>
    <w:rsid w:val="00E92335"/>
    <w:rsid w:val="00EA08DE"/>
    <w:rsid w:val="00EA1427"/>
    <w:rsid w:val="00EA36BC"/>
    <w:rsid w:val="00EA6CC6"/>
    <w:rsid w:val="00EB07E6"/>
    <w:rsid w:val="00EB1758"/>
    <w:rsid w:val="00EB180C"/>
    <w:rsid w:val="00EB2E42"/>
    <w:rsid w:val="00EB3EC5"/>
    <w:rsid w:val="00EC265B"/>
    <w:rsid w:val="00EC63A4"/>
    <w:rsid w:val="00ED2631"/>
    <w:rsid w:val="00ED4484"/>
    <w:rsid w:val="00ED5B45"/>
    <w:rsid w:val="00EE62CD"/>
    <w:rsid w:val="00EE7B41"/>
    <w:rsid w:val="00EF06D3"/>
    <w:rsid w:val="00EF284F"/>
    <w:rsid w:val="00EF2CB2"/>
    <w:rsid w:val="00EF37D8"/>
    <w:rsid w:val="00EF4B4E"/>
    <w:rsid w:val="00EF5957"/>
    <w:rsid w:val="00EF5A4C"/>
    <w:rsid w:val="00EF6639"/>
    <w:rsid w:val="00EF73B6"/>
    <w:rsid w:val="00F065CD"/>
    <w:rsid w:val="00F13209"/>
    <w:rsid w:val="00F179FD"/>
    <w:rsid w:val="00F208B1"/>
    <w:rsid w:val="00F2507C"/>
    <w:rsid w:val="00F32D47"/>
    <w:rsid w:val="00F45221"/>
    <w:rsid w:val="00F51C74"/>
    <w:rsid w:val="00F55247"/>
    <w:rsid w:val="00F56092"/>
    <w:rsid w:val="00F5785A"/>
    <w:rsid w:val="00F57F50"/>
    <w:rsid w:val="00F65DC9"/>
    <w:rsid w:val="00F72BB3"/>
    <w:rsid w:val="00F72D71"/>
    <w:rsid w:val="00F77D71"/>
    <w:rsid w:val="00F81C62"/>
    <w:rsid w:val="00FA2259"/>
    <w:rsid w:val="00FA287D"/>
    <w:rsid w:val="00FB2E94"/>
    <w:rsid w:val="00FB4DAD"/>
    <w:rsid w:val="00FB749B"/>
    <w:rsid w:val="00FD54BA"/>
    <w:rsid w:val="00FD60B3"/>
    <w:rsid w:val="00FD76FC"/>
    <w:rsid w:val="00FD7C3F"/>
    <w:rsid w:val="00FE6716"/>
    <w:rsid w:val="00FF0FA4"/>
    <w:rsid w:val="00FF2A13"/>
    <w:rsid w:val="00FF3DB9"/>
    <w:rsid w:val="00FF5537"/>
    <w:rsid w:val="00FF59DA"/>
    <w:rsid w:val="00FF5AF1"/>
    <w:rsid w:val="00FF6481"/>
    <w:rsid w:val="00FF6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2E56FD8"/>
  <w15:chartTrackingRefBased/>
  <w15:docId w15:val="{88ED245F-B34B-46A9-85D4-D8C4CA7E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ora" w:eastAsia="Yu Gothic Medium" w:hAnsi="Lora" w:cs="Calibri"/>
        <w:kern w:val="2"/>
        <w:sz w:val="24"/>
        <w:szCs w:val="32"/>
        <w:lang w:val="en-US" w:eastAsia="ja-JP"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96C"/>
    <w:pPr>
      <w:spacing w:before="60" w:after="60"/>
      <w:ind w:firstLine="454"/>
      <w:jc w:val="both"/>
    </w:pPr>
  </w:style>
  <w:style w:type="paragraph" w:styleId="Heading1">
    <w:name w:val="heading 1"/>
    <w:basedOn w:val="Normal"/>
    <w:next w:val="Normal"/>
    <w:link w:val="Heading1Char"/>
    <w:autoRedefine/>
    <w:uiPriority w:val="9"/>
    <w:qFormat/>
    <w:rsid w:val="000E7E27"/>
    <w:pPr>
      <w:keepNext/>
      <w:keepLines/>
      <w:pageBreakBefore/>
      <w:numPr>
        <w:numId w:val="6"/>
      </w:numPr>
      <w:spacing w:before="240" w:after="240"/>
      <w:outlineLvl w:val="0"/>
    </w:pPr>
    <w:rPr>
      <w:rFonts w:eastAsiaTheme="majorEastAsia" w:cstheme="majorBidi"/>
      <w:b/>
      <w:color w:val="0F4761" w:themeColor="accent1" w:themeShade="BF"/>
      <w:sz w:val="28"/>
    </w:rPr>
  </w:style>
  <w:style w:type="paragraph" w:styleId="Heading2">
    <w:name w:val="heading 2"/>
    <w:basedOn w:val="Normal"/>
    <w:next w:val="Normal"/>
    <w:link w:val="Heading2Char"/>
    <w:autoRedefine/>
    <w:uiPriority w:val="9"/>
    <w:unhideWhenUsed/>
    <w:qFormat/>
    <w:rsid w:val="000A307A"/>
    <w:pPr>
      <w:keepNext/>
      <w:keepLines/>
      <w:numPr>
        <w:ilvl w:val="1"/>
        <w:numId w:val="6"/>
      </w:numPr>
      <w:tabs>
        <w:tab w:val="left" w:pos="709"/>
      </w:tabs>
      <w:spacing w:before="240" w:after="120"/>
      <w:outlineLvl w:val="1"/>
    </w:pPr>
    <w:rPr>
      <w:rFonts w:eastAsiaTheme="majorEastAsia" w:cstheme="majorBidi"/>
      <w:b/>
      <w:color w:val="0F4761" w:themeColor="accent1" w:themeShade="BF"/>
      <w:sz w:val="26"/>
      <w:szCs w:val="26"/>
    </w:rPr>
  </w:style>
  <w:style w:type="paragraph" w:styleId="Heading3">
    <w:name w:val="heading 3"/>
    <w:basedOn w:val="Normal"/>
    <w:next w:val="Normal"/>
    <w:link w:val="Heading3Char"/>
    <w:uiPriority w:val="9"/>
    <w:unhideWhenUsed/>
    <w:qFormat/>
    <w:rsid w:val="00AA7EEC"/>
    <w:pPr>
      <w:keepNext/>
      <w:keepLines/>
      <w:numPr>
        <w:ilvl w:val="2"/>
        <w:numId w:val="6"/>
      </w:numPr>
      <w:tabs>
        <w:tab w:val="left" w:pos="1134"/>
      </w:tabs>
      <w:spacing w:before="120"/>
      <w:ind w:left="34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0A307A"/>
    <w:pPr>
      <w:keepNext/>
      <w:keepLines/>
      <w:numPr>
        <w:ilvl w:val="3"/>
        <w:numId w:val="6"/>
      </w:numPr>
      <w:tabs>
        <w:tab w:val="clear" w:pos="510"/>
        <w:tab w:val="num" w:pos="1560"/>
      </w:tabs>
      <w:spacing w:before="80" w:after="40"/>
      <w:ind w:firstLine="539"/>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D26D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D26D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D26D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D26D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D26D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E27"/>
    <w:rPr>
      <w:rFonts w:eastAsiaTheme="majorEastAsia" w:cstheme="majorBidi"/>
      <w:b/>
      <w:color w:val="0F4761" w:themeColor="accent1" w:themeShade="BF"/>
      <w:sz w:val="28"/>
    </w:rPr>
  </w:style>
  <w:style w:type="paragraph" w:styleId="Title">
    <w:name w:val="Title"/>
    <w:basedOn w:val="Normal"/>
    <w:next w:val="Normal"/>
    <w:link w:val="TitleChar"/>
    <w:autoRedefine/>
    <w:uiPriority w:val="10"/>
    <w:qFormat/>
    <w:rsid w:val="001D2C8A"/>
    <w:pPr>
      <w:spacing w:before="240" w:after="240" w:line="36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1D2C8A"/>
    <w:rPr>
      <w:rFonts w:eastAsiaTheme="majorEastAsia" w:cstheme="majorBidi"/>
      <w:b/>
      <w:spacing w:val="-10"/>
      <w:kern w:val="28"/>
      <w:sz w:val="40"/>
      <w:szCs w:val="56"/>
    </w:rPr>
  </w:style>
  <w:style w:type="character" w:customStyle="1" w:styleId="Heading2Char">
    <w:name w:val="Heading 2 Char"/>
    <w:basedOn w:val="DefaultParagraphFont"/>
    <w:link w:val="Heading2"/>
    <w:uiPriority w:val="9"/>
    <w:rsid w:val="000A307A"/>
    <w:rPr>
      <w:rFonts w:eastAsiaTheme="majorEastAsia" w:cstheme="majorBidi"/>
      <w:b/>
      <w:color w:val="0F4761" w:themeColor="accent1" w:themeShade="BF"/>
      <w:sz w:val="26"/>
      <w:szCs w:val="26"/>
    </w:rPr>
  </w:style>
  <w:style w:type="character" w:customStyle="1" w:styleId="Heading3Char">
    <w:name w:val="Heading 3 Char"/>
    <w:basedOn w:val="DefaultParagraphFont"/>
    <w:link w:val="Heading3"/>
    <w:uiPriority w:val="9"/>
    <w:rsid w:val="00AA7EEC"/>
    <w:rPr>
      <w:rFonts w:eastAsiaTheme="majorEastAsia" w:cstheme="majorBidi"/>
      <w:b/>
      <w:szCs w:val="28"/>
    </w:rPr>
  </w:style>
  <w:style w:type="character" w:customStyle="1" w:styleId="Heading4Char">
    <w:name w:val="Heading 4 Char"/>
    <w:basedOn w:val="DefaultParagraphFont"/>
    <w:link w:val="Heading4"/>
    <w:uiPriority w:val="9"/>
    <w:rsid w:val="000A307A"/>
    <w:rPr>
      <w:rFonts w:eastAsiaTheme="majorEastAsia" w:cstheme="majorBidi"/>
      <w:b/>
      <w:i/>
      <w:iCs/>
    </w:rPr>
  </w:style>
  <w:style w:type="character" w:customStyle="1" w:styleId="Heading5Char">
    <w:name w:val="Heading 5 Char"/>
    <w:basedOn w:val="DefaultParagraphFont"/>
    <w:link w:val="Heading5"/>
    <w:uiPriority w:val="9"/>
    <w:semiHidden/>
    <w:rsid w:val="00CD26D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D26D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D26D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D26D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D26D7"/>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CD26D7"/>
    <w:pPr>
      <w:numPr>
        <w:ilvl w:val="1"/>
      </w:numPr>
      <w:ind w:firstLine="45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26D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D26D7"/>
    <w:pPr>
      <w:spacing w:before="160"/>
      <w:jc w:val="center"/>
    </w:pPr>
    <w:rPr>
      <w:i/>
      <w:iCs/>
      <w:color w:val="404040" w:themeColor="text1" w:themeTint="BF"/>
    </w:rPr>
  </w:style>
  <w:style w:type="character" w:customStyle="1" w:styleId="QuoteChar">
    <w:name w:val="Quote Char"/>
    <w:basedOn w:val="DefaultParagraphFont"/>
    <w:link w:val="Quote"/>
    <w:uiPriority w:val="29"/>
    <w:rsid w:val="00CD26D7"/>
    <w:rPr>
      <w:i/>
      <w:iCs/>
      <w:color w:val="404040" w:themeColor="text1" w:themeTint="BF"/>
    </w:rPr>
  </w:style>
  <w:style w:type="paragraph" w:styleId="ListParagraph">
    <w:name w:val="List Paragraph"/>
    <w:basedOn w:val="Normal"/>
    <w:link w:val="ListParagraphChar"/>
    <w:uiPriority w:val="34"/>
    <w:qFormat/>
    <w:rsid w:val="00CD26D7"/>
    <w:pPr>
      <w:ind w:left="720"/>
      <w:contextualSpacing/>
    </w:pPr>
  </w:style>
  <w:style w:type="character" w:styleId="IntenseEmphasis">
    <w:name w:val="Intense Emphasis"/>
    <w:basedOn w:val="DefaultParagraphFont"/>
    <w:uiPriority w:val="21"/>
    <w:qFormat/>
    <w:rsid w:val="00CD26D7"/>
    <w:rPr>
      <w:i/>
      <w:iCs/>
      <w:color w:val="0F4761" w:themeColor="accent1" w:themeShade="BF"/>
    </w:rPr>
  </w:style>
  <w:style w:type="paragraph" w:styleId="IntenseQuote">
    <w:name w:val="Intense Quote"/>
    <w:basedOn w:val="Normal"/>
    <w:next w:val="Normal"/>
    <w:link w:val="IntenseQuoteChar"/>
    <w:uiPriority w:val="30"/>
    <w:qFormat/>
    <w:rsid w:val="00CD2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26D7"/>
    <w:rPr>
      <w:i/>
      <w:iCs/>
      <w:color w:val="0F4761" w:themeColor="accent1" w:themeShade="BF"/>
    </w:rPr>
  </w:style>
  <w:style w:type="character" w:styleId="IntenseReference">
    <w:name w:val="Intense Reference"/>
    <w:basedOn w:val="DefaultParagraphFont"/>
    <w:uiPriority w:val="32"/>
    <w:qFormat/>
    <w:rsid w:val="00CD26D7"/>
    <w:rPr>
      <w:b/>
      <w:bCs/>
      <w:smallCaps/>
      <w:color w:val="0F4761" w:themeColor="accent1" w:themeShade="BF"/>
      <w:spacing w:val="5"/>
    </w:rPr>
  </w:style>
  <w:style w:type="paragraph" w:styleId="Header">
    <w:name w:val="header"/>
    <w:basedOn w:val="Normal"/>
    <w:link w:val="HeaderChar"/>
    <w:uiPriority w:val="99"/>
    <w:unhideWhenUsed/>
    <w:rsid w:val="00873BF3"/>
    <w:pPr>
      <w:tabs>
        <w:tab w:val="center" w:pos="4680"/>
        <w:tab w:val="right" w:pos="9360"/>
      </w:tabs>
      <w:spacing w:after="0"/>
    </w:pPr>
  </w:style>
  <w:style w:type="character" w:customStyle="1" w:styleId="HeaderChar">
    <w:name w:val="Header Char"/>
    <w:basedOn w:val="DefaultParagraphFont"/>
    <w:link w:val="Header"/>
    <w:uiPriority w:val="99"/>
    <w:rsid w:val="00873BF3"/>
  </w:style>
  <w:style w:type="paragraph" w:styleId="Footer">
    <w:name w:val="footer"/>
    <w:basedOn w:val="Normal"/>
    <w:link w:val="FooterChar"/>
    <w:uiPriority w:val="99"/>
    <w:unhideWhenUsed/>
    <w:rsid w:val="00873BF3"/>
    <w:pPr>
      <w:tabs>
        <w:tab w:val="center" w:pos="4680"/>
        <w:tab w:val="right" w:pos="9360"/>
      </w:tabs>
      <w:spacing w:after="0"/>
    </w:pPr>
  </w:style>
  <w:style w:type="character" w:customStyle="1" w:styleId="FooterChar">
    <w:name w:val="Footer Char"/>
    <w:basedOn w:val="DefaultParagraphFont"/>
    <w:link w:val="Footer"/>
    <w:uiPriority w:val="99"/>
    <w:rsid w:val="00873BF3"/>
  </w:style>
  <w:style w:type="paragraph" w:styleId="NoSpacing">
    <w:name w:val="No Spacing"/>
    <w:link w:val="NoSpacingChar"/>
    <w:uiPriority w:val="1"/>
    <w:qFormat/>
    <w:rsid w:val="00035015"/>
    <w:pPr>
      <w:spacing w:after="0"/>
      <w:ind w:firstLine="170"/>
    </w:pPr>
  </w:style>
  <w:style w:type="paragraph" w:customStyle="1" w:styleId="Bulletpoint">
    <w:name w:val="Bullet point"/>
    <w:basedOn w:val="ListParagraph"/>
    <w:link w:val="BulletpointChar"/>
    <w:qFormat/>
    <w:rsid w:val="00CD29B2"/>
    <w:pPr>
      <w:numPr>
        <w:numId w:val="8"/>
      </w:numPr>
      <w:ind w:left="851" w:hanging="284"/>
    </w:pPr>
  </w:style>
  <w:style w:type="character" w:customStyle="1" w:styleId="ListParagraphChar">
    <w:name w:val="List Paragraph Char"/>
    <w:basedOn w:val="DefaultParagraphFont"/>
    <w:link w:val="ListParagraph"/>
    <w:uiPriority w:val="34"/>
    <w:rsid w:val="00BB7091"/>
  </w:style>
  <w:style w:type="character" w:customStyle="1" w:styleId="BulletpointChar">
    <w:name w:val="Bullet point Char"/>
    <w:basedOn w:val="ListParagraphChar"/>
    <w:link w:val="Bulletpoint"/>
    <w:rsid w:val="00CD29B2"/>
  </w:style>
  <w:style w:type="paragraph" w:styleId="TOCHeading">
    <w:name w:val="TOC Heading"/>
    <w:basedOn w:val="Heading1"/>
    <w:next w:val="Normal"/>
    <w:uiPriority w:val="39"/>
    <w:unhideWhenUsed/>
    <w:qFormat/>
    <w:rsid w:val="00625401"/>
    <w:pPr>
      <w:numPr>
        <w:numId w:val="0"/>
      </w:numPr>
      <w:spacing w:line="259" w:lineRule="auto"/>
      <w:jc w:val="left"/>
      <w:outlineLvl w:val="9"/>
    </w:pPr>
    <w:rPr>
      <w:rFonts w:asciiTheme="majorHAnsi" w:hAnsiTheme="majorHAnsi"/>
      <w:kern w:val="0"/>
      <w:sz w:val="36"/>
      <w:lang w:eastAsia="en-US"/>
    </w:rPr>
  </w:style>
  <w:style w:type="paragraph" w:styleId="TOC1">
    <w:name w:val="toc 1"/>
    <w:basedOn w:val="Normal"/>
    <w:next w:val="Normal"/>
    <w:autoRedefine/>
    <w:uiPriority w:val="39"/>
    <w:unhideWhenUsed/>
    <w:rsid w:val="007C7429"/>
    <w:pPr>
      <w:tabs>
        <w:tab w:val="left" w:pos="709"/>
        <w:tab w:val="left" w:pos="993"/>
        <w:tab w:val="right" w:leader="underscore" w:pos="9350"/>
      </w:tabs>
      <w:spacing w:before="120" w:after="0"/>
      <w:ind w:firstLine="284"/>
    </w:pPr>
    <w:rPr>
      <w:b/>
      <w:bCs/>
      <w:i/>
      <w:iCs/>
      <w:szCs w:val="24"/>
    </w:rPr>
  </w:style>
  <w:style w:type="paragraph" w:styleId="TOC2">
    <w:name w:val="toc 2"/>
    <w:basedOn w:val="Normal"/>
    <w:next w:val="Normal"/>
    <w:autoRedefine/>
    <w:uiPriority w:val="39"/>
    <w:unhideWhenUsed/>
    <w:rsid w:val="007360F0"/>
    <w:pPr>
      <w:tabs>
        <w:tab w:val="left" w:pos="1276"/>
        <w:tab w:val="right" w:leader="underscore" w:pos="9350"/>
      </w:tabs>
      <w:ind w:left="238"/>
    </w:pPr>
    <w:rPr>
      <w:b/>
      <w:bCs/>
      <w:sz w:val="22"/>
      <w:szCs w:val="22"/>
    </w:rPr>
  </w:style>
  <w:style w:type="character" w:styleId="Hyperlink">
    <w:name w:val="Hyperlink"/>
    <w:basedOn w:val="DefaultParagraphFont"/>
    <w:uiPriority w:val="99"/>
    <w:unhideWhenUsed/>
    <w:rsid w:val="00C25EF0"/>
    <w:rPr>
      <w:color w:val="467886" w:themeColor="hyperlink"/>
      <w:u w:val="single"/>
    </w:rPr>
  </w:style>
  <w:style w:type="paragraph" w:customStyle="1" w:styleId="Sub-bullet">
    <w:name w:val="Sub-bullet"/>
    <w:basedOn w:val="ListParagraph"/>
    <w:link w:val="Sub-bulletChar"/>
    <w:qFormat/>
    <w:rsid w:val="00CD29B2"/>
    <w:pPr>
      <w:numPr>
        <w:numId w:val="9"/>
      </w:numPr>
      <w:ind w:left="1094" w:hanging="357"/>
    </w:pPr>
  </w:style>
  <w:style w:type="character" w:customStyle="1" w:styleId="Sub-bulletChar">
    <w:name w:val="Sub-bullet Char"/>
    <w:basedOn w:val="ListParagraphChar"/>
    <w:link w:val="Sub-bullet"/>
    <w:rsid w:val="00CD29B2"/>
  </w:style>
  <w:style w:type="paragraph" w:styleId="TOC3">
    <w:name w:val="toc 3"/>
    <w:basedOn w:val="Normal"/>
    <w:next w:val="Normal"/>
    <w:autoRedefine/>
    <w:uiPriority w:val="39"/>
    <w:unhideWhenUsed/>
    <w:rsid w:val="004C007F"/>
    <w:pPr>
      <w:tabs>
        <w:tab w:val="left" w:pos="1680"/>
        <w:tab w:val="right" w:leader="underscore" w:pos="9350"/>
      </w:tabs>
      <w:spacing w:after="0"/>
      <w:ind w:left="480"/>
    </w:pPr>
    <w:rPr>
      <w:noProof/>
      <w:sz w:val="20"/>
      <w:szCs w:val="20"/>
    </w:rPr>
  </w:style>
  <w:style w:type="paragraph" w:styleId="TOC4">
    <w:name w:val="toc 4"/>
    <w:basedOn w:val="Normal"/>
    <w:next w:val="Normal"/>
    <w:autoRedefine/>
    <w:uiPriority w:val="39"/>
    <w:unhideWhenUsed/>
    <w:rsid w:val="000537EC"/>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0537EC"/>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0537EC"/>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0537EC"/>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0537EC"/>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0537EC"/>
    <w:pPr>
      <w:spacing w:before="0" w:after="0"/>
      <w:ind w:left="1920"/>
      <w:jc w:val="left"/>
    </w:pPr>
    <w:rPr>
      <w:rFonts w:asciiTheme="minorHAnsi" w:hAnsiTheme="minorHAnsi"/>
      <w:sz w:val="20"/>
      <w:szCs w:val="20"/>
    </w:rPr>
  </w:style>
  <w:style w:type="character" w:customStyle="1" w:styleId="NoSpacingChar">
    <w:name w:val="No Spacing Char"/>
    <w:basedOn w:val="DefaultParagraphFont"/>
    <w:link w:val="NoSpacing"/>
    <w:uiPriority w:val="1"/>
    <w:rsid w:val="00601B25"/>
  </w:style>
  <w:style w:type="paragraph" w:customStyle="1" w:styleId="Image">
    <w:name w:val="Image"/>
    <w:basedOn w:val="Normal"/>
    <w:qFormat/>
    <w:rsid w:val="00D5000C"/>
    <w:pPr>
      <w:spacing w:before="120" w:after="120"/>
      <w:ind w:firstLine="0"/>
      <w:jc w:val="center"/>
    </w:pPr>
    <w:rPr>
      <w:noProof/>
    </w:rPr>
  </w:style>
  <w:style w:type="paragraph" w:customStyle="1" w:styleId="Code">
    <w:name w:val="Code"/>
    <w:basedOn w:val="Normal"/>
    <w:link w:val="CodeChar"/>
    <w:qFormat/>
    <w:rsid w:val="004E5A07"/>
    <w:rPr>
      <w:rFonts w:ascii="Cascadia Code" w:hAnsi="Cascadia Code"/>
    </w:rPr>
  </w:style>
  <w:style w:type="character" w:customStyle="1" w:styleId="CodeChar">
    <w:name w:val="Code Char"/>
    <w:basedOn w:val="DefaultParagraphFont"/>
    <w:link w:val="Code"/>
    <w:rsid w:val="004E5A07"/>
    <w:rPr>
      <w:rFonts w:ascii="Cascadia Code" w:hAnsi="Cascadia Code"/>
    </w:rPr>
  </w:style>
  <w:style w:type="character" w:styleId="PlaceholderText">
    <w:name w:val="Placeholder Text"/>
    <w:basedOn w:val="DefaultParagraphFont"/>
    <w:uiPriority w:val="99"/>
    <w:semiHidden/>
    <w:rsid w:val="009074D5"/>
    <w:rPr>
      <w:color w:val="666666"/>
    </w:rPr>
  </w:style>
  <w:style w:type="paragraph" w:styleId="EndnoteText">
    <w:name w:val="endnote text"/>
    <w:basedOn w:val="Normal"/>
    <w:link w:val="EndnoteTextChar"/>
    <w:uiPriority w:val="99"/>
    <w:semiHidden/>
    <w:unhideWhenUsed/>
    <w:rsid w:val="007E3C85"/>
    <w:pPr>
      <w:spacing w:before="0" w:after="0"/>
    </w:pPr>
    <w:rPr>
      <w:sz w:val="20"/>
      <w:szCs w:val="20"/>
    </w:rPr>
  </w:style>
  <w:style w:type="character" w:customStyle="1" w:styleId="EndnoteTextChar">
    <w:name w:val="Endnote Text Char"/>
    <w:basedOn w:val="DefaultParagraphFont"/>
    <w:link w:val="EndnoteText"/>
    <w:uiPriority w:val="99"/>
    <w:semiHidden/>
    <w:rsid w:val="007E3C85"/>
    <w:rPr>
      <w:sz w:val="20"/>
      <w:szCs w:val="20"/>
    </w:rPr>
  </w:style>
  <w:style w:type="character" w:styleId="EndnoteReference">
    <w:name w:val="endnote reference"/>
    <w:basedOn w:val="DefaultParagraphFont"/>
    <w:uiPriority w:val="99"/>
    <w:unhideWhenUsed/>
    <w:rsid w:val="007E3C8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50706">
      <w:bodyDiv w:val="1"/>
      <w:marLeft w:val="0"/>
      <w:marRight w:val="0"/>
      <w:marTop w:val="0"/>
      <w:marBottom w:val="0"/>
      <w:divBdr>
        <w:top w:val="none" w:sz="0" w:space="0" w:color="auto"/>
        <w:left w:val="none" w:sz="0" w:space="0" w:color="auto"/>
        <w:bottom w:val="none" w:sz="0" w:space="0" w:color="auto"/>
        <w:right w:val="none" w:sz="0" w:space="0" w:color="auto"/>
      </w:divBdr>
    </w:div>
    <w:div w:id="85158739">
      <w:bodyDiv w:val="1"/>
      <w:marLeft w:val="0"/>
      <w:marRight w:val="0"/>
      <w:marTop w:val="0"/>
      <w:marBottom w:val="0"/>
      <w:divBdr>
        <w:top w:val="none" w:sz="0" w:space="0" w:color="auto"/>
        <w:left w:val="none" w:sz="0" w:space="0" w:color="auto"/>
        <w:bottom w:val="none" w:sz="0" w:space="0" w:color="auto"/>
        <w:right w:val="none" w:sz="0" w:space="0" w:color="auto"/>
      </w:divBdr>
    </w:div>
    <w:div w:id="238909026">
      <w:bodyDiv w:val="1"/>
      <w:marLeft w:val="0"/>
      <w:marRight w:val="0"/>
      <w:marTop w:val="0"/>
      <w:marBottom w:val="0"/>
      <w:divBdr>
        <w:top w:val="none" w:sz="0" w:space="0" w:color="auto"/>
        <w:left w:val="none" w:sz="0" w:space="0" w:color="auto"/>
        <w:bottom w:val="none" w:sz="0" w:space="0" w:color="auto"/>
        <w:right w:val="none" w:sz="0" w:space="0" w:color="auto"/>
      </w:divBdr>
    </w:div>
    <w:div w:id="469246180">
      <w:bodyDiv w:val="1"/>
      <w:marLeft w:val="0"/>
      <w:marRight w:val="0"/>
      <w:marTop w:val="0"/>
      <w:marBottom w:val="0"/>
      <w:divBdr>
        <w:top w:val="none" w:sz="0" w:space="0" w:color="auto"/>
        <w:left w:val="none" w:sz="0" w:space="0" w:color="auto"/>
        <w:bottom w:val="none" w:sz="0" w:space="0" w:color="auto"/>
        <w:right w:val="none" w:sz="0" w:space="0" w:color="auto"/>
      </w:divBdr>
    </w:div>
    <w:div w:id="696272309">
      <w:bodyDiv w:val="1"/>
      <w:marLeft w:val="0"/>
      <w:marRight w:val="0"/>
      <w:marTop w:val="0"/>
      <w:marBottom w:val="0"/>
      <w:divBdr>
        <w:top w:val="none" w:sz="0" w:space="0" w:color="auto"/>
        <w:left w:val="none" w:sz="0" w:space="0" w:color="auto"/>
        <w:bottom w:val="none" w:sz="0" w:space="0" w:color="auto"/>
        <w:right w:val="none" w:sz="0" w:space="0" w:color="auto"/>
      </w:divBdr>
    </w:div>
    <w:div w:id="824473476">
      <w:bodyDiv w:val="1"/>
      <w:marLeft w:val="0"/>
      <w:marRight w:val="0"/>
      <w:marTop w:val="0"/>
      <w:marBottom w:val="0"/>
      <w:divBdr>
        <w:top w:val="none" w:sz="0" w:space="0" w:color="auto"/>
        <w:left w:val="none" w:sz="0" w:space="0" w:color="auto"/>
        <w:bottom w:val="none" w:sz="0" w:space="0" w:color="auto"/>
        <w:right w:val="none" w:sz="0" w:space="0" w:color="auto"/>
      </w:divBdr>
    </w:div>
    <w:div w:id="1052775055">
      <w:bodyDiv w:val="1"/>
      <w:marLeft w:val="0"/>
      <w:marRight w:val="0"/>
      <w:marTop w:val="0"/>
      <w:marBottom w:val="0"/>
      <w:divBdr>
        <w:top w:val="none" w:sz="0" w:space="0" w:color="auto"/>
        <w:left w:val="none" w:sz="0" w:space="0" w:color="auto"/>
        <w:bottom w:val="none" w:sz="0" w:space="0" w:color="auto"/>
        <w:right w:val="none" w:sz="0" w:space="0" w:color="auto"/>
      </w:divBdr>
    </w:div>
    <w:div w:id="1072699055">
      <w:bodyDiv w:val="1"/>
      <w:marLeft w:val="0"/>
      <w:marRight w:val="0"/>
      <w:marTop w:val="0"/>
      <w:marBottom w:val="0"/>
      <w:divBdr>
        <w:top w:val="none" w:sz="0" w:space="0" w:color="auto"/>
        <w:left w:val="none" w:sz="0" w:space="0" w:color="auto"/>
        <w:bottom w:val="none" w:sz="0" w:space="0" w:color="auto"/>
        <w:right w:val="none" w:sz="0" w:space="0" w:color="auto"/>
      </w:divBdr>
    </w:div>
    <w:div w:id="1112897990">
      <w:bodyDiv w:val="1"/>
      <w:marLeft w:val="0"/>
      <w:marRight w:val="0"/>
      <w:marTop w:val="0"/>
      <w:marBottom w:val="0"/>
      <w:divBdr>
        <w:top w:val="none" w:sz="0" w:space="0" w:color="auto"/>
        <w:left w:val="none" w:sz="0" w:space="0" w:color="auto"/>
        <w:bottom w:val="none" w:sz="0" w:space="0" w:color="auto"/>
        <w:right w:val="none" w:sz="0" w:space="0" w:color="auto"/>
      </w:divBdr>
    </w:div>
    <w:div w:id="1287354866">
      <w:bodyDiv w:val="1"/>
      <w:marLeft w:val="0"/>
      <w:marRight w:val="0"/>
      <w:marTop w:val="0"/>
      <w:marBottom w:val="0"/>
      <w:divBdr>
        <w:top w:val="none" w:sz="0" w:space="0" w:color="auto"/>
        <w:left w:val="none" w:sz="0" w:space="0" w:color="auto"/>
        <w:bottom w:val="none" w:sz="0" w:space="0" w:color="auto"/>
        <w:right w:val="none" w:sz="0" w:space="0" w:color="auto"/>
      </w:divBdr>
    </w:div>
    <w:div w:id="1535189569">
      <w:bodyDiv w:val="1"/>
      <w:marLeft w:val="0"/>
      <w:marRight w:val="0"/>
      <w:marTop w:val="0"/>
      <w:marBottom w:val="0"/>
      <w:divBdr>
        <w:top w:val="none" w:sz="0" w:space="0" w:color="auto"/>
        <w:left w:val="none" w:sz="0" w:space="0" w:color="auto"/>
        <w:bottom w:val="none" w:sz="0" w:space="0" w:color="auto"/>
        <w:right w:val="none" w:sz="0" w:space="0" w:color="auto"/>
      </w:divBdr>
    </w:div>
    <w:div w:id="1608384537">
      <w:bodyDiv w:val="1"/>
      <w:marLeft w:val="0"/>
      <w:marRight w:val="0"/>
      <w:marTop w:val="0"/>
      <w:marBottom w:val="0"/>
      <w:divBdr>
        <w:top w:val="none" w:sz="0" w:space="0" w:color="auto"/>
        <w:left w:val="none" w:sz="0" w:space="0" w:color="auto"/>
        <w:bottom w:val="none" w:sz="0" w:space="0" w:color="auto"/>
        <w:right w:val="none" w:sz="0" w:space="0" w:color="auto"/>
      </w:divBdr>
    </w:div>
    <w:div w:id="1722902093">
      <w:bodyDiv w:val="1"/>
      <w:marLeft w:val="0"/>
      <w:marRight w:val="0"/>
      <w:marTop w:val="0"/>
      <w:marBottom w:val="0"/>
      <w:divBdr>
        <w:top w:val="none" w:sz="0" w:space="0" w:color="auto"/>
        <w:left w:val="none" w:sz="0" w:space="0" w:color="auto"/>
        <w:bottom w:val="none" w:sz="0" w:space="0" w:color="auto"/>
        <w:right w:val="none" w:sz="0" w:space="0" w:color="auto"/>
      </w:divBdr>
    </w:div>
    <w:div w:id="1781484945">
      <w:bodyDiv w:val="1"/>
      <w:marLeft w:val="0"/>
      <w:marRight w:val="0"/>
      <w:marTop w:val="0"/>
      <w:marBottom w:val="0"/>
      <w:divBdr>
        <w:top w:val="none" w:sz="0" w:space="0" w:color="auto"/>
        <w:left w:val="none" w:sz="0" w:space="0" w:color="auto"/>
        <w:bottom w:val="none" w:sz="0" w:space="0" w:color="auto"/>
        <w:right w:val="none" w:sz="0" w:space="0" w:color="auto"/>
      </w:divBdr>
    </w:div>
    <w:div w:id="214677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chessprogramming.org/Quiescence_Search"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www.chess.com/openings/Sicilian-Defens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5IGltn95Bk&amp;t=2s" TargetMode="Externa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endnotes.xml.rels><?xml version="1.0" encoding="UTF-8" standalone="yes"?>
<Relationships xmlns="http://schemas.openxmlformats.org/package/2006/relationships"><Relationship Id="rId1" Type="http://schemas.openxmlformats.org/officeDocument/2006/relationships/hyperlink" Target="https://www.chessprogramming.org/Zobrist_Hash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Hanoi%20University%20of%20Science%20and%20Technology\M&#7851;u%20b&#225;o%20c&#225;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A20DBCE54CE4D8284A4D09384E3D3D0"/>
        <w:category>
          <w:name w:val="General"/>
          <w:gallery w:val="placeholder"/>
        </w:category>
        <w:types>
          <w:type w:val="bbPlcHdr"/>
        </w:types>
        <w:behaviors>
          <w:behavior w:val="content"/>
        </w:behaviors>
        <w:guid w:val="{BEC7ED55-F9D8-45A8-9FF6-CC4A8CF3FB7A}"/>
      </w:docPartPr>
      <w:docPartBody>
        <w:p w:rsidR="00071258" w:rsidRDefault="00780845" w:rsidP="00780845">
          <w:pPr>
            <w:pStyle w:val="8A20DBCE54CE4D8284A4D09384E3D3D0"/>
          </w:pPr>
          <w:r>
            <w:rPr>
              <w:rFonts w:asciiTheme="majorHAnsi" w:eastAsiaTheme="majorEastAsia" w:hAnsiTheme="majorHAnsi" w:cstheme="majorBidi"/>
              <w:caps/>
              <w:color w:val="156082" w:themeColor="accent1"/>
              <w:sz w:val="80"/>
              <w:szCs w:val="80"/>
            </w:rPr>
            <w:t>[Document title]</w:t>
          </w:r>
        </w:p>
      </w:docPartBody>
    </w:docPart>
    <w:docPart>
      <w:docPartPr>
        <w:name w:val="8537953AF3C84C18A22697B882C319B1"/>
        <w:category>
          <w:name w:val="General"/>
          <w:gallery w:val="placeholder"/>
        </w:category>
        <w:types>
          <w:type w:val="bbPlcHdr"/>
        </w:types>
        <w:behaviors>
          <w:behavior w:val="content"/>
        </w:behaviors>
        <w:guid w:val="{8738BC41-3F50-46EE-9509-5124691B50D6}"/>
      </w:docPartPr>
      <w:docPartBody>
        <w:p w:rsidR="00071258" w:rsidRDefault="00780845" w:rsidP="00780845">
          <w:pPr>
            <w:pStyle w:val="8537953AF3C84C18A22697B882C319B1"/>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845"/>
    <w:rsid w:val="00071258"/>
    <w:rsid w:val="005E6E06"/>
    <w:rsid w:val="006432C9"/>
    <w:rsid w:val="00662FCA"/>
    <w:rsid w:val="00673688"/>
    <w:rsid w:val="00780845"/>
    <w:rsid w:val="00852F6C"/>
    <w:rsid w:val="00CD1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Yu Gothic Medium"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20DBCE54CE4D8284A4D09384E3D3D0">
    <w:name w:val="8A20DBCE54CE4D8284A4D09384E3D3D0"/>
    <w:rsid w:val="00780845"/>
  </w:style>
  <w:style w:type="paragraph" w:customStyle="1" w:styleId="8537953AF3C84C18A22697B882C319B1">
    <w:name w:val="8537953AF3C84C18A22697B882C319B1"/>
    <w:rsid w:val="00780845"/>
  </w:style>
  <w:style w:type="character" w:styleId="PlaceholderText">
    <w:name w:val="Placeholder Text"/>
    <w:basedOn w:val="DefaultParagraphFont"/>
    <w:uiPriority w:val="99"/>
    <w:semiHidden/>
    <w:rsid w:val="0078084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che21</b:Tag>
    <b:SourceType>JournalArticle</b:SourceType>
    <b:Guid>{0F6D64EE-9F78-4D8A-B15F-D34FA67DE0A2}</b:Guid>
    <b:Author>
      <b:Author>
        <b:Corporate>chessprogramming.org</b:Corporate>
      </b:Author>
    </b:Author>
    <b:Title>Zobrist Hashing</b:Title>
    <b:Year>2021</b:Year>
    <b:RefOrder>2</b:RefOrder>
  </b:Source>
</b:Sources>
</file>

<file path=customXml/itemProps1.xml><?xml version="1.0" encoding="utf-8"?>
<ds:datastoreItem xmlns:ds="http://schemas.openxmlformats.org/officeDocument/2006/customXml" ds:itemID="{7DDCDAE5-59B5-4921-B7C2-970DA5DBD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Mẫu báo cáo.dotx</Template>
  <TotalTime>1</TotalTime>
  <Pages>40</Pages>
  <Words>10179</Words>
  <Characters>58024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Nhóm 15</Company>
  <LinksUpToDate>false</LinksUpToDate>
  <CharactersWithSpaces>68067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Project nhập môn trí tuệ nhân tạo</dc:title>
  <dc:subject>Đề tài: Chess bot</dc:subject>
  <dc:creator>HNV</dc:creator>
  <cp:keywords/>
  <dc:description/>
  <cp:lastModifiedBy>Hoang Nguyen Vu 20215171</cp:lastModifiedBy>
  <cp:revision>2</cp:revision>
  <dcterms:created xsi:type="dcterms:W3CDTF">2024-06-08T15:02:00Z</dcterms:created>
  <dcterms:modified xsi:type="dcterms:W3CDTF">2024-06-08T15:02:00Z</dcterms:modified>
</cp:coreProperties>
</file>